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533" w:rsidRPr="007B7D10" w:rsidRDefault="00845AB3" w:rsidP="00201533">
      <w:pPr>
        <w:jc w:val="center"/>
        <w:rPr>
          <w:rFonts w:asciiTheme="majorHAnsi" w:hAnsiTheme="majorHAnsi" w:cstheme="majorHAnsi"/>
          <w:sz w:val="32"/>
          <w:szCs w:val="32"/>
          <w:lang w:val="en-GB"/>
        </w:rPr>
      </w:pPr>
      <w:r w:rsidRPr="007B7D10">
        <w:rPr>
          <w:rFonts w:asciiTheme="majorHAnsi" w:hAnsiTheme="majorHAnsi" w:cstheme="majorHAnsi"/>
          <w:sz w:val="32"/>
          <w:szCs w:val="32"/>
          <w:lang w:val="en-GB"/>
        </w:rPr>
        <w:t xml:space="preserve">Generic </w:t>
      </w:r>
      <w:r w:rsidR="00CC5D1B" w:rsidRPr="007B7D10">
        <w:rPr>
          <w:rFonts w:asciiTheme="majorHAnsi" w:hAnsiTheme="majorHAnsi" w:cstheme="majorHAnsi"/>
          <w:sz w:val="32"/>
          <w:szCs w:val="32"/>
          <w:lang w:val="en-GB"/>
        </w:rPr>
        <w:t>System-of-Systems Description (</w:t>
      </w:r>
      <w:proofErr w:type="spellStart"/>
      <w:r w:rsidR="005B7554" w:rsidRPr="007B7D10">
        <w:rPr>
          <w:rFonts w:asciiTheme="majorHAnsi" w:hAnsiTheme="majorHAnsi" w:cstheme="majorHAnsi"/>
          <w:sz w:val="32"/>
          <w:szCs w:val="32"/>
          <w:lang w:val="en-GB"/>
        </w:rPr>
        <w:fldChar w:fldCharType="begin"/>
      </w:r>
      <w:r w:rsidRPr="007B7D10">
        <w:rPr>
          <w:rFonts w:asciiTheme="majorHAnsi" w:hAnsiTheme="majorHAnsi" w:cstheme="majorHAnsi"/>
          <w:sz w:val="32"/>
          <w:szCs w:val="32"/>
          <w:lang w:val="en-GB"/>
        </w:rPr>
        <w:instrText xml:space="preserve"> DOCPROPERTY "DocumentType"  \* MERGEFORMAT </w:instrText>
      </w:r>
      <w:r w:rsidR="005B7554" w:rsidRPr="007B7D10">
        <w:rPr>
          <w:rFonts w:asciiTheme="majorHAnsi" w:hAnsiTheme="majorHAnsi" w:cstheme="majorHAnsi"/>
          <w:sz w:val="32"/>
          <w:szCs w:val="32"/>
          <w:lang w:val="en-GB"/>
        </w:rPr>
        <w:fldChar w:fldCharType="separate"/>
      </w:r>
      <w:r w:rsidRPr="007B7D10">
        <w:rPr>
          <w:rFonts w:asciiTheme="majorHAnsi" w:hAnsiTheme="majorHAnsi" w:cstheme="majorHAnsi"/>
          <w:sz w:val="32"/>
          <w:szCs w:val="32"/>
          <w:lang w:val="en-GB"/>
        </w:rPr>
        <w:t>GSoSD</w:t>
      </w:r>
      <w:proofErr w:type="spellEnd"/>
      <w:r w:rsidR="005B7554" w:rsidRPr="007B7D10">
        <w:rPr>
          <w:rFonts w:asciiTheme="majorHAnsi" w:hAnsiTheme="majorHAnsi" w:cstheme="majorHAnsi"/>
          <w:sz w:val="32"/>
          <w:szCs w:val="32"/>
          <w:lang w:val="en-GB"/>
        </w:rPr>
        <w:fldChar w:fldCharType="end"/>
      </w:r>
      <w:r w:rsidR="00FD0521" w:rsidRPr="007B7D10">
        <w:rPr>
          <w:rFonts w:asciiTheme="majorHAnsi" w:hAnsiTheme="majorHAnsi" w:cstheme="majorHAnsi"/>
          <w:sz w:val="32"/>
          <w:szCs w:val="32"/>
          <w:lang w:val="en-GB"/>
        </w:rPr>
        <w:t>)</w:t>
      </w:r>
    </w:p>
    <w:sdt>
      <w:sdtPr>
        <w:rPr>
          <w:rFonts w:asciiTheme="majorHAnsi" w:hAnsiTheme="majorHAnsi" w:cstheme="majorHAnsi"/>
          <w:sz w:val="48"/>
          <w:szCs w:val="48"/>
          <w:lang w:val="en-GB"/>
        </w:rPr>
        <w:alias w:val="Titel"/>
        <w:tag w:val=""/>
        <w:id w:val="325874103"/>
        <w:placeholder>
          <w:docPart w:val="D6AEB982E3427A448C4B9EA7B4805AEC"/>
        </w:placeholder>
        <w:dataBinding w:prefixMappings="xmlns:ns0='http://purl.org/dc/elements/1.1/' xmlns:ns1='http://schemas.openxmlformats.org/package/2006/metadata/core-properties' " w:xpath="/ns1:coreProperties[1]/ns0:title[1]" w:storeItemID="{6C3C8BC8-F283-45AE-878A-BAB7291924A1}"/>
        <w:text/>
      </w:sdtPr>
      <w:sdtContent>
        <w:p w:rsidR="001E3FB4" w:rsidRPr="007B7D10" w:rsidRDefault="00CC5D1B" w:rsidP="00845AB3">
          <w:pPr>
            <w:jc w:val="center"/>
            <w:rPr>
              <w:rFonts w:asciiTheme="majorHAnsi" w:hAnsiTheme="majorHAnsi" w:cstheme="majorHAnsi"/>
              <w:sz w:val="48"/>
              <w:szCs w:val="48"/>
              <w:lang w:val="en-GB"/>
            </w:rPr>
          </w:pPr>
          <w:r w:rsidRPr="007B7D10">
            <w:rPr>
              <w:rFonts w:asciiTheme="majorHAnsi" w:hAnsiTheme="majorHAnsi" w:cstheme="majorHAnsi"/>
              <w:sz w:val="48"/>
              <w:szCs w:val="48"/>
              <w:lang w:val="en-GB"/>
            </w:rPr>
            <w:t xml:space="preserve">The Arrowhead Core </w:t>
          </w:r>
          <w:r w:rsidR="00A62B0A">
            <w:rPr>
              <w:rFonts w:asciiTheme="majorHAnsi" w:hAnsiTheme="majorHAnsi" w:cstheme="majorHAnsi"/>
              <w:sz w:val="48"/>
              <w:szCs w:val="48"/>
              <w:lang w:val="en-GB"/>
            </w:rPr>
            <w:t>S</w:t>
          </w:r>
          <w:r w:rsidRPr="007B7D10">
            <w:rPr>
              <w:rFonts w:asciiTheme="majorHAnsi" w:hAnsiTheme="majorHAnsi" w:cstheme="majorHAnsi"/>
              <w:sz w:val="48"/>
              <w:szCs w:val="48"/>
              <w:lang w:val="en-GB"/>
            </w:rPr>
            <w:t>ystems</w:t>
          </w:r>
        </w:p>
      </w:sdtContent>
    </w:sdt>
    <w:p w:rsidR="00663318" w:rsidRPr="007B7D10" w:rsidRDefault="00663318" w:rsidP="001E3FB4">
      <w:pPr>
        <w:rPr>
          <w:lang w:val="en-GB"/>
        </w:rPr>
      </w:pPr>
    </w:p>
    <w:p w:rsidR="00945E96" w:rsidRPr="007B7D10" w:rsidRDefault="005B7554" w:rsidP="00D304E5">
      <w:pPr>
        <w:rPr>
          <w:lang w:val="en-GB"/>
        </w:rPr>
        <w:sectPr w:rsidR="00945E96" w:rsidRPr="007B7D10" w:rsidSect="006E1EAD">
          <w:headerReference w:type="default" r:id="rId11"/>
          <w:footerReference w:type="default" r:id="rId12"/>
          <w:pgSz w:w="11900" w:h="16840"/>
          <w:pgMar w:top="3686" w:right="1134" w:bottom="1418" w:left="1985" w:header="284" w:footer="695" w:gutter="0"/>
          <w:cols w:space="708"/>
          <w:docGrid w:linePitch="360"/>
        </w:sectPr>
      </w:pPr>
      <w:r w:rsidRPr="005B7554">
        <w:rPr>
          <w:noProof/>
          <w:color w:val="2B579A"/>
          <w:shd w:val="clear" w:color="auto" w:fill="E6E6E6"/>
          <w:lang w:val="en-GB" w:eastAsia="en-US"/>
        </w:rPr>
        <w:pict>
          <v:shapetype id="_x0000_t202" coordsize="21600,21600" o:spt="202" path="m,l,21600r21600,l21600,xe">
            <v:stroke joinstyle="miter"/>
            <v:path gradientshapeok="t" o:connecttype="rect"/>
          </v:shapetype>
          <v:shape id="Text Box 7" o:spid="_x0000_s2050" type="#_x0000_t202" style="position:absolute;left:0;text-align:left;margin-left:-.2pt;margin-top:542.05pt;width:450.75pt;height:196.25pt;z-index:-251655680;visibility:visible;mso-wrap-distance-left:0;mso-wrap-distance-right:0;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" filled="f" stroked="f">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926BD4" w:rsidRDefault="00A96123" w:rsidP="003E3999">
                  <w:pPr>
                    <w:rPr>
                      <w:sz w:val="22"/>
                      <w:szCs w:val="22"/>
                      <w:lang w:val="en-US"/>
                    </w:rPr>
                  </w:pPr>
                  <w:r>
                    <w:rPr>
                      <w:sz w:val="22"/>
                      <w:szCs w:val="22"/>
                      <w:lang w:val="en-US"/>
                    </w:rPr>
                    <w:t xml:space="preserve">This document </w:t>
                  </w:r>
                  <w:r w:rsidR="001452BB">
                    <w:rPr>
                      <w:sz w:val="22"/>
                      <w:szCs w:val="22"/>
                      <w:lang w:val="en-US"/>
                    </w:rPr>
                    <w:t>outlines</w:t>
                  </w:r>
                  <w:r>
                    <w:rPr>
                      <w:sz w:val="22"/>
                      <w:szCs w:val="22"/>
                      <w:lang w:val="en-US"/>
                    </w:rPr>
                    <w:t xml:space="preserve"> the </w:t>
                  </w:r>
                  <w:r w:rsidR="00AE11FA">
                    <w:rPr>
                      <w:sz w:val="22"/>
                      <w:szCs w:val="22"/>
                      <w:lang w:val="en-US"/>
                    </w:rPr>
                    <w:t>5</w:t>
                  </w:r>
                  <w:r w:rsidR="00AE11FA" w:rsidRPr="00AE11FA">
                    <w:rPr>
                      <w:sz w:val="22"/>
                      <w:szCs w:val="22"/>
                      <w:vertAlign w:val="superscript"/>
                      <w:lang w:val="en-US"/>
                    </w:rPr>
                    <w:t>th</w:t>
                  </w:r>
                  <w:r w:rsidR="00AE11FA">
                    <w:rPr>
                      <w:sz w:val="22"/>
                      <w:szCs w:val="22"/>
                      <w:lang w:val="en-US"/>
                    </w:rPr>
                    <w:t xml:space="preserve"> generation of the Arrowhead Core </w:t>
                  </w:r>
                  <w:r w:rsidR="006E7351">
                    <w:rPr>
                      <w:sz w:val="22"/>
                      <w:szCs w:val="22"/>
                      <w:lang w:val="en-US"/>
                    </w:rPr>
                    <w:t>system</w:t>
                  </w:r>
                  <w:r w:rsidR="00AE11FA">
                    <w:rPr>
                      <w:sz w:val="22"/>
                      <w:szCs w:val="22"/>
                      <w:lang w:val="en-US"/>
                    </w:rPr>
                    <w:t>s</w:t>
                  </w:r>
                  <w:r w:rsidR="008072F7">
                    <w:rPr>
                      <w:sz w:val="22"/>
                      <w:szCs w:val="22"/>
                      <w:lang w:val="en-US"/>
                    </w:rPr>
                    <w:t>, which offer functionality expect</w:t>
                  </w:r>
                  <w:r w:rsidR="007557FA">
                    <w:rPr>
                      <w:sz w:val="22"/>
                      <w:szCs w:val="22"/>
                      <w:lang w:val="en-US"/>
                    </w:rPr>
                    <w:t>ed</w:t>
                  </w:r>
                  <w:r w:rsidR="008072F7">
                    <w:rPr>
                      <w:sz w:val="22"/>
                      <w:szCs w:val="22"/>
                      <w:lang w:val="en-US"/>
                    </w:rPr>
                    <w:t xml:space="preserve"> to be </w:t>
                  </w:r>
                  <w:r w:rsidR="00EC0EAC">
                    <w:rPr>
                      <w:sz w:val="22"/>
                      <w:szCs w:val="22"/>
                      <w:lang w:val="en-US"/>
                    </w:rPr>
                    <w:t>needed for the majority of use cases</w:t>
                  </w:r>
                  <w:r w:rsidR="007557FA">
                    <w:rPr>
                      <w:sz w:val="22"/>
                      <w:szCs w:val="22"/>
                      <w:lang w:val="en-US"/>
                    </w:rPr>
                    <w:t xml:space="preserve"> where Arrowhead is applied</w:t>
                  </w:r>
                  <w:r w:rsidR="00AE11FA">
                    <w:rPr>
                      <w:sz w:val="22"/>
                      <w:szCs w:val="22"/>
                      <w:lang w:val="en-US"/>
                    </w:rPr>
                    <w:t>.</w:t>
                  </w:r>
                  <w:r w:rsidR="0095345E">
                    <w:rPr>
                      <w:sz w:val="22"/>
                      <w:szCs w:val="22"/>
                      <w:lang w:val="en-US"/>
                    </w:rPr>
                    <w:t xml:space="preserve"> </w:t>
                  </w:r>
                  <w:r w:rsidR="007557FA">
                    <w:rPr>
                      <w:sz w:val="22"/>
                      <w:szCs w:val="22"/>
                      <w:lang w:val="en-US"/>
                    </w:rPr>
                    <w:t>It</w:t>
                  </w:r>
                  <w:r w:rsidR="0095345E">
                    <w:rPr>
                      <w:sz w:val="22"/>
                      <w:szCs w:val="22"/>
                      <w:lang w:val="en-US"/>
                    </w:rPr>
                    <w:t xml:space="preserve"> </w:t>
                  </w:r>
                  <w:r w:rsidR="007557FA">
                    <w:rPr>
                      <w:sz w:val="22"/>
                      <w:szCs w:val="22"/>
                      <w:lang w:val="en-US"/>
                    </w:rPr>
                    <w:t>contains</w:t>
                  </w:r>
                  <w:r w:rsidR="0095345E">
                    <w:rPr>
                      <w:sz w:val="22"/>
                      <w:szCs w:val="22"/>
                      <w:lang w:val="en-US"/>
                    </w:rPr>
                    <w:t xml:space="preserve"> a</w:t>
                  </w:r>
                  <w:r w:rsidR="00DF216A">
                    <w:rPr>
                      <w:sz w:val="22"/>
                      <w:szCs w:val="22"/>
                      <w:lang w:val="en-US"/>
                    </w:rPr>
                    <w:t xml:space="preserve"> high</w:t>
                  </w:r>
                  <w:r w:rsidR="00826233">
                    <w:rPr>
                      <w:sz w:val="22"/>
                      <w:szCs w:val="22"/>
                      <w:lang w:val="en-US"/>
                    </w:rPr>
                    <w:t>-</w:t>
                  </w:r>
                  <w:r w:rsidR="00DF216A">
                    <w:rPr>
                      <w:sz w:val="22"/>
                      <w:szCs w:val="22"/>
                      <w:lang w:val="en-US"/>
                    </w:rPr>
                    <w:t>level</w:t>
                  </w:r>
                  <w:r w:rsidR="00B72826">
                    <w:rPr>
                      <w:sz w:val="22"/>
                      <w:szCs w:val="22"/>
                      <w:lang w:val="en-US"/>
                    </w:rPr>
                    <w:t xml:space="preserve"> architectural</w:t>
                  </w:r>
                  <w:r w:rsidR="00DF216A">
                    <w:rPr>
                      <w:sz w:val="22"/>
                      <w:szCs w:val="22"/>
                      <w:lang w:val="en-US"/>
                    </w:rPr>
                    <w:t xml:space="preserve"> description of </w:t>
                  </w:r>
                  <w:r w:rsidR="00823CE7">
                    <w:rPr>
                      <w:sz w:val="22"/>
                      <w:szCs w:val="22"/>
                      <w:lang w:val="en-US"/>
                    </w:rPr>
                    <w:t>what problems the</w:t>
                  </w:r>
                  <w:r w:rsidR="0095345E">
                    <w:rPr>
                      <w:sz w:val="22"/>
                      <w:szCs w:val="22"/>
                      <w:lang w:val="en-US"/>
                    </w:rPr>
                    <w:t xml:space="preserve"> Core </w:t>
                  </w:r>
                  <w:r w:rsidR="006E7351">
                    <w:rPr>
                      <w:sz w:val="22"/>
                      <w:szCs w:val="22"/>
                      <w:lang w:val="en-US"/>
                    </w:rPr>
                    <w:t>system</w:t>
                  </w:r>
                  <w:r w:rsidR="0095345E">
                    <w:rPr>
                      <w:sz w:val="22"/>
                      <w:szCs w:val="22"/>
                      <w:lang w:val="en-US"/>
                    </w:rPr>
                    <w:t xml:space="preserve">s </w:t>
                  </w:r>
                  <w:r w:rsidR="00823CE7">
                    <w:rPr>
                      <w:sz w:val="22"/>
                      <w:szCs w:val="22"/>
                      <w:lang w:val="en-US"/>
                    </w:rPr>
                    <w:t>solve</w:t>
                  </w:r>
                  <w:r w:rsidR="007557FA">
                    <w:rPr>
                      <w:sz w:val="22"/>
                      <w:szCs w:val="22"/>
                      <w:lang w:val="en-US"/>
                    </w:rPr>
                    <w:t xml:space="preserve"> and </w:t>
                  </w:r>
                  <w:r w:rsidR="00823CE7">
                    <w:rPr>
                      <w:sz w:val="22"/>
                      <w:szCs w:val="22"/>
                      <w:lang w:val="en-US"/>
                    </w:rPr>
                    <w:t xml:space="preserve">how </w:t>
                  </w:r>
                  <w:r w:rsidR="00855049">
                    <w:rPr>
                      <w:sz w:val="22"/>
                      <w:szCs w:val="22"/>
                      <w:lang w:val="en-US"/>
                    </w:rPr>
                    <w:t>the</w:t>
                  </w:r>
                  <w:r w:rsidR="007557FA">
                    <w:rPr>
                      <w:sz w:val="22"/>
                      <w:szCs w:val="22"/>
                      <w:lang w:val="en-US"/>
                    </w:rPr>
                    <w:t>y</w:t>
                  </w:r>
                  <w:r w:rsidR="00823CE7">
                    <w:rPr>
                      <w:sz w:val="22"/>
                      <w:szCs w:val="22"/>
                      <w:lang w:val="en-US"/>
                    </w:rPr>
                    <w:t xml:space="preserve"> </w:t>
                  </w:r>
                  <w:r w:rsidR="00826233">
                    <w:rPr>
                      <w:sz w:val="22"/>
                      <w:szCs w:val="22"/>
                      <w:lang w:val="en-US"/>
                    </w:rPr>
                    <w:t>interact</w:t>
                  </w:r>
                  <w:r w:rsidR="00D652A9">
                    <w:rPr>
                      <w:sz w:val="22"/>
                      <w:szCs w:val="22"/>
                      <w:lang w:val="en-US"/>
                    </w:rPr>
                    <w:t>.</w:t>
                  </w:r>
                </w:p>
                <w:p w:rsidR="00926BD4" w:rsidRDefault="00926BD4" w:rsidP="003E3999">
                  <w:pPr>
                    <w:rPr>
                      <w:sz w:val="22"/>
                      <w:szCs w:val="22"/>
                      <w:lang w:val="en-US"/>
                    </w:rPr>
                  </w:pPr>
                </w:p>
                <w:p w:rsidR="00C14629" w:rsidRPr="00F37D1C" w:rsidRDefault="00D652A9" w:rsidP="002C447C">
                  <w:pPr>
                    <w:rPr>
                      <w:sz w:val="22"/>
                      <w:szCs w:val="22"/>
                      <w:lang w:val="en-US"/>
                    </w:rPr>
                  </w:pPr>
                  <w:r>
                    <w:rPr>
                      <w:sz w:val="22"/>
                      <w:szCs w:val="22"/>
                      <w:lang w:val="en-US"/>
                    </w:rPr>
                    <w:t xml:space="preserve">The primary purpose of the document </w:t>
                  </w:r>
                  <w:r w:rsidR="002055C3">
                    <w:rPr>
                      <w:sz w:val="22"/>
                      <w:szCs w:val="22"/>
                      <w:lang w:val="en-US"/>
                    </w:rPr>
                    <w:t xml:space="preserve">is to </w:t>
                  </w:r>
                  <w:r w:rsidR="00E74FCD">
                    <w:rPr>
                      <w:sz w:val="22"/>
                      <w:szCs w:val="22"/>
                      <w:lang w:val="en-US"/>
                    </w:rPr>
                    <w:t>present</w:t>
                  </w:r>
                  <w:r w:rsidR="002055C3">
                    <w:rPr>
                      <w:sz w:val="22"/>
                      <w:szCs w:val="22"/>
                      <w:lang w:val="en-US"/>
                    </w:rPr>
                    <w:t xml:space="preserve"> the</w:t>
                  </w:r>
                  <w:r w:rsidR="00267F40">
                    <w:rPr>
                      <w:sz w:val="22"/>
                      <w:szCs w:val="22"/>
                      <w:lang w:val="en-US"/>
                    </w:rPr>
                    <w:t xml:space="preserve"> functionality </w:t>
                  </w:r>
                  <w:r w:rsidR="002055C3">
                    <w:rPr>
                      <w:sz w:val="22"/>
                      <w:szCs w:val="22"/>
                      <w:lang w:val="en-US"/>
                    </w:rPr>
                    <w:t xml:space="preserve">offered by </w:t>
                  </w:r>
                  <w:r w:rsidR="00267F40">
                    <w:rPr>
                      <w:sz w:val="22"/>
                      <w:szCs w:val="22"/>
                      <w:lang w:val="en-US"/>
                    </w:rPr>
                    <w:t xml:space="preserve">the </w:t>
                  </w:r>
                  <w:r w:rsidR="00926BD4">
                    <w:rPr>
                      <w:sz w:val="22"/>
                      <w:szCs w:val="22"/>
                      <w:lang w:val="en-US"/>
                    </w:rPr>
                    <w:t xml:space="preserve">Arrowhead </w:t>
                  </w:r>
                  <w:r w:rsidR="00267F40">
                    <w:rPr>
                      <w:sz w:val="22"/>
                      <w:szCs w:val="22"/>
                      <w:lang w:val="en-US"/>
                    </w:rPr>
                    <w:t xml:space="preserve">Core </w:t>
                  </w:r>
                  <w:r w:rsidR="006E7351">
                    <w:rPr>
                      <w:sz w:val="22"/>
                      <w:szCs w:val="22"/>
                      <w:lang w:val="en-US"/>
                    </w:rPr>
                    <w:t>system</w:t>
                  </w:r>
                  <w:r w:rsidR="00267F40">
                    <w:rPr>
                      <w:sz w:val="22"/>
                      <w:szCs w:val="22"/>
                      <w:lang w:val="en-US"/>
                    </w:rPr>
                    <w:t>s.</w:t>
                  </w:r>
                  <w:r w:rsidR="00926BD4">
                    <w:rPr>
                      <w:sz w:val="22"/>
                      <w:szCs w:val="22"/>
                      <w:lang w:val="en-US"/>
                    </w:rPr>
                    <w:t xml:space="preserve"> </w:t>
                  </w:r>
                  <w:r w:rsidR="003F0957">
                    <w:rPr>
                      <w:sz w:val="22"/>
                      <w:szCs w:val="22"/>
                      <w:lang w:val="en-US"/>
                    </w:rPr>
                    <w:t xml:space="preserve">Its </w:t>
                  </w:r>
                  <w:r w:rsidR="00023122">
                    <w:rPr>
                      <w:sz w:val="22"/>
                      <w:szCs w:val="22"/>
                      <w:lang w:val="en-US"/>
                    </w:rPr>
                    <w:t xml:space="preserve">architectural aspects are defined in the abstract, </w:t>
                  </w:r>
                  <w:r w:rsidR="003F0957">
                    <w:rPr>
                      <w:sz w:val="22"/>
                      <w:szCs w:val="22"/>
                      <w:lang w:val="en-US"/>
                    </w:rPr>
                    <w:t xml:space="preserve">by </w:t>
                  </w:r>
                  <w:r w:rsidR="00023122">
                    <w:rPr>
                      <w:sz w:val="22"/>
                      <w:szCs w:val="22"/>
                      <w:lang w:val="en-US"/>
                    </w:rPr>
                    <w:t xml:space="preserve">which </w:t>
                  </w:r>
                  <w:r w:rsidR="003F0957">
                    <w:rPr>
                      <w:sz w:val="22"/>
                      <w:szCs w:val="22"/>
                      <w:lang w:val="en-US"/>
                    </w:rPr>
                    <w:t xml:space="preserve">we </w:t>
                  </w:r>
                  <w:r w:rsidR="00023122">
                    <w:rPr>
                      <w:sz w:val="22"/>
                      <w:szCs w:val="22"/>
                      <w:lang w:val="en-US"/>
                    </w:rPr>
                    <w:t xml:space="preserve">mean that no </w:t>
                  </w:r>
                  <w:r w:rsidR="00F37D1C">
                    <w:rPr>
                      <w:sz w:val="22"/>
                      <w:szCs w:val="22"/>
                      <w:lang w:val="en-US"/>
                    </w:rPr>
                    <w:t>specific</w:t>
                  </w:r>
                  <w:r w:rsidR="00023122">
                    <w:rPr>
                      <w:sz w:val="22"/>
                      <w:szCs w:val="22"/>
                      <w:lang w:val="en-US"/>
                    </w:rPr>
                    <w:t xml:space="preserve"> implementations</w:t>
                  </w:r>
                  <w:r w:rsidR="007557FA">
                    <w:rPr>
                      <w:sz w:val="22"/>
                      <w:szCs w:val="22"/>
                      <w:lang w:val="en-US"/>
                    </w:rPr>
                    <w:t xml:space="preserve"> </w:t>
                  </w:r>
                  <w:r w:rsidR="00023122">
                    <w:rPr>
                      <w:sz w:val="22"/>
                      <w:szCs w:val="22"/>
                      <w:lang w:val="en-US"/>
                    </w:rPr>
                    <w:t xml:space="preserve">or technologies </w:t>
                  </w:r>
                  <w:r w:rsidR="003F0957">
                    <w:rPr>
                      <w:sz w:val="22"/>
                      <w:szCs w:val="22"/>
                      <w:lang w:val="en-US"/>
                    </w:rPr>
                    <w:t>endorsed</w:t>
                  </w:r>
                  <w:r w:rsidR="007557FA">
                    <w:rPr>
                      <w:sz w:val="22"/>
                      <w:szCs w:val="22"/>
                      <w:lang w:val="en-US"/>
                    </w:rPr>
                    <w:t xml:space="preserve"> by it</w:t>
                  </w:r>
                  <w:r w:rsidR="00023122">
                    <w:rPr>
                      <w:sz w:val="22"/>
                      <w:szCs w:val="22"/>
                      <w:lang w:val="en-US"/>
                    </w:rPr>
                    <w:t>.</w:t>
                  </w:r>
                </w:p>
              </w:txbxContent>
            </v:textbox>
            <w10:wrap type="square" anchory="page"/>
          </v:shape>
        </w:pict>
      </w:r>
    </w:p>
    <w:p w:rsidR="00CC0C8F" w:rsidRDefault="005B7554" w:rsidP="5BA6B708">
      <w:pPr>
        <w:pStyle w:val="TJ1"/>
        <w:tabs>
          <w:tab w:val="left" w:pos="480"/>
          <w:tab w:val="right" w:leader="dot" w:pos="8771"/>
        </w:tabs>
        <w:rPr>
          <w:b w:val="0"/>
          <w:bCs w:val="0"/>
          <w:i w:val="0"/>
          <w:iCs w:val="0"/>
          <w:noProof/>
          <w:sz w:val="22"/>
          <w:szCs w:val="22"/>
          <w:lang w:val="es-ES" w:eastAsia="ja-JP"/>
        </w:rPr>
      </w:pPr>
      <w:r w:rsidRPr="005B7554">
        <w:rPr>
          <w:b w:val="0"/>
          <w:bCs w:val="0"/>
        </w:rPr>
        <w:lastRenderedPageBreak/>
        <w:fldChar w:fldCharType="begin"/>
      </w:r>
      <w:r w:rsidR="00CC0C8F">
        <w:rPr>
          <w:b w:val="0"/>
          <w:bCs w:val="0"/>
        </w:rPr>
        <w:instrText xml:space="preserve"> TOC \h \z \t "Heading 1,2,Heading 2,3,Heading 3,4,Title,1" </w:instrText>
      </w:r>
      <w:r w:rsidRPr="005B7554">
        <w:rPr>
          <w:b w:val="0"/>
          <w:bCs w:val="0"/>
        </w:rPr>
        <w:fldChar w:fldCharType="separate"/>
      </w:r>
      <w:hyperlink w:anchor="_Toc127828476">
        <w:r w:rsidR="00234F2A" w:rsidRPr="5BA6B708">
          <w:rPr>
            <w:rStyle w:val="Hiperhivatkozs"/>
            <w:noProof/>
          </w:rPr>
          <w:t>1.</w:t>
        </w:r>
        <w:r w:rsidR="00CC0C8F">
          <w:tab/>
        </w:r>
        <w:r w:rsidR="00234F2A" w:rsidRPr="5BA6B708">
          <w:rPr>
            <w:rStyle w:val="Hiperhivatkozs"/>
            <w:noProof/>
          </w:rPr>
          <w:t>Overview</w:t>
        </w:r>
        <w:r w:rsidR="00CC0C8F">
          <w:tab/>
        </w:r>
        <w:r w:rsidRPr="5BA6B708">
          <w:rPr>
            <w:noProof/>
          </w:rPr>
          <w:fldChar w:fldCharType="begin"/>
        </w:r>
        <w:r w:rsidR="00CC0C8F" w:rsidRPr="5BA6B708">
          <w:rPr>
            <w:noProof/>
          </w:rPr>
          <w:instrText xml:space="preserve"> PAGEREF _Toc127828476 \h </w:instrText>
        </w:r>
        <w:r w:rsidRPr="5BA6B708">
          <w:rPr>
            <w:noProof/>
          </w:rPr>
        </w:r>
        <w:r w:rsidRPr="5BA6B708">
          <w:rPr>
            <w:noProof/>
          </w:rPr>
          <w:fldChar w:fldCharType="separate"/>
        </w:r>
        <w:r w:rsidR="00234F2A" w:rsidRPr="5BA6B708">
          <w:rPr>
            <w:noProof/>
          </w:rPr>
          <w:t>3</w:t>
        </w:r>
        <w:r w:rsidRPr="5BA6B708">
          <w:rPr>
            <w:noProof/>
          </w:rPr>
          <w:fldChar w:fldCharType="end"/>
        </w:r>
      </w:hyperlink>
    </w:p>
    <w:p w:rsidR="00234F2A" w:rsidRDefault="005B7554" w:rsidP="5BA6B708">
      <w:pPr>
        <w:pStyle w:val="TJ1"/>
        <w:tabs>
          <w:tab w:val="left" w:pos="480"/>
          <w:tab w:val="right" w:leader="dot" w:pos="8771"/>
        </w:tabs>
        <w:rPr>
          <w:b w:val="0"/>
          <w:bCs w:val="0"/>
          <w:i w:val="0"/>
          <w:iCs w:val="0"/>
          <w:noProof/>
          <w:sz w:val="22"/>
          <w:szCs w:val="22"/>
          <w:lang w:val="es-ES" w:eastAsia="ja-JP"/>
        </w:rPr>
      </w:pPr>
      <w:hyperlink w:anchor="_Toc127828477">
        <w:r w:rsidR="00234F2A" w:rsidRPr="5BA6B708">
          <w:rPr>
            <w:rStyle w:val="Hiperhivatkozs"/>
            <w:noProof/>
          </w:rPr>
          <w:t>2.</w:t>
        </w:r>
        <w:r w:rsidR="00234F2A">
          <w:tab/>
        </w:r>
        <w:r w:rsidR="00234F2A" w:rsidRPr="5BA6B708">
          <w:rPr>
            <w:rStyle w:val="Hiperhivatkozs"/>
            <w:noProof/>
          </w:rPr>
          <w:t>Systems</w:t>
        </w:r>
        <w:r w:rsidR="00234F2A">
          <w:tab/>
        </w:r>
        <w:r w:rsidRPr="5BA6B708">
          <w:rPr>
            <w:noProof/>
          </w:rPr>
          <w:fldChar w:fldCharType="begin"/>
        </w:r>
        <w:r w:rsidR="00234F2A" w:rsidRPr="5BA6B708">
          <w:rPr>
            <w:noProof/>
          </w:rPr>
          <w:instrText xml:space="preserve"> PAGEREF _Toc127828477 \h </w:instrText>
        </w:r>
        <w:r w:rsidRPr="5BA6B708">
          <w:rPr>
            <w:noProof/>
          </w:rPr>
        </w:r>
        <w:r w:rsidRPr="5BA6B708">
          <w:rPr>
            <w:noProof/>
          </w:rPr>
          <w:fldChar w:fldCharType="separate"/>
        </w:r>
        <w:r w:rsidR="00234F2A" w:rsidRPr="5BA6B708">
          <w:rPr>
            <w:noProof/>
          </w:rPr>
          <w:t>4</w:t>
        </w:r>
        <w:r w:rsidRPr="5BA6B708">
          <w:rPr>
            <w:noProof/>
          </w:rPr>
          <w:fldChar w:fldCharType="end"/>
        </w:r>
      </w:hyperlink>
    </w:p>
    <w:p w:rsidR="00234F2A" w:rsidRDefault="005B7554" w:rsidP="5BA6B708">
      <w:pPr>
        <w:pStyle w:val="TJ2"/>
        <w:tabs>
          <w:tab w:val="left" w:pos="960"/>
          <w:tab w:val="right" w:leader="dot" w:pos="8771"/>
        </w:tabs>
        <w:rPr>
          <w:b w:val="0"/>
          <w:bCs w:val="0"/>
          <w:noProof/>
          <w:lang w:val="es-ES" w:eastAsia="ja-JP"/>
        </w:rPr>
      </w:pPr>
      <w:hyperlink w:anchor="_Toc127828478">
        <w:r w:rsidR="00234F2A" w:rsidRPr="5BA6B708">
          <w:rPr>
            <w:rStyle w:val="Hiperhivatkozs"/>
            <w:noProof/>
          </w:rPr>
          <w:t>2.1.</w:t>
        </w:r>
        <w:r w:rsidR="00234F2A">
          <w:tab/>
        </w:r>
        <w:r w:rsidR="00234F2A" w:rsidRPr="5BA6B708">
          <w:rPr>
            <w:rStyle w:val="Hiperhivatkozs"/>
            <w:noProof/>
          </w:rPr>
          <w:t>System Descriptions</w:t>
        </w:r>
        <w:r w:rsidR="00234F2A">
          <w:tab/>
        </w:r>
        <w:r w:rsidRPr="5BA6B708">
          <w:rPr>
            <w:noProof/>
          </w:rPr>
          <w:fldChar w:fldCharType="begin"/>
        </w:r>
        <w:r w:rsidR="00234F2A" w:rsidRPr="5BA6B708">
          <w:rPr>
            <w:noProof/>
          </w:rPr>
          <w:instrText xml:space="preserve"> PAGEREF _Toc127828478 \h </w:instrText>
        </w:r>
        <w:r w:rsidRPr="5BA6B708">
          <w:rPr>
            <w:noProof/>
          </w:rPr>
        </w:r>
        <w:r w:rsidRPr="5BA6B708">
          <w:rPr>
            <w:noProof/>
          </w:rPr>
          <w:fldChar w:fldCharType="separate"/>
        </w:r>
        <w:r w:rsidR="00234F2A" w:rsidRPr="5BA6B708">
          <w:rPr>
            <w:noProof/>
          </w:rPr>
          <w:t>4</w:t>
        </w:r>
        <w:r w:rsidRPr="5BA6B708">
          <w:rPr>
            <w:noProof/>
          </w:rPr>
          <w:fldChar w:fldCharType="end"/>
        </w:r>
      </w:hyperlink>
    </w:p>
    <w:p w:rsidR="00234F2A" w:rsidRDefault="005B7554" w:rsidP="5BA6B708">
      <w:pPr>
        <w:pStyle w:val="TJ3"/>
        <w:tabs>
          <w:tab w:val="left" w:pos="1200"/>
          <w:tab w:val="right" w:leader="dot" w:pos="8771"/>
        </w:tabs>
        <w:rPr>
          <w:noProof/>
          <w:sz w:val="22"/>
          <w:szCs w:val="22"/>
          <w:lang w:val="es-ES" w:eastAsia="ja-JP"/>
        </w:rPr>
      </w:pPr>
      <w:hyperlink w:anchor="_Toc127828479">
        <w:r w:rsidR="00234F2A" w:rsidRPr="5BA6B708">
          <w:rPr>
            <w:rStyle w:val="Hiperhivatkozs"/>
            <w:noProof/>
          </w:rPr>
          <w:t>2.1.1.</w:t>
        </w:r>
        <w:r w:rsidR="00234F2A">
          <w:tab/>
        </w:r>
        <w:r w:rsidR="00234F2A" w:rsidRPr="5BA6B708">
          <w:rPr>
            <w:rStyle w:val="Hiperhivatkozs"/>
            <w:noProof/>
          </w:rPr>
          <w:t>Service Registry</w:t>
        </w:r>
        <w:r w:rsidR="00234F2A">
          <w:tab/>
        </w:r>
        <w:r w:rsidRPr="5BA6B708">
          <w:rPr>
            <w:noProof/>
          </w:rPr>
          <w:fldChar w:fldCharType="begin"/>
        </w:r>
        <w:r w:rsidR="00234F2A" w:rsidRPr="5BA6B708">
          <w:rPr>
            <w:noProof/>
          </w:rPr>
          <w:instrText xml:space="preserve"> PAGEREF _Toc127828479 \h </w:instrText>
        </w:r>
        <w:r w:rsidRPr="5BA6B708">
          <w:rPr>
            <w:noProof/>
          </w:rPr>
        </w:r>
        <w:r w:rsidRPr="5BA6B708">
          <w:rPr>
            <w:noProof/>
          </w:rPr>
          <w:fldChar w:fldCharType="separate"/>
        </w:r>
        <w:r w:rsidR="00234F2A" w:rsidRPr="5BA6B708">
          <w:rPr>
            <w:noProof/>
          </w:rPr>
          <w:t>5</w:t>
        </w:r>
        <w:r w:rsidRPr="5BA6B708">
          <w:rPr>
            <w:noProof/>
          </w:rPr>
          <w:fldChar w:fldCharType="end"/>
        </w:r>
      </w:hyperlink>
    </w:p>
    <w:p w:rsidR="00234F2A" w:rsidRDefault="005B7554" w:rsidP="5BA6B708">
      <w:pPr>
        <w:pStyle w:val="TJ3"/>
        <w:tabs>
          <w:tab w:val="left" w:pos="1200"/>
          <w:tab w:val="right" w:leader="dot" w:pos="8771"/>
        </w:tabs>
        <w:rPr>
          <w:noProof/>
          <w:sz w:val="22"/>
          <w:szCs w:val="22"/>
          <w:lang w:val="es-ES" w:eastAsia="ja-JP"/>
        </w:rPr>
      </w:pPr>
      <w:hyperlink w:anchor="_Toc127828480">
        <w:r w:rsidR="00234F2A" w:rsidRPr="5BA6B708">
          <w:rPr>
            <w:rStyle w:val="Hiperhivatkozs"/>
            <w:noProof/>
          </w:rPr>
          <w:t>2.1.2.</w:t>
        </w:r>
        <w:r w:rsidR="00234F2A">
          <w:tab/>
        </w:r>
        <w:r w:rsidR="00234F2A" w:rsidRPr="5BA6B708">
          <w:rPr>
            <w:rStyle w:val="Hiperhivatkozs"/>
            <w:noProof/>
          </w:rPr>
          <w:t>Authorisation System</w:t>
        </w:r>
        <w:r w:rsidR="00234F2A">
          <w:tab/>
        </w:r>
        <w:r w:rsidRPr="5BA6B708">
          <w:rPr>
            <w:noProof/>
          </w:rPr>
          <w:fldChar w:fldCharType="begin"/>
        </w:r>
        <w:r w:rsidR="00234F2A" w:rsidRPr="5BA6B708">
          <w:rPr>
            <w:noProof/>
          </w:rPr>
          <w:instrText xml:space="preserve"> PAGEREF _Toc127828480 \h </w:instrText>
        </w:r>
        <w:r w:rsidRPr="5BA6B708">
          <w:rPr>
            <w:noProof/>
          </w:rPr>
        </w:r>
        <w:r w:rsidRPr="5BA6B708">
          <w:rPr>
            <w:noProof/>
          </w:rPr>
          <w:fldChar w:fldCharType="separate"/>
        </w:r>
        <w:r w:rsidR="00234F2A" w:rsidRPr="5BA6B708">
          <w:rPr>
            <w:noProof/>
          </w:rPr>
          <w:t>5</w:t>
        </w:r>
        <w:r w:rsidRPr="5BA6B708">
          <w:rPr>
            <w:noProof/>
          </w:rPr>
          <w:fldChar w:fldCharType="end"/>
        </w:r>
      </w:hyperlink>
    </w:p>
    <w:p w:rsidR="00234F2A" w:rsidRDefault="005B7554" w:rsidP="5BA6B708">
      <w:pPr>
        <w:pStyle w:val="TJ3"/>
        <w:tabs>
          <w:tab w:val="left" w:pos="1200"/>
          <w:tab w:val="right" w:leader="dot" w:pos="8771"/>
        </w:tabs>
        <w:rPr>
          <w:noProof/>
          <w:sz w:val="22"/>
          <w:szCs w:val="22"/>
          <w:lang w:val="es-ES" w:eastAsia="ja-JP"/>
        </w:rPr>
      </w:pPr>
      <w:hyperlink w:anchor="_Toc127828481">
        <w:r w:rsidR="00234F2A" w:rsidRPr="5BA6B708">
          <w:rPr>
            <w:rStyle w:val="Hiperhivatkozs"/>
            <w:noProof/>
          </w:rPr>
          <w:t>2.1.3.</w:t>
        </w:r>
        <w:r w:rsidR="00234F2A">
          <w:tab/>
        </w:r>
        <w:r w:rsidR="00234F2A" w:rsidRPr="5BA6B708">
          <w:rPr>
            <w:rStyle w:val="Hiperhivatkozs"/>
            <w:noProof/>
          </w:rPr>
          <w:t>Orchestration System</w:t>
        </w:r>
        <w:r w:rsidR="00234F2A">
          <w:tab/>
        </w:r>
        <w:r w:rsidRPr="5BA6B708">
          <w:rPr>
            <w:noProof/>
          </w:rPr>
          <w:fldChar w:fldCharType="begin"/>
        </w:r>
        <w:r w:rsidR="00234F2A" w:rsidRPr="5BA6B708">
          <w:rPr>
            <w:noProof/>
          </w:rPr>
          <w:instrText xml:space="preserve"> PAGEREF _Toc127828481 \h </w:instrText>
        </w:r>
        <w:r w:rsidRPr="5BA6B708">
          <w:rPr>
            <w:noProof/>
          </w:rPr>
        </w:r>
        <w:r w:rsidRPr="5BA6B708">
          <w:rPr>
            <w:noProof/>
          </w:rPr>
          <w:fldChar w:fldCharType="separate"/>
        </w:r>
        <w:r w:rsidR="00234F2A" w:rsidRPr="5BA6B708">
          <w:rPr>
            <w:noProof/>
          </w:rPr>
          <w:t>6</w:t>
        </w:r>
        <w:r w:rsidRPr="5BA6B708">
          <w:rPr>
            <w:noProof/>
          </w:rPr>
          <w:fldChar w:fldCharType="end"/>
        </w:r>
      </w:hyperlink>
    </w:p>
    <w:p w:rsidR="00234F2A" w:rsidRDefault="005B7554" w:rsidP="5BA6B708">
      <w:pPr>
        <w:pStyle w:val="TJ2"/>
        <w:tabs>
          <w:tab w:val="left" w:pos="960"/>
          <w:tab w:val="right" w:leader="dot" w:pos="8771"/>
        </w:tabs>
        <w:rPr>
          <w:b w:val="0"/>
          <w:bCs w:val="0"/>
          <w:noProof/>
          <w:lang w:val="es-ES" w:eastAsia="ja-JP"/>
        </w:rPr>
      </w:pPr>
      <w:hyperlink w:anchor="_Toc127828482">
        <w:r w:rsidR="00234F2A" w:rsidRPr="5BA6B708">
          <w:rPr>
            <w:rStyle w:val="Hiperhivatkozs"/>
            <w:noProof/>
          </w:rPr>
          <w:t>2.2.</w:t>
        </w:r>
        <w:r w:rsidR="00234F2A">
          <w:tab/>
        </w:r>
        <w:r w:rsidR="00234F2A" w:rsidRPr="5BA6B708">
          <w:rPr>
            <w:rStyle w:val="Hiperhivatkozs"/>
            <w:noProof/>
          </w:rPr>
          <w:t>Local Cloud Bootstrapping</w:t>
        </w:r>
        <w:r w:rsidR="00234F2A">
          <w:tab/>
        </w:r>
        <w:r w:rsidRPr="5BA6B708">
          <w:rPr>
            <w:noProof/>
          </w:rPr>
          <w:fldChar w:fldCharType="begin"/>
        </w:r>
        <w:r w:rsidR="00234F2A" w:rsidRPr="5BA6B708">
          <w:rPr>
            <w:noProof/>
          </w:rPr>
          <w:instrText xml:space="preserve"> PAGEREF _Toc127828482 \h </w:instrText>
        </w:r>
        <w:r w:rsidRPr="5BA6B708">
          <w:rPr>
            <w:noProof/>
          </w:rPr>
        </w:r>
        <w:r w:rsidRPr="5BA6B708">
          <w:rPr>
            <w:noProof/>
          </w:rPr>
          <w:fldChar w:fldCharType="separate"/>
        </w:r>
        <w:r w:rsidR="00234F2A" w:rsidRPr="5BA6B708">
          <w:rPr>
            <w:noProof/>
          </w:rPr>
          <w:t>6</w:t>
        </w:r>
        <w:r w:rsidRPr="5BA6B708">
          <w:rPr>
            <w:noProof/>
          </w:rPr>
          <w:fldChar w:fldCharType="end"/>
        </w:r>
      </w:hyperlink>
    </w:p>
    <w:p w:rsidR="00234F2A" w:rsidRDefault="005B7554" w:rsidP="5BA6B708">
      <w:pPr>
        <w:pStyle w:val="TJ2"/>
        <w:tabs>
          <w:tab w:val="left" w:pos="960"/>
          <w:tab w:val="right" w:leader="dot" w:pos="8771"/>
        </w:tabs>
        <w:rPr>
          <w:b w:val="0"/>
          <w:bCs w:val="0"/>
          <w:noProof/>
          <w:lang w:val="es-ES" w:eastAsia="ja-JP"/>
        </w:rPr>
      </w:pPr>
      <w:hyperlink w:anchor="_Toc127828483">
        <w:r w:rsidR="00234F2A" w:rsidRPr="5BA6B708">
          <w:rPr>
            <w:rStyle w:val="Hiperhivatkozs"/>
            <w:noProof/>
          </w:rPr>
          <w:t>2.3.</w:t>
        </w:r>
        <w:r w:rsidR="00234F2A">
          <w:tab/>
        </w:r>
        <w:r w:rsidR="00234F2A" w:rsidRPr="5BA6B708">
          <w:rPr>
            <w:rStyle w:val="Hiperhivatkozs"/>
            <w:noProof/>
          </w:rPr>
          <w:t>The System-Service Matrix</w:t>
        </w:r>
        <w:r w:rsidR="00234F2A">
          <w:tab/>
        </w:r>
        <w:r w:rsidRPr="5BA6B708">
          <w:rPr>
            <w:noProof/>
          </w:rPr>
          <w:fldChar w:fldCharType="begin"/>
        </w:r>
        <w:r w:rsidR="00234F2A" w:rsidRPr="5BA6B708">
          <w:rPr>
            <w:noProof/>
          </w:rPr>
          <w:instrText xml:space="preserve"> PAGEREF _Toc127828483 \h </w:instrText>
        </w:r>
        <w:r w:rsidRPr="5BA6B708">
          <w:rPr>
            <w:noProof/>
          </w:rPr>
        </w:r>
        <w:r w:rsidRPr="5BA6B708">
          <w:rPr>
            <w:noProof/>
          </w:rPr>
          <w:fldChar w:fldCharType="separate"/>
        </w:r>
        <w:r w:rsidR="00234F2A" w:rsidRPr="5BA6B708">
          <w:rPr>
            <w:noProof/>
          </w:rPr>
          <w:t>7</w:t>
        </w:r>
        <w:r w:rsidRPr="5BA6B708">
          <w:rPr>
            <w:noProof/>
          </w:rPr>
          <w:fldChar w:fldCharType="end"/>
        </w:r>
      </w:hyperlink>
    </w:p>
    <w:p w:rsidR="00234F2A" w:rsidRDefault="005B7554" w:rsidP="5BA6B708">
      <w:pPr>
        <w:pStyle w:val="TJ1"/>
        <w:tabs>
          <w:tab w:val="left" w:pos="480"/>
          <w:tab w:val="right" w:leader="dot" w:pos="8771"/>
        </w:tabs>
        <w:rPr>
          <w:b w:val="0"/>
          <w:bCs w:val="0"/>
          <w:i w:val="0"/>
          <w:iCs w:val="0"/>
          <w:noProof/>
          <w:sz w:val="22"/>
          <w:szCs w:val="22"/>
          <w:lang w:val="es-ES" w:eastAsia="ja-JP"/>
        </w:rPr>
      </w:pPr>
      <w:hyperlink w:anchor="_Toc127828484">
        <w:r w:rsidR="00234F2A" w:rsidRPr="5BA6B708">
          <w:rPr>
            <w:rStyle w:val="Hiperhivatkozs"/>
            <w:noProof/>
          </w:rPr>
          <w:t>3.</w:t>
        </w:r>
        <w:r w:rsidR="00234F2A">
          <w:tab/>
        </w:r>
        <w:r w:rsidR="00234F2A" w:rsidRPr="5BA6B708">
          <w:rPr>
            <w:rStyle w:val="Hiperhivatkozs"/>
            <w:noProof/>
          </w:rPr>
          <w:t>Use-cases</w:t>
        </w:r>
        <w:r w:rsidR="00234F2A">
          <w:tab/>
        </w:r>
        <w:r w:rsidRPr="5BA6B708">
          <w:rPr>
            <w:noProof/>
          </w:rPr>
          <w:fldChar w:fldCharType="begin"/>
        </w:r>
        <w:r w:rsidR="00234F2A" w:rsidRPr="5BA6B708">
          <w:rPr>
            <w:noProof/>
          </w:rPr>
          <w:instrText xml:space="preserve"> PAGEREF _Toc127828484 \h </w:instrText>
        </w:r>
        <w:r w:rsidRPr="5BA6B708">
          <w:rPr>
            <w:noProof/>
          </w:rPr>
        </w:r>
        <w:r w:rsidRPr="5BA6B708">
          <w:rPr>
            <w:noProof/>
          </w:rPr>
          <w:fldChar w:fldCharType="separate"/>
        </w:r>
        <w:r w:rsidR="00234F2A" w:rsidRPr="5BA6B708">
          <w:rPr>
            <w:noProof/>
          </w:rPr>
          <w:t>8</w:t>
        </w:r>
        <w:r w:rsidRPr="5BA6B708">
          <w:rPr>
            <w:noProof/>
          </w:rPr>
          <w:fldChar w:fldCharType="end"/>
        </w:r>
      </w:hyperlink>
    </w:p>
    <w:p w:rsidR="00234F2A" w:rsidRDefault="005B7554" w:rsidP="5BA6B708">
      <w:pPr>
        <w:pStyle w:val="TJ2"/>
        <w:tabs>
          <w:tab w:val="left" w:pos="960"/>
          <w:tab w:val="right" w:leader="dot" w:pos="8771"/>
        </w:tabs>
        <w:rPr>
          <w:b w:val="0"/>
          <w:bCs w:val="0"/>
          <w:noProof/>
          <w:lang w:val="es-ES" w:eastAsia="ja-JP"/>
        </w:rPr>
      </w:pPr>
      <w:hyperlink w:anchor="_Toc127828485">
        <w:r w:rsidR="00234F2A" w:rsidRPr="5BA6B708">
          <w:rPr>
            <w:rStyle w:val="Hiperhivatkozs"/>
            <w:noProof/>
          </w:rPr>
          <w:t>3.1.</w:t>
        </w:r>
        <w:r w:rsidR="00234F2A">
          <w:tab/>
        </w:r>
        <w:r w:rsidR="00234F2A" w:rsidRPr="5BA6B708">
          <w:rPr>
            <w:rStyle w:val="Hiperhivatkozs"/>
            <w:noProof/>
          </w:rPr>
          <w:t>Service Discovery</w:t>
        </w:r>
        <w:r w:rsidR="00234F2A">
          <w:tab/>
        </w:r>
        <w:r w:rsidRPr="5BA6B708">
          <w:rPr>
            <w:noProof/>
          </w:rPr>
          <w:fldChar w:fldCharType="begin"/>
        </w:r>
        <w:r w:rsidR="00234F2A" w:rsidRPr="5BA6B708">
          <w:rPr>
            <w:noProof/>
          </w:rPr>
          <w:instrText xml:space="preserve"> PAGEREF _Toc127828485 \h </w:instrText>
        </w:r>
        <w:r w:rsidRPr="5BA6B708">
          <w:rPr>
            <w:noProof/>
          </w:rPr>
        </w:r>
        <w:r w:rsidRPr="5BA6B708">
          <w:rPr>
            <w:noProof/>
          </w:rPr>
          <w:fldChar w:fldCharType="separate"/>
        </w:r>
        <w:r w:rsidR="00234F2A" w:rsidRPr="5BA6B708">
          <w:rPr>
            <w:noProof/>
          </w:rPr>
          <w:t>8</w:t>
        </w:r>
        <w:r w:rsidRPr="5BA6B708">
          <w:rPr>
            <w:noProof/>
          </w:rPr>
          <w:fldChar w:fldCharType="end"/>
        </w:r>
      </w:hyperlink>
    </w:p>
    <w:p w:rsidR="00234F2A" w:rsidRDefault="005B7554" w:rsidP="5BA6B708">
      <w:pPr>
        <w:pStyle w:val="TJ2"/>
        <w:tabs>
          <w:tab w:val="left" w:pos="960"/>
          <w:tab w:val="right" w:leader="dot" w:pos="8771"/>
        </w:tabs>
        <w:rPr>
          <w:b w:val="0"/>
          <w:bCs w:val="0"/>
          <w:noProof/>
          <w:lang w:val="es-ES" w:eastAsia="ja-JP"/>
        </w:rPr>
      </w:pPr>
      <w:hyperlink w:anchor="_Toc127828486">
        <w:r w:rsidR="00234F2A" w:rsidRPr="5BA6B708">
          <w:rPr>
            <w:rStyle w:val="Hiperhivatkozs"/>
            <w:noProof/>
          </w:rPr>
          <w:t>3.2.</w:t>
        </w:r>
        <w:r w:rsidR="00234F2A">
          <w:tab/>
        </w:r>
        <w:r w:rsidR="00234F2A" w:rsidRPr="5BA6B708">
          <w:rPr>
            <w:rStyle w:val="Hiperhivatkozs"/>
            <w:noProof/>
          </w:rPr>
          <w:t>Authorisation</w:t>
        </w:r>
        <w:r w:rsidR="00234F2A">
          <w:tab/>
        </w:r>
        <w:r w:rsidRPr="5BA6B708">
          <w:rPr>
            <w:noProof/>
          </w:rPr>
          <w:fldChar w:fldCharType="begin"/>
        </w:r>
        <w:r w:rsidR="00234F2A" w:rsidRPr="5BA6B708">
          <w:rPr>
            <w:noProof/>
          </w:rPr>
          <w:instrText xml:space="preserve"> PAGEREF _Toc127828486 \h </w:instrText>
        </w:r>
        <w:r w:rsidRPr="5BA6B708">
          <w:rPr>
            <w:noProof/>
          </w:rPr>
        </w:r>
        <w:r w:rsidRPr="5BA6B708">
          <w:rPr>
            <w:noProof/>
          </w:rPr>
          <w:fldChar w:fldCharType="separate"/>
        </w:r>
        <w:r w:rsidR="00234F2A" w:rsidRPr="5BA6B708">
          <w:rPr>
            <w:noProof/>
          </w:rPr>
          <w:t>9</w:t>
        </w:r>
        <w:r w:rsidRPr="5BA6B708">
          <w:rPr>
            <w:noProof/>
          </w:rPr>
          <w:fldChar w:fldCharType="end"/>
        </w:r>
      </w:hyperlink>
    </w:p>
    <w:p w:rsidR="00234F2A" w:rsidRDefault="005B7554" w:rsidP="5BA6B708">
      <w:pPr>
        <w:pStyle w:val="TJ2"/>
        <w:tabs>
          <w:tab w:val="left" w:pos="960"/>
          <w:tab w:val="right" w:leader="dot" w:pos="8771"/>
        </w:tabs>
        <w:rPr>
          <w:b w:val="0"/>
          <w:bCs w:val="0"/>
          <w:noProof/>
          <w:lang w:val="es-ES" w:eastAsia="ja-JP"/>
        </w:rPr>
      </w:pPr>
      <w:hyperlink w:anchor="_Toc127828487">
        <w:r w:rsidR="00234F2A" w:rsidRPr="5BA6B708">
          <w:rPr>
            <w:rStyle w:val="Hiperhivatkozs"/>
            <w:noProof/>
          </w:rPr>
          <w:t>3.3.</w:t>
        </w:r>
        <w:r w:rsidR="00234F2A">
          <w:tab/>
        </w:r>
        <w:r w:rsidR="00234F2A" w:rsidRPr="5BA6B708">
          <w:rPr>
            <w:rStyle w:val="Hiperhivatkozs"/>
            <w:noProof/>
          </w:rPr>
          <w:t>Orchestration</w:t>
        </w:r>
        <w:r w:rsidR="00234F2A">
          <w:tab/>
        </w:r>
        <w:r w:rsidRPr="5BA6B708">
          <w:rPr>
            <w:noProof/>
          </w:rPr>
          <w:fldChar w:fldCharType="begin"/>
        </w:r>
        <w:r w:rsidR="00234F2A" w:rsidRPr="5BA6B708">
          <w:rPr>
            <w:noProof/>
          </w:rPr>
          <w:instrText xml:space="preserve"> PAGEREF _Toc127828487 \h </w:instrText>
        </w:r>
        <w:r w:rsidRPr="5BA6B708">
          <w:rPr>
            <w:noProof/>
          </w:rPr>
        </w:r>
        <w:r w:rsidRPr="5BA6B708">
          <w:rPr>
            <w:noProof/>
          </w:rPr>
          <w:fldChar w:fldCharType="separate"/>
        </w:r>
        <w:r w:rsidR="00234F2A" w:rsidRPr="5BA6B708">
          <w:rPr>
            <w:noProof/>
          </w:rPr>
          <w:t>10</w:t>
        </w:r>
        <w:r w:rsidRPr="5BA6B708">
          <w:rPr>
            <w:noProof/>
          </w:rPr>
          <w:fldChar w:fldCharType="end"/>
        </w:r>
      </w:hyperlink>
    </w:p>
    <w:p w:rsidR="00234F2A" w:rsidRDefault="005B7554" w:rsidP="5BA6B708">
      <w:pPr>
        <w:pStyle w:val="TJ2"/>
        <w:tabs>
          <w:tab w:val="left" w:pos="960"/>
          <w:tab w:val="right" w:leader="dot" w:pos="8771"/>
        </w:tabs>
        <w:rPr>
          <w:b w:val="0"/>
          <w:bCs w:val="0"/>
          <w:noProof/>
          <w:lang w:val="es-ES" w:eastAsia="ja-JP"/>
        </w:rPr>
      </w:pPr>
      <w:hyperlink w:anchor="_Toc127828488">
        <w:r w:rsidR="00234F2A" w:rsidRPr="5BA6B708">
          <w:rPr>
            <w:rStyle w:val="Hiperhivatkozs"/>
            <w:noProof/>
          </w:rPr>
          <w:t>3.4.</w:t>
        </w:r>
        <w:r w:rsidR="00234F2A">
          <w:tab/>
        </w:r>
        <w:r w:rsidR="00234F2A" w:rsidRPr="5BA6B708">
          <w:rPr>
            <w:rStyle w:val="Hiperhivatkozs"/>
            <w:noProof/>
          </w:rPr>
          <w:t>Authorisation and Orchestration</w:t>
        </w:r>
        <w:r w:rsidR="00234F2A">
          <w:tab/>
        </w:r>
        <w:r w:rsidRPr="5BA6B708">
          <w:rPr>
            <w:noProof/>
          </w:rPr>
          <w:fldChar w:fldCharType="begin"/>
        </w:r>
        <w:r w:rsidR="00234F2A" w:rsidRPr="5BA6B708">
          <w:rPr>
            <w:noProof/>
          </w:rPr>
          <w:instrText xml:space="preserve"> PAGEREF _Toc127828488 \h </w:instrText>
        </w:r>
        <w:r w:rsidRPr="5BA6B708">
          <w:rPr>
            <w:noProof/>
          </w:rPr>
        </w:r>
        <w:r w:rsidRPr="5BA6B708">
          <w:rPr>
            <w:noProof/>
          </w:rPr>
          <w:fldChar w:fldCharType="separate"/>
        </w:r>
        <w:r w:rsidR="00234F2A" w:rsidRPr="5BA6B708">
          <w:rPr>
            <w:noProof/>
          </w:rPr>
          <w:t>11</w:t>
        </w:r>
        <w:r w:rsidRPr="5BA6B708">
          <w:rPr>
            <w:noProof/>
          </w:rPr>
          <w:fldChar w:fldCharType="end"/>
        </w:r>
      </w:hyperlink>
    </w:p>
    <w:p w:rsidR="00234F2A" w:rsidRDefault="005B7554" w:rsidP="5BA6B708">
      <w:pPr>
        <w:pStyle w:val="TJ1"/>
        <w:tabs>
          <w:tab w:val="left" w:pos="480"/>
          <w:tab w:val="right" w:leader="dot" w:pos="8771"/>
        </w:tabs>
        <w:rPr>
          <w:b w:val="0"/>
          <w:bCs w:val="0"/>
          <w:i w:val="0"/>
          <w:iCs w:val="0"/>
          <w:noProof/>
          <w:sz w:val="22"/>
          <w:szCs w:val="22"/>
          <w:lang w:val="es-ES" w:eastAsia="ja-JP"/>
        </w:rPr>
      </w:pPr>
      <w:hyperlink w:anchor="_Toc127828489">
        <w:r w:rsidR="00234F2A" w:rsidRPr="5BA6B708">
          <w:rPr>
            <w:rStyle w:val="Hiperhivatkozs"/>
            <w:noProof/>
          </w:rPr>
          <w:t>4.</w:t>
        </w:r>
        <w:r w:rsidR="00234F2A">
          <w:tab/>
        </w:r>
        <w:r w:rsidR="00234F2A" w:rsidRPr="5BA6B708">
          <w:rPr>
            <w:rStyle w:val="Hiperhivatkozs"/>
            <w:noProof/>
          </w:rPr>
          <w:t>Control and Data Planes</w:t>
        </w:r>
        <w:r w:rsidR="00234F2A">
          <w:tab/>
        </w:r>
        <w:r w:rsidRPr="5BA6B708">
          <w:rPr>
            <w:noProof/>
          </w:rPr>
          <w:fldChar w:fldCharType="begin"/>
        </w:r>
        <w:r w:rsidR="00234F2A" w:rsidRPr="5BA6B708">
          <w:rPr>
            <w:noProof/>
          </w:rPr>
          <w:instrText xml:space="preserve"> PAGEREF _Toc127828489 \h </w:instrText>
        </w:r>
        <w:r w:rsidRPr="5BA6B708">
          <w:rPr>
            <w:noProof/>
          </w:rPr>
        </w:r>
        <w:r w:rsidRPr="5BA6B708">
          <w:rPr>
            <w:noProof/>
          </w:rPr>
          <w:fldChar w:fldCharType="separate"/>
        </w:r>
        <w:r w:rsidR="00234F2A" w:rsidRPr="5BA6B708">
          <w:rPr>
            <w:noProof/>
          </w:rPr>
          <w:t>12</w:t>
        </w:r>
        <w:r w:rsidRPr="5BA6B708">
          <w:rPr>
            <w:noProof/>
          </w:rPr>
          <w:fldChar w:fldCharType="end"/>
        </w:r>
      </w:hyperlink>
    </w:p>
    <w:p w:rsidR="00234F2A" w:rsidRDefault="005B7554" w:rsidP="5BA6B708">
      <w:pPr>
        <w:pStyle w:val="TJ1"/>
        <w:tabs>
          <w:tab w:val="left" w:pos="480"/>
          <w:tab w:val="right" w:leader="dot" w:pos="8771"/>
        </w:tabs>
        <w:rPr>
          <w:b w:val="0"/>
          <w:bCs w:val="0"/>
          <w:i w:val="0"/>
          <w:iCs w:val="0"/>
          <w:noProof/>
          <w:sz w:val="22"/>
          <w:szCs w:val="22"/>
          <w:lang w:val="es-ES" w:eastAsia="ja-JP"/>
        </w:rPr>
      </w:pPr>
      <w:hyperlink w:anchor="_Toc127828490">
        <w:r w:rsidR="00234F2A" w:rsidRPr="5BA6B708">
          <w:rPr>
            <w:rStyle w:val="Hiperhivatkozs"/>
            <w:noProof/>
          </w:rPr>
          <w:t>5.</w:t>
        </w:r>
        <w:r w:rsidR="00234F2A">
          <w:tab/>
        </w:r>
        <w:r w:rsidR="00234F2A" w:rsidRPr="5BA6B708">
          <w:rPr>
            <w:rStyle w:val="Hiperhivatkozs"/>
            <w:noProof/>
          </w:rPr>
          <w:t>Release Notes</w:t>
        </w:r>
        <w:r w:rsidR="00234F2A">
          <w:tab/>
        </w:r>
        <w:r w:rsidRPr="5BA6B708">
          <w:rPr>
            <w:noProof/>
          </w:rPr>
          <w:fldChar w:fldCharType="begin"/>
        </w:r>
        <w:r w:rsidR="00234F2A" w:rsidRPr="5BA6B708">
          <w:rPr>
            <w:noProof/>
          </w:rPr>
          <w:instrText xml:space="preserve"> PAGEREF _Toc127828490 \h </w:instrText>
        </w:r>
        <w:r w:rsidRPr="5BA6B708">
          <w:rPr>
            <w:noProof/>
          </w:rPr>
        </w:r>
        <w:r w:rsidRPr="5BA6B708">
          <w:rPr>
            <w:noProof/>
          </w:rPr>
          <w:fldChar w:fldCharType="separate"/>
        </w:r>
        <w:r w:rsidR="00234F2A" w:rsidRPr="5BA6B708">
          <w:rPr>
            <w:noProof/>
          </w:rPr>
          <w:t>13</w:t>
        </w:r>
        <w:r w:rsidRPr="5BA6B708">
          <w:rPr>
            <w:noProof/>
          </w:rPr>
          <w:fldChar w:fldCharType="end"/>
        </w:r>
      </w:hyperlink>
    </w:p>
    <w:p w:rsidR="00234F2A" w:rsidRDefault="005B7554" w:rsidP="5BA6B708">
      <w:pPr>
        <w:pStyle w:val="TJ1"/>
        <w:tabs>
          <w:tab w:val="left" w:pos="480"/>
          <w:tab w:val="right" w:leader="dot" w:pos="8771"/>
        </w:tabs>
        <w:rPr>
          <w:b w:val="0"/>
          <w:bCs w:val="0"/>
          <w:i w:val="0"/>
          <w:iCs w:val="0"/>
          <w:noProof/>
          <w:sz w:val="22"/>
          <w:szCs w:val="22"/>
          <w:lang w:val="es-ES" w:eastAsia="ja-JP"/>
        </w:rPr>
      </w:pPr>
      <w:hyperlink w:anchor="_Toc127828491">
        <w:r w:rsidR="00234F2A" w:rsidRPr="5BA6B708">
          <w:rPr>
            <w:rStyle w:val="Hiperhivatkozs"/>
            <w:noProof/>
          </w:rPr>
          <w:t>6.</w:t>
        </w:r>
        <w:r w:rsidR="00234F2A">
          <w:tab/>
        </w:r>
        <w:r w:rsidR="00234F2A" w:rsidRPr="5BA6B708">
          <w:rPr>
            <w:rStyle w:val="Hiperhivatkozs"/>
            <w:noProof/>
          </w:rPr>
          <w:t>Non-Functional Requirements</w:t>
        </w:r>
        <w:r w:rsidR="00234F2A">
          <w:tab/>
        </w:r>
        <w:r w:rsidRPr="5BA6B708">
          <w:rPr>
            <w:noProof/>
          </w:rPr>
          <w:fldChar w:fldCharType="begin"/>
        </w:r>
        <w:r w:rsidR="00234F2A" w:rsidRPr="5BA6B708">
          <w:rPr>
            <w:noProof/>
          </w:rPr>
          <w:instrText xml:space="preserve"> PAGEREF _Toc127828491 \h </w:instrText>
        </w:r>
        <w:r w:rsidRPr="5BA6B708">
          <w:rPr>
            <w:noProof/>
          </w:rPr>
        </w:r>
        <w:r w:rsidRPr="5BA6B708">
          <w:rPr>
            <w:noProof/>
          </w:rPr>
          <w:fldChar w:fldCharType="separate"/>
        </w:r>
        <w:r w:rsidR="00234F2A" w:rsidRPr="5BA6B708">
          <w:rPr>
            <w:noProof/>
          </w:rPr>
          <w:t>14</w:t>
        </w:r>
        <w:r w:rsidRPr="5BA6B708">
          <w:rPr>
            <w:noProof/>
          </w:rPr>
          <w:fldChar w:fldCharType="end"/>
        </w:r>
      </w:hyperlink>
    </w:p>
    <w:p w:rsidR="00234F2A" w:rsidRDefault="005B7554" w:rsidP="5BA6B708">
      <w:pPr>
        <w:pStyle w:val="TJ2"/>
        <w:tabs>
          <w:tab w:val="left" w:pos="960"/>
          <w:tab w:val="right" w:leader="dot" w:pos="8771"/>
        </w:tabs>
        <w:rPr>
          <w:b w:val="0"/>
          <w:bCs w:val="0"/>
          <w:noProof/>
          <w:lang w:val="es-ES" w:eastAsia="ja-JP"/>
        </w:rPr>
      </w:pPr>
      <w:hyperlink w:anchor="_Toc127828492">
        <w:r w:rsidR="00234F2A" w:rsidRPr="5BA6B708">
          <w:rPr>
            <w:rStyle w:val="Hiperhivatkozs"/>
            <w:noProof/>
          </w:rPr>
          <w:t>6.1.</w:t>
        </w:r>
        <w:r w:rsidR="00234F2A">
          <w:tab/>
        </w:r>
        <w:r w:rsidR="00234F2A" w:rsidRPr="5BA6B708">
          <w:rPr>
            <w:rStyle w:val="Hiperhivatkozs"/>
            <w:noProof/>
          </w:rPr>
          <w:t>Accurate Enough Message Caching</w:t>
        </w:r>
        <w:r w:rsidR="00234F2A">
          <w:tab/>
        </w:r>
        <w:r w:rsidRPr="5BA6B708">
          <w:rPr>
            <w:noProof/>
          </w:rPr>
          <w:fldChar w:fldCharType="begin"/>
        </w:r>
        <w:r w:rsidR="00234F2A" w:rsidRPr="5BA6B708">
          <w:rPr>
            <w:noProof/>
          </w:rPr>
          <w:instrText xml:space="preserve"> PAGEREF _Toc127828492 \h </w:instrText>
        </w:r>
        <w:r w:rsidRPr="5BA6B708">
          <w:rPr>
            <w:noProof/>
          </w:rPr>
        </w:r>
        <w:r w:rsidRPr="5BA6B708">
          <w:rPr>
            <w:noProof/>
          </w:rPr>
          <w:fldChar w:fldCharType="separate"/>
        </w:r>
        <w:r w:rsidR="00234F2A" w:rsidRPr="5BA6B708">
          <w:rPr>
            <w:noProof/>
          </w:rPr>
          <w:t>14</w:t>
        </w:r>
        <w:r w:rsidRPr="5BA6B708">
          <w:rPr>
            <w:noProof/>
          </w:rPr>
          <w:fldChar w:fldCharType="end"/>
        </w:r>
      </w:hyperlink>
    </w:p>
    <w:p w:rsidR="00234F2A" w:rsidRDefault="005B7554" w:rsidP="5BA6B708">
      <w:pPr>
        <w:pStyle w:val="TJ2"/>
        <w:tabs>
          <w:tab w:val="left" w:pos="960"/>
          <w:tab w:val="right" w:leader="dot" w:pos="8771"/>
        </w:tabs>
        <w:rPr>
          <w:b w:val="0"/>
          <w:bCs w:val="0"/>
          <w:noProof/>
          <w:lang w:val="es-ES" w:eastAsia="ja-JP"/>
        </w:rPr>
      </w:pPr>
      <w:hyperlink w:anchor="_Toc127828493">
        <w:r w:rsidR="00234F2A" w:rsidRPr="5BA6B708">
          <w:rPr>
            <w:rStyle w:val="Hiperhivatkozs"/>
            <w:noProof/>
          </w:rPr>
          <w:t>6.2.</w:t>
        </w:r>
        <w:r w:rsidR="00234F2A">
          <w:tab/>
        </w:r>
        <w:r w:rsidR="00234F2A" w:rsidRPr="5BA6B708">
          <w:rPr>
            <w:rStyle w:val="Hiperhivatkozs"/>
            <w:noProof/>
          </w:rPr>
          <w:t>Relative System Independence</w:t>
        </w:r>
        <w:r w:rsidR="00234F2A">
          <w:tab/>
        </w:r>
        <w:r w:rsidRPr="5BA6B708">
          <w:rPr>
            <w:noProof/>
          </w:rPr>
          <w:fldChar w:fldCharType="begin"/>
        </w:r>
        <w:r w:rsidR="00234F2A" w:rsidRPr="5BA6B708">
          <w:rPr>
            <w:noProof/>
          </w:rPr>
          <w:instrText xml:space="preserve"> PAGEREF _Toc127828493 \h </w:instrText>
        </w:r>
        <w:r w:rsidRPr="5BA6B708">
          <w:rPr>
            <w:noProof/>
          </w:rPr>
        </w:r>
        <w:r w:rsidRPr="5BA6B708">
          <w:rPr>
            <w:noProof/>
          </w:rPr>
          <w:fldChar w:fldCharType="separate"/>
        </w:r>
        <w:r w:rsidR="00234F2A" w:rsidRPr="5BA6B708">
          <w:rPr>
            <w:noProof/>
          </w:rPr>
          <w:t>14</w:t>
        </w:r>
        <w:r w:rsidRPr="5BA6B708">
          <w:rPr>
            <w:noProof/>
          </w:rPr>
          <w:fldChar w:fldCharType="end"/>
        </w:r>
      </w:hyperlink>
    </w:p>
    <w:p w:rsidR="00234F2A" w:rsidRDefault="005B7554" w:rsidP="5BA6B708">
      <w:pPr>
        <w:pStyle w:val="TJ1"/>
        <w:tabs>
          <w:tab w:val="left" w:pos="480"/>
          <w:tab w:val="right" w:leader="dot" w:pos="8771"/>
        </w:tabs>
        <w:rPr>
          <w:b w:val="0"/>
          <w:bCs w:val="0"/>
          <w:i w:val="0"/>
          <w:iCs w:val="0"/>
          <w:noProof/>
          <w:sz w:val="22"/>
          <w:szCs w:val="22"/>
          <w:lang w:val="es-ES" w:eastAsia="ja-JP"/>
        </w:rPr>
      </w:pPr>
      <w:hyperlink w:anchor="_Toc127828494">
        <w:r w:rsidR="00234F2A" w:rsidRPr="5BA6B708">
          <w:rPr>
            <w:rStyle w:val="Hiperhivatkozs"/>
            <w:noProof/>
          </w:rPr>
          <w:t>7.</w:t>
        </w:r>
        <w:r w:rsidR="00234F2A">
          <w:tab/>
        </w:r>
        <w:r w:rsidR="00234F2A" w:rsidRPr="5BA6B708">
          <w:rPr>
            <w:rStyle w:val="Hiperhivatkozs"/>
            <w:noProof/>
          </w:rPr>
          <w:t>Unresolved Issues</w:t>
        </w:r>
        <w:r w:rsidR="00234F2A">
          <w:tab/>
        </w:r>
        <w:r w:rsidRPr="5BA6B708">
          <w:rPr>
            <w:noProof/>
          </w:rPr>
          <w:fldChar w:fldCharType="begin"/>
        </w:r>
        <w:r w:rsidR="00234F2A" w:rsidRPr="5BA6B708">
          <w:rPr>
            <w:noProof/>
          </w:rPr>
          <w:instrText xml:space="preserve"> PAGEREF _Toc127828494 \h </w:instrText>
        </w:r>
        <w:r w:rsidRPr="5BA6B708">
          <w:rPr>
            <w:noProof/>
          </w:rPr>
        </w:r>
        <w:r w:rsidRPr="5BA6B708">
          <w:rPr>
            <w:noProof/>
          </w:rPr>
          <w:fldChar w:fldCharType="separate"/>
        </w:r>
        <w:r w:rsidR="00234F2A" w:rsidRPr="5BA6B708">
          <w:rPr>
            <w:noProof/>
          </w:rPr>
          <w:t>15</w:t>
        </w:r>
        <w:r w:rsidRPr="5BA6B708">
          <w:rPr>
            <w:noProof/>
          </w:rPr>
          <w:fldChar w:fldCharType="end"/>
        </w:r>
      </w:hyperlink>
    </w:p>
    <w:p w:rsidR="00234F2A" w:rsidRDefault="005B7554" w:rsidP="5BA6B708">
      <w:pPr>
        <w:pStyle w:val="TJ1"/>
        <w:tabs>
          <w:tab w:val="left" w:pos="480"/>
          <w:tab w:val="right" w:leader="dot" w:pos="8771"/>
        </w:tabs>
        <w:rPr>
          <w:b w:val="0"/>
          <w:bCs w:val="0"/>
          <w:i w:val="0"/>
          <w:iCs w:val="0"/>
          <w:noProof/>
          <w:sz w:val="22"/>
          <w:szCs w:val="22"/>
          <w:lang w:val="es-ES" w:eastAsia="ja-JP"/>
        </w:rPr>
      </w:pPr>
      <w:hyperlink w:anchor="_Toc127828495">
        <w:r w:rsidR="00234F2A" w:rsidRPr="5BA6B708">
          <w:rPr>
            <w:rStyle w:val="Hiperhivatkozs"/>
            <w:noProof/>
          </w:rPr>
          <w:t>8.</w:t>
        </w:r>
        <w:r w:rsidR="00234F2A">
          <w:tab/>
        </w:r>
        <w:r w:rsidR="00234F2A" w:rsidRPr="5BA6B708">
          <w:rPr>
            <w:rStyle w:val="Hiperhivatkozs"/>
            <w:noProof/>
          </w:rPr>
          <w:t>References</w:t>
        </w:r>
        <w:r w:rsidR="00234F2A">
          <w:tab/>
        </w:r>
        <w:r w:rsidRPr="5BA6B708">
          <w:rPr>
            <w:noProof/>
          </w:rPr>
          <w:fldChar w:fldCharType="begin"/>
        </w:r>
        <w:r w:rsidR="00234F2A" w:rsidRPr="5BA6B708">
          <w:rPr>
            <w:noProof/>
          </w:rPr>
          <w:instrText xml:space="preserve"> PAGEREF _Toc127828495 \h </w:instrText>
        </w:r>
        <w:r w:rsidRPr="5BA6B708">
          <w:rPr>
            <w:noProof/>
          </w:rPr>
        </w:r>
        <w:r w:rsidRPr="5BA6B708">
          <w:rPr>
            <w:noProof/>
          </w:rPr>
          <w:fldChar w:fldCharType="separate"/>
        </w:r>
        <w:r w:rsidR="00234F2A" w:rsidRPr="5BA6B708">
          <w:rPr>
            <w:noProof/>
          </w:rPr>
          <w:t>17</w:t>
        </w:r>
        <w:r w:rsidRPr="5BA6B708">
          <w:rPr>
            <w:noProof/>
          </w:rPr>
          <w:fldChar w:fldCharType="end"/>
        </w:r>
      </w:hyperlink>
    </w:p>
    <w:p w:rsidR="00234F2A" w:rsidRDefault="005B7554" w:rsidP="5BA6B708">
      <w:pPr>
        <w:pStyle w:val="TJ1"/>
        <w:tabs>
          <w:tab w:val="left" w:pos="480"/>
          <w:tab w:val="right" w:leader="dot" w:pos="8771"/>
        </w:tabs>
        <w:rPr>
          <w:b w:val="0"/>
          <w:bCs w:val="0"/>
          <w:i w:val="0"/>
          <w:iCs w:val="0"/>
          <w:noProof/>
          <w:sz w:val="22"/>
          <w:szCs w:val="22"/>
          <w:lang w:val="es-ES" w:eastAsia="ja-JP"/>
        </w:rPr>
      </w:pPr>
      <w:hyperlink w:anchor="_Toc127828496">
        <w:r w:rsidR="00234F2A" w:rsidRPr="5BA6B708">
          <w:rPr>
            <w:rStyle w:val="Hiperhivatkozs"/>
            <w:noProof/>
          </w:rPr>
          <w:t>9.</w:t>
        </w:r>
        <w:r w:rsidR="00234F2A">
          <w:tab/>
        </w:r>
        <w:r w:rsidR="00234F2A" w:rsidRPr="5BA6B708">
          <w:rPr>
            <w:rStyle w:val="Hiperhivatkozs"/>
            <w:noProof/>
          </w:rPr>
          <w:t>Revision History</w:t>
        </w:r>
        <w:r w:rsidR="00234F2A">
          <w:tab/>
        </w:r>
        <w:r w:rsidRPr="5BA6B708">
          <w:rPr>
            <w:noProof/>
          </w:rPr>
          <w:fldChar w:fldCharType="begin"/>
        </w:r>
        <w:r w:rsidR="00234F2A" w:rsidRPr="5BA6B708">
          <w:rPr>
            <w:noProof/>
          </w:rPr>
          <w:instrText xml:space="preserve"> PAGEREF _Toc127828496 \h </w:instrText>
        </w:r>
        <w:r w:rsidRPr="5BA6B708">
          <w:rPr>
            <w:noProof/>
          </w:rPr>
        </w:r>
        <w:r w:rsidRPr="5BA6B708">
          <w:rPr>
            <w:noProof/>
          </w:rPr>
          <w:fldChar w:fldCharType="separate"/>
        </w:r>
        <w:r w:rsidR="00234F2A" w:rsidRPr="5BA6B708">
          <w:rPr>
            <w:noProof/>
          </w:rPr>
          <w:t>17</w:t>
        </w:r>
        <w:r w:rsidRPr="5BA6B708">
          <w:rPr>
            <w:noProof/>
          </w:rPr>
          <w:fldChar w:fldCharType="end"/>
        </w:r>
      </w:hyperlink>
    </w:p>
    <w:p w:rsidR="00234F2A" w:rsidRDefault="005B7554" w:rsidP="5BA6B708">
      <w:pPr>
        <w:pStyle w:val="TJ2"/>
        <w:tabs>
          <w:tab w:val="left" w:pos="960"/>
          <w:tab w:val="right" w:leader="dot" w:pos="8771"/>
        </w:tabs>
        <w:rPr>
          <w:b w:val="0"/>
          <w:bCs w:val="0"/>
          <w:noProof/>
          <w:lang w:val="es-ES" w:eastAsia="ja-JP"/>
        </w:rPr>
      </w:pPr>
      <w:hyperlink w:anchor="_Toc127828497">
        <w:r w:rsidR="00234F2A" w:rsidRPr="5BA6B708">
          <w:rPr>
            <w:rStyle w:val="Hiperhivatkozs"/>
            <w:noProof/>
          </w:rPr>
          <w:t>9.1.</w:t>
        </w:r>
        <w:r w:rsidR="00234F2A">
          <w:tab/>
        </w:r>
        <w:r w:rsidR="00234F2A" w:rsidRPr="5BA6B708">
          <w:rPr>
            <w:rStyle w:val="Hiperhivatkozs"/>
            <w:noProof/>
          </w:rPr>
          <w:t>Amendments</w:t>
        </w:r>
        <w:r w:rsidR="00234F2A">
          <w:tab/>
        </w:r>
        <w:r w:rsidRPr="5BA6B708">
          <w:rPr>
            <w:noProof/>
          </w:rPr>
          <w:fldChar w:fldCharType="begin"/>
        </w:r>
        <w:r w:rsidR="00234F2A" w:rsidRPr="5BA6B708">
          <w:rPr>
            <w:noProof/>
          </w:rPr>
          <w:instrText xml:space="preserve"> PAGEREF _Toc127828497 \h </w:instrText>
        </w:r>
        <w:r w:rsidRPr="5BA6B708">
          <w:rPr>
            <w:noProof/>
          </w:rPr>
        </w:r>
        <w:r w:rsidRPr="5BA6B708">
          <w:rPr>
            <w:noProof/>
          </w:rPr>
          <w:fldChar w:fldCharType="separate"/>
        </w:r>
        <w:r w:rsidR="00234F2A" w:rsidRPr="5BA6B708">
          <w:rPr>
            <w:noProof/>
          </w:rPr>
          <w:t>17</w:t>
        </w:r>
        <w:r w:rsidRPr="5BA6B708">
          <w:rPr>
            <w:noProof/>
          </w:rPr>
          <w:fldChar w:fldCharType="end"/>
        </w:r>
      </w:hyperlink>
    </w:p>
    <w:p w:rsidR="00234F2A" w:rsidRDefault="005B7554" w:rsidP="5BA6B708">
      <w:pPr>
        <w:pStyle w:val="TJ2"/>
        <w:tabs>
          <w:tab w:val="left" w:pos="960"/>
          <w:tab w:val="right" w:leader="dot" w:pos="8771"/>
        </w:tabs>
        <w:rPr>
          <w:b w:val="0"/>
          <w:bCs w:val="0"/>
          <w:noProof/>
          <w:lang w:val="es-ES" w:eastAsia="ja-JP"/>
        </w:rPr>
      </w:pPr>
      <w:hyperlink w:anchor="_Toc127828498">
        <w:r w:rsidR="00234F2A" w:rsidRPr="5BA6B708">
          <w:rPr>
            <w:rStyle w:val="Hiperhivatkozs"/>
            <w:noProof/>
          </w:rPr>
          <w:t>9.2.</w:t>
        </w:r>
        <w:r w:rsidR="00234F2A">
          <w:tab/>
        </w:r>
        <w:r w:rsidR="00234F2A" w:rsidRPr="5BA6B708">
          <w:rPr>
            <w:rStyle w:val="Hiperhivatkozs"/>
            <w:noProof/>
          </w:rPr>
          <w:t>Quality Assurance</w:t>
        </w:r>
        <w:r w:rsidR="00234F2A">
          <w:tab/>
        </w:r>
        <w:r w:rsidRPr="5BA6B708">
          <w:rPr>
            <w:noProof/>
          </w:rPr>
          <w:fldChar w:fldCharType="begin"/>
        </w:r>
        <w:r w:rsidR="00234F2A" w:rsidRPr="5BA6B708">
          <w:rPr>
            <w:noProof/>
          </w:rPr>
          <w:instrText xml:space="preserve"> PAGEREF _Toc127828498 \h </w:instrText>
        </w:r>
        <w:r w:rsidRPr="5BA6B708">
          <w:rPr>
            <w:noProof/>
          </w:rPr>
        </w:r>
        <w:r w:rsidRPr="5BA6B708">
          <w:rPr>
            <w:noProof/>
          </w:rPr>
          <w:fldChar w:fldCharType="separate"/>
        </w:r>
        <w:r w:rsidR="00234F2A" w:rsidRPr="5BA6B708">
          <w:rPr>
            <w:noProof/>
          </w:rPr>
          <w:t>17</w:t>
        </w:r>
        <w:r w:rsidRPr="5BA6B708">
          <w:rPr>
            <w:noProof/>
          </w:rPr>
          <w:fldChar w:fldCharType="end"/>
        </w:r>
      </w:hyperlink>
    </w:p>
    <w:p w:rsidR="00041A91" w:rsidRPr="007C2975" w:rsidRDefault="1C670114" w:rsidP="5BA6B708">
      <w:pPr>
        <w:pStyle w:val="Tartalomjegyzkcmsora"/>
        <w:spacing w:before="0"/>
        <w:rPr>
          <w:b w:val="0"/>
          <w:bCs w:val="0"/>
          <w:color w:val="000000" w:themeColor="text1"/>
          <w:sz w:val="48"/>
          <w:szCs w:val="48"/>
        </w:rPr>
      </w:pPr>
      <w:r w:rsidRPr="5BA6B708">
        <w:rPr>
          <w:b w:val="0"/>
          <w:bCs w:val="0"/>
          <w:color w:val="000000" w:themeColor="text1"/>
          <w:sz w:val="48"/>
          <w:szCs w:val="48"/>
        </w:rPr>
        <w:t>Table of Contents</w:t>
      </w:r>
    </w:p>
    <w:p w:rsidR="00041A91" w:rsidRDefault="005B7554" w:rsidP="007C2975">
      <w:pPr>
        <w:outlineLvl w:val="0"/>
      </w:pPr>
      <w:r>
        <w:rPr>
          <w:b/>
          <w:bCs/>
        </w:rPr>
        <w:fldChar w:fldCharType="end"/>
      </w:r>
    </w:p>
    <w:p w:rsidR="00211EF4" w:rsidRDefault="00211EF4">
      <w:pPr>
        <w:jc w:val="left"/>
        <w:rPr>
          <w:rFonts w:ascii="Calibri" w:eastAsia="MS PGothic" w:hAnsi="Calibri" w:cs="Lucida Grande"/>
          <w:sz w:val="48"/>
          <w:szCs w:val="48"/>
          <w:lang w:val="en-GB" w:eastAsia="en-US"/>
        </w:rPr>
      </w:pPr>
      <w:r>
        <w:br w:type="page"/>
      </w:r>
    </w:p>
    <w:p w:rsidR="00B94863" w:rsidRPr="007B7D10" w:rsidRDefault="00B94863" w:rsidP="00B94863">
      <w:pPr>
        <w:pStyle w:val="Cm"/>
      </w:pPr>
      <w:bookmarkStart w:id="0" w:name="_Toc127828476"/>
      <w:r w:rsidRPr="007B7D10">
        <w:lastRenderedPageBreak/>
        <w:t>Overview</w:t>
      </w:r>
      <w:bookmarkEnd w:id="0"/>
    </w:p>
    <w:p w:rsidR="00463D61" w:rsidRPr="007B7D10" w:rsidRDefault="003F0957" w:rsidP="00463D61">
      <w:pPr>
        <w:pStyle w:val="Szvegtrzs"/>
      </w:pPr>
      <w:r w:rsidRPr="007B7D10">
        <w:t xml:space="preserve">The Eclipse Arrowhead project exists to </w:t>
      </w:r>
      <w:r w:rsidR="001B05D8" w:rsidRPr="007B7D10">
        <w:t xml:space="preserve">produce solutions and specifications </w:t>
      </w:r>
      <w:r w:rsidR="00DA5E9D" w:rsidRPr="007B7D10">
        <w:t>that support industrial automation systems</w:t>
      </w:r>
      <w:r w:rsidR="001D0ED7" w:rsidRPr="007B7D10">
        <w:t xml:space="preserve"> that </w:t>
      </w:r>
      <w:r w:rsidR="00BE151F" w:rsidRPr="007B7D10">
        <w:t xml:space="preserve">can adapt quickly and automatically to changing circumstances and business </w:t>
      </w:r>
      <w:r w:rsidR="00931E64" w:rsidRPr="007B7D10">
        <w:t>requirements</w:t>
      </w:r>
      <w:r w:rsidR="00DA5E9D" w:rsidRPr="007B7D10">
        <w:t xml:space="preserve">. </w:t>
      </w:r>
      <w:r w:rsidR="00B44ED5" w:rsidRPr="007B7D10">
        <w:t>T</w:t>
      </w:r>
      <w:r w:rsidR="003A6271" w:rsidRPr="007B7D10">
        <w:t>his adapta</w:t>
      </w:r>
      <w:r w:rsidR="00B44ED5" w:rsidRPr="007B7D10">
        <w:t>bility</w:t>
      </w:r>
      <w:r w:rsidR="003A6271" w:rsidRPr="007B7D10">
        <w:t xml:space="preserve"> is</w:t>
      </w:r>
      <w:r w:rsidR="00DA5E9D" w:rsidRPr="007B7D10">
        <w:t xml:space="preserve"> </w:t>
      </w:r>
      <w:r w:rsidR="00B44ED5" w:rsidRPr="007B7D10">
        <w:t>enabled</w:t>
      </w:r>
      <w:r w:rsidR="00DA5E9D" w:rsidRPr="007B7D10">
        <w:t xml:space="preserve"> through </w:t>
      </w:r>
      <w:r w:rsidR="00DA5E9D" w:rsidRPr="007B7D10">
        <w:rPr>
          <w:i/>
          <w:iCs/>
        </w:rPr>
        <w:t>Service-Oriented Architecture</w:t>
      </w:r>
      <w:r w:rsidR="00DA5E9D" w:rsidRPr="007B7D10">
        <w:t xml:space="preserve"> (SOA)</w:t>
      </w:r>
      <w:r w:rsidR="001D0ED7" w:rsidRPr="007B7D10">
        <w:t xml:space="preserve">, which </w:t>
      </w:r>
      <w:r w:rsidR="00931E64" w:rsidRPr="007B7D10">
        <w:t xml:space="preserve">entails </w:t>
      </w:r>
      <w:r w:rsidR="002B7F83" w:rsidRPr="007B7D10">
        <w:t xml:space="preserve">dividing automation systems into smaller independent </w:t>
      </w:r>
      <w:r w:rsidR="006E7351">
        <w:rPr>
          <w:i/>
          <w:iCs/>
        </w:rPr>
        <w:t>system</w:t>
      </w:r>
      <w:r w:rsidR="002B7F83" w:rsidRPr="007B7D10">
        <w:rPr>
          <w:i/>
          <w:iCs/>
        </w:rPr>
        <w:t>s</w:t>
      </w:r>
      <w:r w:rsidR="00AC25CD" w:rsidRPr="007B7D10">
        <w:t xml:space="preserve"> that</w:t>
      </w:r>
      <w:r w:rsidR="00EE2A23" w:rsidRPr="007B7D10">
        <w:t xml:space="preserve"> communicate </w:t>
      </w:r>
      <w:r w:rsidR="003E5765" w:rsidRPr="007B7D10">
        <w:t xml:space="preserve">by </w:t>
      </w:r>
      <w:r w:rsidR="00EE2A23" w:rsidRPr="007B7D10">
        <w:t>sending messages</w:t>
      </w:r>
      <w:r w:rsidR="003E5765" w:rsidRPr="007B7D10">
        <w:t xml:space="preserve"> to</w:t>
      </w:r>
      <w:r w:rsidR="00092A27" w:rsidRPr="007B7D10">
        <w:t xml:space="preserve">, or </w:t>
      </w:r>
      <w:r w:rsidR="00092A27" w:rsidRPr="007B7D10">
        <w:rPr>
          <w:i/>
          <w:iCs/>
        </w:rPr>
        <w:t>consuming</w:t>
      </w:r>
      <w:r w:rsidR="00092A27" w:rsidRPr="007B7D10">
        <w:t>, the</w:t>
      </w:r>
      <w:r w:rsidR="003E5765" w:rsidRPr="007B7D10">
        <w:t xml:space="preserve"> </w:t>
      </w:r>
      <w:r w:rsidR="00100601">
        <w:rPr>
          <w:i/>
          <w:iCs/>
        </w:rPr>
        <w:t>service</w:t>
      </w:r>
      <w:r w:rsidR="003E5765" w:rsidRPr="007B7D10">
        <w:rPr>
          <w:i/>
          <w:iCs/>
        </w:rPr>
        <w:t>s</w:t>
      </w:r>
      <w:r w:rsidR="003E5765" w:rsidRPr="007B7D10">
        <w:t xml:space="preserve"> offered by </w:t>
      </w:r>
      <w:r w:rsidR="00E67E2D" w:rsidRPr="007B7D10">
        <w:t xml:space="preserve">the other </w:t>
      </w:r>
      <w:r w:rsidR="006E7351">
        <w:t>system</w:t>
      </w:r>
      <w:r w:rsidR="00E67E2D" w:rsidRPr="007B7D10">
        <w:t>s</w:t>
      </w:r>
      <w:r w:rsidR="00EE2A23" w:rsidRPr="007B7D10">
        <w:t>.</w:t>
      </w:r>
      <w:r w:rsidR="00581863" w:rsidRPr="007B7D10">
        <w:t xml:space="preserve"> </w:t>
      </w:r>
      <w:r w:rsidR="0071484C" w:rsidRPr="007B7D10">
        <w:t xml:space="preserve">Each </w:t>
      </w:r>
      <w:r w:rsidR="006E7351">
        <w:t>system</w:t>
      </w:r>
      <w:r w:rsidR="0071484C" w:rsidRPr="007B7D10">
        <w:t xml:space="preserve"> </w:t>
      </w:r>
      <w:r w:rsidR="003B13DD" w:rsidRPr="007B7D10">
        <w:t>is expected to be designed around the principles of</w:t>
      </w:r>
      <w:r w:rsidR="00487AFE" w:rsidRPr="007B7D10">
        <w:t xml:space="preserve"> </w:t>
      </w:r>
    </w:p>
    <w:p w:rsidR="00206AA7" w:rsidRPr="007B7D10" w:rsidRDefault="00463D61" w:rsidP="00463D61">
      <w:pPr>
        <w:pStyle w:val="Szvegtrzs"/>
        <w:numPr>
          <w:ilvl w:val="0"/>
          <w:numId w:val="11"/>
        </w:numPr>
      </w:pPr>
      <w:r w:rsidRPr="007B7D10">
        <w:rPr>
          <w:b/>
          <w:bCs/>
        </w:rPr>
        <w:t>loose coupling</w:t>
      </w:r>
      <w:r w:rsidRPr="007B7D10">
        <w:t xml:space="preserve">, </w:t>
      </w:r>
      <w:r w:rsidR="001257CA" w:rsidRPr="007B7D10">
        <w:t xml:space="preserve">which means that </w:t>
      </w:r>
      <w:r w:rsidR="00100601">
        <w:t>service</w:t>
      </w:r>
      <w:r w:rsidR="00634BF9">
        <w:t>s</w:t>
      </w:r>
      <w:r w:rsidR="001257CA" w:rsidRPr="007B7D10">
        <w:t xml:space="preserve"> have narrow, well-defined application areas and depend </w:t>
      </w:r>
      <w:r w:rsidR="00634BF9">
        <w:t xml:space="preserve">internally </w:t>
      </w:r>
      <w:r w:rsidR="001257CA" w:rsidRPr="007B7D10">
        <w:t>on as few</w:t>
      </w:r>
      <w:r w:rsidR="00634BF9">
        <w:t xml:space="preserve"> other</w:t>
      </w:r>
      <w:r w:rsidR="001257CA" w:rsidRPr="007B7D10">
        <w:t xml:space="preserve"> </w:t>
      </w:r>
      <w:r w:rsidR="00100601">
        <w:t>service</w:t>
      </w:r>
      <w:r w:rsidR="001257CA" w:rsidRPr="007B7D10">
        <w:t>s as possible</w:t>
      </w:r>
      <w:r w:rsidR="00634BF9">
        <w:t xml:space="preserve"> to fulfil their functions</w:t>
      </w:r>
      <w:r w:rsidR="001257CA" w:rsidRPr="007B7D10">
        <w:t>,</w:t>
      </w:r>
    </w:p>
    <w:p w:rsidR="00206AA7" w:rsidRPr="007B7D10" w:rsidRDefault="00463D61" w:rsidP="00206AA7">
      <w:pPr>
        <w:pStyle w:val="Szvegtrzs"/>
        <w:numPr>
          <w:ilvl w:val="0"/>
          <w:numId w:val="11"/>
        </w:numPr>
      </w:pPr>
      <w:r w:rsidRPr="007B7D10">
        <w:rPr>
          <w:b/>
          <w:bCs/>
        </w:rPr>
        <w:t>late binding</w:t>
      </w:r>
      <w:r w:rsidRPr="007B7D10">
        <w:t xml:space="preserve">, </w:t>
      </w:r>
      <w:r w:rsidR="00D63A21" w:rsidRPr="007B7D10">
        <w:t xml:space="preserve">which entails </w:t>
      </w:r>
      <w:r w:rsidR="00470E18" w:rsidRPr="007B7D10">
        <w:t>provid</w:t>
      </w:r>
      <w:r w:rsidR="00D63A21" w:rsidRPr="007B7D10">
        <w:t>ing</w:t>
      </w:r>
      <w:r w:rsidR="00470E18" w:rsidRPr="007B7D10">
        <w:t xml:space="preserve"> as much functionality as possible given what </w:t>
      </w:r>
      <w:r w:rsidR="00703737" w:rsidRPr="007B7D10">
        <w:t xml:space="preserve">needed </w:t>
      </w:r>
      <w:r w:rsidR="00100601">
        <w:t>service</w:t>
      </w:r>
      <w:r w:rsidR="00703737" w:rsidRPr="007B7D10">
        <w:t>s</w:t>
      </w:r>
      <w:r w:rsidR="00D63A21" w:rsidRPr="007B7D10">
        <w:t>, configuration data and other details</w:t>
      </w:r>
      <w:r w:rsidR="00703737" w:rsidRPr="007B7D10">
        <w:t xml:space="preserve"> are currently available, as well as</w:t>
      </w:r>
    </w:p>
    <w:p w:rsidR="00206AA7" w:rsidRPr="007B7D10" w:rsidRDefault="00463D61" w:rsidP="00206AA7">
      <w:pPr>
        <w:pStyle w:val="Szvegtrzs"/>
        <w:numPr>
          <w:ilvl w:val="0"/>
          <w:numId w:val="11"/>
        </w:numPr>
      </w:pPr>
      <w:r w:rsidRPr="007B7D10">
        <w:rPr>
          <w:b/>
          <w:bCs/>
        </w:rPr>
        <w:t>lookup</w:t>
      </w:r>
      <w:r w:rsidRPr="007B7D10">
        <w:t xml:space="preserve">, </w:t>
      </w:r>
      <w:r w:rsidR="00B3444D" w:rsidRPr="007B7D10">
        <w:t xml:space="preserve">which </w:t>
      </w:r>
      <w:r w:rsidR="001C06E6" w:rsidRPr="007B7D10">
        <w:t xml:space="preserve">means that </w:t>
      </w:r>
      <w:r w:rsidR="006E7351">
        <w:t>system</w:t>
      </w:r>
      <w:r w:rsidR="001C06E6" w:rsidRPr="007B7D10">
        <w:t>s</w:t>
      </w:r>
      <w:r w:rsidR="001029E0" w:rsidRPr="007B7D10">
        <w:t>, when possible,</w:t>
      </w:r>
      <w:r w:rsidR="001C06E6" w:rsidRPr="007B7D10">
        <w:t xml:space="preserve"> </w:t>
      </w:r>
      <w:r w:rsidR="00EF658E" w:rsidRPr="007B7D10">
        <w:t xml:space="preserve">look up </w:t>
      </w:r>
      <w:r w:rsidR="00C6176D" w:rsidRPr="007B7D10">
        <w:t xml:space="preserve">needed </w:t>
      </w:r>
      <w:r w:rsidR="00FE7275" w:rsidRPr="007B7D10">
        <w:t>data</w:t>
      </w:r>
      <w:r w:rsidR="009D1CDC" w:rsidRPr="007B7D10">
        <w:t xml:space="preserve"> </w:t>
      </w:r>
      <w:r w:rsidR="00C6176D" w:rsidRPr="007B7D10">
        <w:t xml:space="preserve">by </w:t>
      </w:r>
      <w:r w:rsidR="00FE7275" w:rsidRPr="007B7D10">
        <w:t>consuming</w:t>
      </w:r>
      <w:r w:rsidR="00EF658E" w:rsidRPr="007B7D10">
        <w:t xml:space="preserve"> </w:t>
      </w:r>
      <w:r w:rsidR="00100601">
        <w:t>service</w:t>
      </w:r>
      <w:r w:rsidR="00EF658E" w:rsidRPr="007B7D10">
        <w:t xml:space="preserve">s </w:t>
      </w:r>
      <w:r w:rsidR="00BD2051" w:rsidRPr="007B7D10">
        <w:t>instead of</w:t>
      </w:r>
      <w:r w:rsidR="00750417" w:rsidRPr="007B7D10">
        <w:t xml:space="preserve"> relying on</w:t>
      </w:r>
      <w:r w:rsidR="007651C2" w:rsidRPr="007B7D10">
        <w:t xml:space="preserve"> </w:t>
      </w:r>
      <w:r w:rsidR="00BD2051" w:rsidRPr="007B7D10">
        <w:t>the data</w:t>
      </w:r>
      <w:r w:rsidR="00750417" w:rsidRPr="007B7D10">
        <w:t xml:space="preserve"> being</w:t>
      </w:r>
      <w:r w:rsidR="007651C2" w:rsidRPr="007B7D10">
        <w:t xml:space="preserve"> </w:t>
      </w:r>
      <w:r w:rsidR="00D17155" w:rsidRPr="007B7D10">
        <w:t xml:space="preserve">in </w:t>
      </w:r>
      <w:r w:rsidR="00505441" w:rsidRPr="007B7D10">
        <w:t>given</w:t>
      </w:r>
      <w:r w:rsidR="00070024" w:rsidRPr="007B7D10">
        <w:t xml:space="preserve"> </w:t>
      </w:r>
      <w:r w:rsidR="001D064B" w:rsidRPr="007B7D10">
        <w:t>configu</w:t>
      </w:r>
      <w:r w:rsidR="00C1059B" w:rsidRPr="007B7D10">
        <w:t>ration files</w:t>
      </w:r>
      <w:r w:rsidR="001D064B" w:rsidRPr="007B7D10">
        <w:t>.</w:t>
      </w:r>
    </w:p>
    <w:p w:rsidR="00634BF9" w:rsidRDefault="00634BF9" w:rsidP="00922B89">
      <w:pPr>
        <w:pStyle w:val="Szvegtrzs"/>
      </w:pPr>
      <w:r>
        <w:t>T</w:t>
      </w:r>
      <w:r w:rsidR="00665974" w:rsidRPr="007B7D10">
        <w:t>h</w:t>
      </w:r>
      <w:r w:rsidR="00C74B26" w:rsidRPr="007B7D10">
        <w:t>ese principles</w:t>
      </w:r>
      <w:r w:rsidR="00665974" w:rsidRPr="007B7D10">
        <w:t xml:space="preserve"> </w:t>
      </w:r>
      <w:r w:rsidR="009E7F45" w:rsidRPr="007B7D10">
        <w:t>help facilitate the</w:t>
      </w:r>
      <w:r w:rsidR="006444F9" w:rsidRPr="007B7D10">
        <w:t xml:space="preserve"> design </w:t>
      </w:r>
      <w:r w:rsidR="009E7F45" w:rsidRPr="007B7D10">
        <w:t xml:space="preserve">of </w:t>
      </w:r>
      <w:r w:rsidR="00E67283" w:rsidRPr="007B7D10">
        <w:t xml:space="preserve">automation </w:t>
      </w:r>
      <w:r w:rsidR="006444F9" w:rsidRPr="007B7D10">
        <w:t xml:space="preserve">systems that are </w:t>
      </w:r>
      <w:r w:rsidR="002476D4" w:rsidRPr="007B7D10">
        <w:t>cheap and easy</w:t>
      </w:r>
      <w:r w:rsidR="006444F9" w:rsidRPr="007B7D10">
        <w:t xml:space="preserve"> to</w:t>
      </w:r>
      <w:r w:rsidR="002476D4" w:rsidRPr="007B7D10">
        <w:t xml:space="preserve"> implement,</w:t>
      </w:r>
      <w:r w:rsidR="006444F9" w:rsidRPr="007B7D10">
        <w:t xml:space="preserve"> </w:t>
      </w:r>
      <w:r w:rsidR="00807AF5" w:rsidRPr="007B7D10">
        <w:t>upgrade</w:t>
      </w:r>
      <w:r w:rsidR="006F70AF">
        <w:t>,</w:t>
      </w:r>
      <w:r w:rsidR="00807AF5" w:rsidRPr="007B7D10">
        <w:t xml:space="preserve"> </w:t>
      </w:r>
      <w:r w:rsidR="006444F9" w:rsidRPr="007B7D10">
        <w:t>extend</w:t>
      </w:r>
      <w:r w:rsidR="006F70AF">
        <w:t xml:space="preserve"> and reuse</w:t>
      </w:r>
      <w:r w:rsidR="006444F9" w:rsidRPr="007B7D10">
        <w:t xml:space="preserve">, </w:t>
      </w:r>
      <w:r w:rsidR="00EE7B71" w:rsidRPr="007B7D10">
        <w:t xml:space="preserve">are highly resilient to </w:t>
      </w:r>
      <w:r w:rsidR="00C909FD" w:rsidRPr="007B7D10">
        <w:t>failures</w:t>
      </w:r>
      <w:r w:rsidR="00EE7B71" w:rsidRPr="007B7D10">
        <w:t xml:space="preserve"> and </w:t>
      </w:r>
      <w:r w:rsidR="00C909FD" w:rsidRPr="007B7D10">
        <w:t>attacks</w:t>
      </w:r>
      <w:r w:rsidR="00807AF5" w:rsidRPr="007B7D10">
        <w:t xml:space="preserve">, </w:t>
      </w:r>
      <w:r w:rsidR="005F5B3E" w:rsidRPr="007B7D10">
        <w:t xml:space="preserve">and are highly transparent about their </w:t>
      </w:r>
      <w:r w:rsidR="00E67283" w:rsidRPr="007B7D10">
        <w:t>constituents and activities.</w:t>
      </w:r>
    </w:p>
    <w:p w:rsidR="00830A9A" w:rsidRPr="007B7D10" w:rsidRDefault="00634BF9" w:rsidP="00922B89">
      <w:pPr>
        <w:pStyle w:val="Szvegtrzs"/>
      </w:pPr>
      <w:r>
        <w:t>While d</w:t>
      </w:r>
      <w:r w:rsidR="00D051D5" w:rsidRPr="007B7D10">
        <w:t xml:space="preserve">esigning </w:t>
      </w:r>
      <w:r w:rsidR="00EA383C" w:rsidRPr="007B7D10">
        <w:t>industrial automation system</w:t>
      </w:r>
      <w:r w:rsidR="006F70AF">
        <w:t>s</w:t>
      </w:r>
      <w:r w:rsidR="00EA383C" w:rsidRPr="007B7D10">
        <w:t xml:space="preserve"> </w:t>
      </w:r>
      <w:r w:rsidR="006F70AF">
        <w:t>around these principles</w:t>
      </w:r>
      <w:r w:rsidR="00DC2F1B" w:rsidRPr="007B7D10">
        <w:t xml:space="preserve"> </w:t>
      </w:r>
      <w:r w:rsidR="00E66148" w:rsidRPr="007B7D10">
        <w:t xml:space="preserve">has </w:t>
      </w:r>
      <w:r>
        <w:t xml:space="preserve">the </w:t>
      </w:r>
      <w:r w:rsidR="00E66148" w:rsidRPr="007B7D10">
        <w:t>advantages</w:t>
      </w:r>
      <w:r>
        <w:t xml:space="preserve"> we mention, </w:t>
      </w:r>
      <w:r w:rsidR="00E66148" w:rsidRPr="007B7D10">
        <w:t xml:space="preserve">it also introduces </w:t>
      </w:r>
      <w:r w:rsidR="00B459DD" w:rsidRPr="007B7D10">
        <w:t xml:space="preserve">the complexity inherent to all distributed </w:t>
      </w:r>
      <w:r w:rsidR="00C43E28" w:rsidRPr="007B7D10">
        <w:t>applications</w:t>
      </w:r>
      <w:r w:rsidR="00E66148" w:rsidRPr="007B7D10">
        <w:t xml:space="preserve">. </w:t>
      </w:r>
      <w:r w:rsidR="00C67903" w:rsidRPr="007B7D10">
        <w:t xml:space="preserve">The Core </w:t>
      </w:r>
      <w:r w:rsidR="006E7351">
        <w:t>system</w:t>
      </w:r>
      <w:r w:rsidR="00C67903" w:rsidRPr="007B7D10">
        <w:t xml:space="preserve">s of Eclipse Arrowhead </w:t>
      </w:r>
      <w:r w:rsidR="00C43E28" w:rsidRPr="007B7D10">
        <w:t>exist to help manage this complexity</w:t>
      </w:r>
      <w:r w:rsidR="000F51F4" w:rsidRPr="007B7D10">
        <w:t xml:space="preserve"> by facilitating</w:t>
      </w:r>
    </w:p>
    <w:p w:rsidR="00D051D5" w:rsidRPr="007B7D10" w:rsidRDefault="00094A63" w:rsidP="00830A9A">
      <w:pPr>
        <w:pStyle w:val="Szvegtrzs"/>
        <w:numPr>
          <w:ilvl w:val="0"/>
          <w:numId w:val="12"/>
        </w:numPr>
      </w:pPr>
      <w:r w:rsidRPr="007B7D10">
        <w:rPr>
          <w:b/>
          <w:bCs/>
        </w:rPr>
        <w:t>discovery</w:t>
      </w:r>
      <w:r w:rsidR="00652815" w:rsidRPr="007B7D10">
        <w:t xml:space="preserve">, </w:t>
      </w:r>
      <w:r w:rsidR="005B34DA" w:rsidRPr="007B7D10">
        <w:t>or</w:t>
      </w:r>
      <w:r w:rsidR="000F51F4" w:rsidRPr="007B7D10">
        <w:t xml:space="preserve"> helping</w:t>
      </w:r>
      <w:r w:rsidR="006A0F49" w:rsidRPr="007B7D10">
        <w:t xml:space="preserve"> </w:t>
      </w:r>
      <w:r w:rsidR="006E7351">
        <w:t>system</w:t>
      </w:r>
      <w:r w:rsidR="006A0F49" w:rsidRPr="007B7D10">
        <w:t>s</w:t>
      </w:r>
      <w:r w:rsidR="00D85F61" w:rsidRPr="007B7D10">
        <w:t xml:space="preserve"> independently</w:t>
      </w:r>
      <w:r w:rsidR="006A0F49" w:rsidRPr="007B7D10">
        <w:t xml:space="preserve"> find the </w:t>
      </w:r>
      <w:r w:rsidR="00100601">
        <w:t>service</w:t>
      </w:r>
      <w:r w:rsidR="006A0F49" w:rsidRPr="007B7D10">
        <w:t>s they</w:t>
      </w:r>
      <w:r w:rsidR="00AF6367" w:rsidRPr="007B7D10">
        <w:t xml:space="preserve"> need,</w:t>
      </w:r>
    </w:p>
    <w:p w:rsidR="00AF6367" w:rsidRPr="007B7D10" w:rsidRDefault="00AF6367" w:rsidP="00830A9A">
      <w:pPr>
        <w:pStyle w:val="Szvegtrzs"/>
        <w:numPr>
          <w:ilvl w:val="0"/>
          <w:numId w:val="12"/>
        </w:numPr>
      </w:pPr>
      <w:r w:rsidRPr="007B7D10">
        <w:rPr>
          <w:b/>
          <w:bCs/>
        </w:rPr>
        <w:t>authorisation</w:t>
      </w:r>
      <w:r w:rsidRPr="007B7D10">
        <w:t xml:space="preserve">, </w:t>
      </w:r>
      <w:r w:rsidR="009038CC" w:rsidRPr="007B7D10">
        <w:t xml:space="preserve">or </w:t>
      </w:r>
      <w:r w:rsidR="00C755F5" w:rsidRPr="007B7D10">
        <w:t>regulating</w:t>
      </w:r>
      <w:r w:rsidR="00A078C0" w:rsidRPr="007B7D10">
        <w:t xml:space="preserve"> </w:t>
      </w:r>
      <w:r w:rsidR="00A06EBE" w:rsidRPr="007B7D10">
        <w:t>how</w:t>
      </w:r>
      <w:r w:rsidR="00A078C0" w:rsidRPr="007B7D10">
        <w:t xml:space="preserve"> </w:t>
      </w:r>
      <w:r w:rsidR="006E7351">
        <w:t>system</w:t>
      </w:r>
      <w:r w:rsidR="00A078C0" w:rsidRPr="007B7D10">
        <w:t xml:space="preserve">s </w:t>
      </w:r>
      <w:r w:rsidR="00CD1111" w:rsidRPr="007B7D10">
        <w:t>are allowed to</w:t>
      </w:r>
      <w:r w:rsidR="00A078C0" w:rsidRPr="007B7D10">
        <w:t xml:space="preserve"> consume</w:t>
      </w:r>
      <w:r w:rsidR="00CD1111" w:rsidRPr="007B7D10">
        <w:t xml:space="preserve"> what</w:t>
      </w:r>
      <w:r w:rsidR="00A078C0" w:rsidRPr="007B7D10">
        <w:t xml:space="preserve"> </w:t>
      </w:r>
      <w:r w:rsidR="00100601">
        <w:t>service</w:t>
      </w:r>
      <w:r w:rsidR="00A078C0" w:rsidRPr="007B7D10">
        <w:t>s</w:t>
      </w:r>
      <w:r w:rsidR="00ED7FBA" w:rsidRPr="007B7D10">
        <w:t>,</w:t>
      </w:r>
      <w:r w:rsidR="00D32367" w:rsidRPr="007B7D10">
        <w:t xml:space="preserve"> </w:t>
      </w:r>
      <w:r w:rsidR="0092786F" w:rsidRPr="007B7D10">
        <w:t>as well as</w:t>
      </w:r>
    </w:p>
    <w:p w:rsidR="00C755F5" w:rsidRPr="007B7D10" w:rsidRDefault="007462B1" w:rsidP="00830A9A">
      <w:pPr>
        <w:pStyle w:val="Szvegtrzs"/>
        <w:numPr>
          <w:ilvl w:val="0"/>
          <w:numId w:val="12"/>
        </w:numPr>
      </w:pPr>
      <w:r w:rsidRPr="007B7D10">
        <w:rPr>
          <w:b/>
          <w:bCs/>
        </w:rPr>
        <w:t>orchestration,</w:t>
      </w:r>
      <w:r w:rsidR="006F6F4F" w:rsidRPr="007B7D10">
        <w:t xml:space="preserve"> or </w:t>
      </w:r>
      <w:r w:rsidR="0029459C" w:rsidRPr="007B7D10">
        <w:t xml:space="preserve">centrally </w:t>
      </w:r>
      <w:r w:rsidR="00D8586E" w:rsidRPr="007B7D10">
        <w:t xml:space="preserve">managing what </w:t>
      </w:r>
      <w:r w:rsidR="006E7351">
        <w:t>system</w:t>
      </w:r>
      <w:r w:rsidR="00D8586E" w:rsidRPr="007B7D10">
        <w:t xml:space="preserve">s </w:t>
      </w:r>
      <w:r w:rsidR="00990D80" w:rsidRPr="007B7D10">
        <w:t>consume</w:t>
      </w:r>
      <w:r w:rsidR="00D8586E" w:rsidRPr="007B7D10">
        <w:t xml:space="preserve"> what </w:t>
      </w:r>
      <w:r w:rsidR="00100601">
        <w:t>service</w:t>
      </w:r>
      <w:r w:rsidR="00D8586E" w:rsidRPr="007B7D10">
        <w:t>s.</w:t>
      </w:r>
    </w:p>
    <w:p w:rsidR="00912B61" w:rsidRPr="007B7D10" w:rsidRDefault="00912B61" w:rsidP="00824E75">
      <w:pPr>
        <w:pStyle w:val="Szvegtrzs"/>
      </w:pPr>
      <w:r>
        <w:rPr>
          <w:noProof/>
          <w:lang w:val="hu-HU" w:eastAsia="hu-HU"/>
        </w:rPr>
        <w:drawing>
          <wp:anchor distT="0" distB="0" distL="114300" distR="114300" simplePos="0" relativeHeight="251659776" behindDoc="0" locked="0" layoutInCell="1" allowOverlap="1">
            <wp:simplePos x="0" y="0"/>
            <wp:positionH relativeFrom="margin">
              <wp:align>center</wp:align>
            </wp:positionH>
            <wp:positionV relativeFrom="paragraph">
              <wp:posOffset>359410</wp:posOffset>
            </wp:positionV>
            <wp:extent cx="4239260" cy="1729105"/>
            <wp:effectExtent l="0" t="0" r="2540" b="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a:stretch>
                      <a:fillRect/>
                    </a:stretch>
                  </pic:blipFill>
                  <pic:spPr>
                    <a:xfrm>
                      <a:off x="0" y="0"/>
                      <a:ext cx="4239260" cy="1729105"/>
                    </a:xfrm>
                    <a:prstGeom prst="rect">
                      <a:avLst/>
                    </a:prstGeom>
                  </pic:spPr>
                </pic:pic>
              </a:graphicData>
            </a:graphic>
          </wp:anchor>
        </w:drawing>
      </w:r>
      <w:r w:rsidR="00457214" w:rsidRPr="007B7D10">
        <w:t xml:space="preserve">Each </w:t>
      </w:r>
      <w:r w:rsidR="00407DF0" w:rsidRPr="007B7D10">
        <w:t xml:space="preserve">of these concerns is </w:t>
      </w:r>
      <w:r w:rsidR="006A7AC0" w:rsidRPr="007B7D10">
        <w:t xml:space="preserve">addressed by its own </w:t>
      </w:r>
      <w:r w:rsidR="00100601">
        <w:t>service</w:t>
      </w:r>
      <w:r w:rsidR="00D74869" w:rsidRPr="007B7D10">
        <w:t xml:space="preserve">, provided by its own </w:t>
      </w:r>
      <w:r w:rsidR="006E7351">
        <w:t>system</w:t>
      </w:r>
      <w:r w:rsidR="006A7AC0" w:rsidRPr="007B7D10">
        <w:t>, as outlined in the following</w:t>
      </w:r>
      <w:r w:rsidR="00FC614E" w:rsidRPr="007B7D10">
        <w:t xml:space="preserve"> component</w:t>
      </w:r>
      <w:r w:rsidR="006A7AC0" w:rsidRPr="007B7D10">
        <w:t xml:space="preserve"> </w:t>
      </w:r>
      <w:r w:rsidR="001C1577" w:rsidRPr="007B7D10">
        <w:t>diagram</w:t>
      </w:r>
      <w:r w:rsidR="006A7AC0" w:rsidRPr="007B7D10">
        <w:t>:</w:t>
      </w:r>
    </w:p>
    <w:p w:rsidR="00593139" w:rsidRDefault="00593139" w:rsidP="00824E75">
      <w:pPr>
        <w:pStyle w:val="Szvegtrzs"/>
      </w:pPr>
      <w:r>
        <w:t xml:space="preserve">Each box in the diagram represents a </w:t>
      </w:r>
      <w:r w:rsidR="006E7351">
        <w:t>system</w:t>
      </w:r>
      <w:r>
        <w:t xml:space="preserve">. Every </w:t>
      </w:r>
      <w:r w:rsidR="006E7351">
        <w:t>system</w:t>
      </w:r>
      <w:r>
        <w:t>, except for the</w:t>
      </w:r>
      <w:r w:rsidRPr="00593139">
        <w:t xml:space="preserve"> generic consumer</w:t>
      </w:r>
      <w:r>
        <w:t xml:space="preserve">, provides one service represented by an attached circle. </w:t>
      </w:r>
      <w:r w:rsidR="00100601">
        <w:t>Service</w:t>
      </w:r>
      <w:r>
        <w:t xml:space="preserve"> consumption is denoted by forks extending from the consuming </w:t>
      </w:r>
      <w:r w:rsidR="006E7351">
        <w:t>system</w:t>
      </w:r>
      <w:r>
        <w:t xml:space="preserve">s to the circles. Some forks are merged to improve clarity. A deployment of </w:t>
      </w:r>
      <w:r w:rsidR="006E7351">
        <w:t>system</w:t>
      </w:r>
      <w:r>
        <w:t xml:space="preserve">s interrelated in this manner makes up a </w:t>
      </w:r>
      <w:r w:rsidRPr="00593139">
        <w:rPr>
          <w:i/>
          <w:iCs/>
        </w:rPr>
        <w:t>system-of-systems</w:t>
      </w:r>
      <w:r>
        <w:t xml:space="preserve">. When a system-of-systems can fulfil its functions without Internet access, we refer to it as a </w:t>
      </w:r>
      <w:r w:rsidRPr="00593139">
        <w:rPr>
          <w:i/>
          <w:iCs/>
        </w:rPr>
        <w:t>local cloud</w:t>
      </w:r>
      <w:r>
        <w:t xml:space="preserve">. </w:t>
      </w:r>
    </w:p>
    <w:p w:rsidR="00D74869" w:rsidRPr="007B7D10" w:rsidRDefault="00D74869" w:rsidP="00824E75">
      <w:pPr>
        <w:pStyle w:val="Szvegtrzs"/>
      </w:pPr>
      <w:r w:rsidRPr="007B7D10">
        <w:lastRenderedPageBreak/>
        <w:t>In the next section,</w:t>
      </w:r>
      <w:r w:rsidR="004C59D3" w:rsidRPr="007B7D10">
        <w:t xml:space="preserve"> Section </w:t>
      </w:r>
      <w:r w:rsidR="00EC43E6" w:rsidRPr="007B7D10">
        <w:t>2</w:t>
      </w:r>
      <w:r w:rsidR="004C59D3" w:rsidRPr="007B7D10">
        <w:t>,</w:t>
      </w:r>
      <w:r w:rsidRPr="007B7D10">
        <w:t xml:space="preserve"> we </w:t>
      </w:r>
      <w:r w:rsidR="00FA781F" w:rsidRPr="007B7D10">
        <w:t xml:space="preserve">consider what these </w:t>
      </w:r>
      <w:r w:rsidR="00100601">
        <w:t>service</w:t>
      </w:r>
      <w:r w:rsidR="00FA781F" w:rsidRPr="007B7D10">
        <w:t xml:space="preserve">s and </w:t>
      </w:r>
      <w:r w:rsidR="006E7351">
        <w:t>system</w:t>
      </w:r>
      <w:r w:rsidR="00FA781F" w:rsidRPr="007B7D10">
        <w:t xml:space="preserve">s do in more detail. </w:t>
      </w:r>
      <w:r w:rsidR="004C59D3" w:rsidRPr="007B7D10">
        <w:t xml:space="preserve">In Section </w:t>
      </w:r>
      <w:r w:rsidR="00EC43E6" w:rsidRPr="007B7D10">
        <w:t>3</w:t>
      </w:r>
      <w:r w:rsidR="00FA781F" w:rsidRPr="007B7D10">
        <w:t xml:space="preserve">, we describe </w:t>
      </w:r>
      <w:r w:rsidR="005C6F11" w:rsidRPr="007B7D10">
        <w:t xml:space="preserve">various use cases in which some or all of them are used. </w:t>
      </w:r>
      <w:r w:rsidR="004C59D3" w:rsidRPr="007B7D10">
        <w:t xml:space="preserve">In Section </w:t>
      </w:r>
      <w:r w:rsidR="00EC43E6" w:rsidRPr="007B7D10">
        <w:t>4</w:t>
      </w:r>
      <w:r w:rsidR="004C59D3" w:rsidRPr="007B7D10">
        <w:t xml:space="preserve">, we discuss how the Core </w:t>
      </w:r>
      <w:r w:rsidR="006E7351">
        <w:t>system</w:t>
      </w:r>
      <w:r w:rsidR="004C59D3" w:rsidRPr="007B7D10">
        <w:t xml:space="preserve">s make up the </w:t>
      </w:r>
      <w:r w:rsidR="004C59D3" w:rsidRPr="007B7D10">
        <w:rPr>
          <w:i/>
          <w:iCs/>
        </w:rPr>
        <w:t>control plane</w:t>
      </w:r>
      <w:r w:rsidR="004C59D3" w:rsidRPr="007B7D10">
        <w:t xml:space="preserve"> of a distributed application</w:t>
      </w:r>
      <w:r w:rsidR="002E0D66" w:rsidRPr="007B7D10">
        <w:t xml:space="preserve"> and why that matters.</w:t>
      </w:r>
      <w:r w:rsidR="00EC43E6" w:rsidRPr="007B7D10">
        <w:t xml:space="preserve"> In Section 5</w:t>
      </w:r>
      <w:r w:rsidR="00646D9F" w:rsidRPr="007B7D10">
        <w:t xml:space="preserve">, we outline </w:t>
      </w:r>
      <w:r w:rsidR="0047293C" w:rsidRPr="007B7D10">
        <w:t xml:space="preserve">important </w:t>
      </w:r>
      <w:r w:rsidR="00646D9F" w:rsidRPr="007B7D10">
        <w:t>differences between versions 4 and 5 of Arrowhead. In Section</w:t>
      </w:r>
      <w:r w:rsidR="0047293C" w:rsidRPr="007B7D10">
        <w:t xml:space="preserve"> 6</w:t>
      </w:r>
      <w:r w:rsidR="00646D9F" w:rsidRPr="007B7D10">
        <w:t xml:space="preserve">, we </w:t>
      </w:r>
      <w:r w:rsidR="0047293C" w:rsidRPr="007B7D10">
        <w:t>present key</w:t>
      </w:r>
      <w:r w:rsidR="008C46CC" w:rsidRPr="007B7D10">
        <w:t xml:space="preserve"> non-functional requirements</w:t>
      </w:r>
      <w:r w:rsidR="0047293C" w:rsidRPr="007B7D10">
        <w:t>.</w:t>
      </w:r>
      <w:r w:rsidR="00650FA9">
        <w:t xml:space="preserve"> In Section 7 we consider what parts of this document, which is still not officially released, are currently subject to discussion.</w:t>
      </w:r>
      <w:r w:rsidR="0047293C" w:rsidRPr="007B7D10">
        <w:t xml:space="preserve"> </w:t>
      </w:r>
      <w:r w:rsidR="008C46CC" w:rsidRPr="007B7D10">
        <w:t xml:space="preserve">Finally, </w:t>
      </w:r>
      <w:r w:rsidR="008671DC" w:rsidRPr="007B7D10">
        <w:t xml:space="preserve">in </w:t>
      </w:r>
      <w:r w:rsidR="008C46CC" w:rsidRPr="007B7D10">
        <w:t xml:space="preserve">Sections </w:t>
      </w:r>
      <w:r w:rsidR="00650FA9">
        <w:t>8</w:t>
      </w:r>
      <w:r w:rsidR="008C46CC" w:rsidRPr="007B7D10">
        <w:t xml:space="preserve"> and </w:t>
      </w:r>
      <w:r w:rsidR="00650FA9">
        <w:t>9</w:t>
      </w:r>
      <w:r w:rsidR="008671DC" w:rsidRPr="007B7D10">
        <w:t xml:space="preserve"> we</w:t>
      </w:r>
      <w:r w:rsidR="008C46CC" w:rsidRPr="007B7D10">
        <w:t xml:space="preserve"> list</w:t>
      </w:r>
      <w:r w:rsidR="00634BF9">
        <w:t xml:space="preserve"> document</w:t>
      </w:r>
      <w:r w:rsidR="008C46CC" w:rsidRPr="007B7D10">
        <w:t xml:space="preserve"> references and </w:t>
      </w:r>
      <w:r w:rsidR="00E75EA6" w:rsidRPr="007B7D10">
        <w:t>version</w:t>
      </w:r>
      <w:r w:rsidR="008671DC" w:rsidRPr="007B7D10">
        <w:t>s</w:t>
      </w:r>
      <w:r w:rsidR="00E75EA6" w:rsidRPr="007B7D10">
        <w:t>.</w:t>
      </w:r>
    </w:p>
    <w:p w:rsidR="00466773" w:rsidRPr="007B7D10" w:rsidRDefault="006E7351" w:rsidP="00642C68">
      <w:pPr>
        <w:pStyle w:val="Cm"/>
      </w:pPr>
      <w:bookmarkStart w:id="1" w:name="_Toc127828477"/>
      <w:r>
        <w:t>System</w:t>
      </w:r>
      <w:r w:rsidR="00B94863" w:rsidRPr="007B7D10">
        <w:t>s</w:t>
      </w:r>
      <w:bookmarkEnd w:id="1"/>
    </w:p>
    <w:p w:rsidR="00F41D33" w:rsidRPr="007B7D10" w:rsidRDefault="00350F94" w:rsidP="00746508">
      <w:pPr>
        <w:pStyle w:val="Szvegtrzs"/>
      </w:pPr>
      <w:r w:rsidRPr="007B7D10">
        <w:t>T</w:t>
      </w:r>
      <w:r w:rsidR="00746508" w:rsidRPr="007B7D10">
        <w:t xml:space="preserve">he Core </w:t>
      </w:r>
      <w:r w:rsidR="006E7351">
        <w:t>system</w:t>
      </w:r>
      <w:r w:rsidR="00746508" w:rsidRPr="007B7D10">
        <w:t>s</w:t>
      </w:r>
      <w:r w:rsidRPr="007B7D10">
        <w:t xml:space="preserve"> of the Eclipse Arrowhead project</w:t>
      </w:r>
      <w:r w:rsidR="00746508" w:rsidRPr="007B7D10">
        <w:t xml:space="preserve"> </w:t>
      </w:r>
      <w:r w:rsidRPr="007B7D10">
        <w:t>are meant</w:t>
      </w:r>
      <w:r w:rsidR="00746508" w:rsidRPr="007B7D10">
        <w:t xml:space="preserve"> to </w:t>
      </w:r>
      <w:r w:rsidR="00B01703" w:rsidRPr="007B7D10">
        <w:t xml:space="preserve">address concerns </w:t>
      </w:r>
      <w:r w:rsidR="002A442E" w:rsidRPr="007B7D10">
        <w:t xml:space="preserve">expected to </w:t>
      </w:r>
      <w:r w:rsidR="00407755" w:rsidRPr="007B7D10">
        <w:t xml:space="preserve">be </w:t>
      </w:r>
      <w:r w:rsidR="0087773D" w:rsidRPr="007B7D10">
        <w:t xml:space="preserve">typical </w:t>
      </w:r>
      <w:r w:rsidR="00B65B16" w:rsidRPr="007B7D10">
        <w:t>to</w:t>
      </w:r>
      <w:r w:rsidR="0087773D" w:rsidRPr="007B7D10">
        <w:t xml:space="preserve"> </w:t>
      </w:r>
      <w:r w:rsidR="00407755" w:rsidRPr="007B7D10">
        <w:t xml:space="preserve">most settings where SOA </w:t>
      </w:r>
      <w:r w:rsidR="00387056" w:rsidRPr="007B7D10">
        <w:t>is applied</w:t>
      </w:r>
      <w:r w:rsidR="002A442E" w:rsidRPr="007B7D10">
        <w:t>.</w:t>
      </w:r>
      <w:r w:rsidR="00B65B16" w:rsidRPr="007B7D10">
        <w:t xml:space="preserve"> We describe them here in the abstract</w:t>
      </w:r>
      <w:r w:rsidR="00F41D33" w:rsidRPr="007B7D10">
        <w:t>.</w:t>
      </w:r>
      <w:r w:rsidR="000B0D30" w:rsidRPr="007B7D10">
        <w:t xml:space="preserve"> The implementations of these systems are meant to be described in separate</w:t>
      </w:r>
      <w:r w:rsidR="00EA3F46" w:rsidRPr="007B7D10">
        <w:t>,</w:t>
      </w:r>
      <w:r w:rsidR="000B0D30" w:rsidRPr="007B7D10">
        <w:t xml:space="preserve"> non-generic</w:t>
      </w:r>
      <w:r w:rsidR="00EA3F46" w:rsidRPr="007B7D10">
        <w:t xml:space="preserve"> documents refer</w:t>
      </w:r>
      <w:r w:rsidR="00650FA9">
        <w:t>red</w:t>
      </w:r>
      <w:r w:rsidR="00EA3F46" w:rsidRPr="007B7D10">
        <w:t xml:space="preserve"> to as</w:t>
      </w:r>
      <w:r w:rsidR="000B0D30" w:rsidRPr="007B7D10">
        <w:t xml:space="preserve"> </w:t>
      </w:r>
      <w:r w:rsidR="000B0D30" w:rsidRPr="007B7D10">
        <w:rPr>
          <w:i/>
          <w:iCs/>
        </w:rPr>
        <w:t>System-of-Systems Descriptions</w:t>
      </w:r>
      <w:r w:rsidR="000B0D30" w:rsidRPr="007B7D10">
        <w:t xml:space="preserve"> (</w:t>
      </w:r>
      <w:proofErr w:type="spellStart"/>
      <w:r w:rsidR="000B0D30" w:rsidRPr="007B7D10">
        <w:t>SoSDs</w:t>
      </w:r>
      <w:proofErr w:type="spellEnd"/>
      <w:r w:rsidR="000B0D30" w:rsidRPr="007B7D10">
        <w:t>).</w:t>
      </w:r>
    </w:p>
    <w:tbl>
      <w:tblPr>
        <w:tblStyle w:val="Rcsostblzat"/>
        <w:tblpPr w:leftFromText="181" w:rightFromText="181" w:bottomFromText="125" w:vertAnchor="text" w:horzAnchor="margin" w:tblpY="383"/>
        <w:tblOverlap w:val="never"/>
        <w:tblW w:w="0" w:type="auto"/>
        <w:tblLook w:val="04A0"/>
      </w:tblPr>
      <w:tblGrid>
        <w:gridCol w:w="2830"/>
        <w:gridCol w:w="5941"/>
      </w:tblGrid>
      <w:tr w:rsidR="006D5A54" w:rsidRPr="007B7D10" w:rsidTr="006D5A54">
        <w:tc>
          <w:tcPr>
            <w:tcW w:w="2830" w:type="dxa"/>
            <w:shd w:val="clear" w:color="auto" w:fill="BFBFBF" w:themeFill="background1" w:themeFillShade="BF"/>
            <w:vAlign w:val="center"/>
          </w:tcPr>
          <w:p w:rsidR="006D5A54" w:rsidRPr="007B7D10" w:rsidRDefault="006E7351" w:rsidP="006D5A54">
            <w:pPr>
              <w:pStyle w:val="Szvegtrzs"/>
              <w:jc w:val="left"/>
            </w:pPr>
            <w:r>
              <w:t>System</w:t>
            </w:r>
          </w:p>
        </w:tc>
        <w:tc>
          <w:tcPr>
            <w:tcW w:w="5941" w:type="dxa"/>
            <w:shd w:val="clear" w:color="auto" w:fill="BFBFBF" w:themeFill="background1" w:themeFillShade="BF"/>
            <w:vAlign w:val="center"/>
          </w:tcPr>
          <w:p w:rsidR="006D5A54" w:rsidRPr="007B7D10" w:rsidRDefault="00100601" w:rsidP="006D5A54">
            <w:pPr>
              <w:pStyle w:val="Szvegtrzs"/>
              <w:jc w:val="left"/>
            </w:pPr>
            <w:r>
              <w:t>Service</w:t>
            </w:r>
          </w:p>
        </w:tc>
      </w:tr>
      <w:tr w:rsidR="006D5A54" w:rsidRPr="007B7D10" w:rsidTr="006D5A54">
        <w:tc>
          <w:tcPr>
            <w:tcW w:w="2830" w:type="dxa"/>
            <w:vAlign w:val="center"/>
          </w:tcPr>
          <w:p w:rsidR="006D5A54" w:rsidRPr="007B7D10" w:rsidRDefault="00100601" w:rsidP="006D5A54">
            <w:pPr>
              <w:pStyle w:val="Szvegtrzs"/>
              <w:jc w:val="left"/>
            </w:pPr>
            <w:r>
              <w:t>Service</w:t>
            </w:r>
            <w:r w:rsidR="006D5A54" w:rsidRPr="007B7D10">
              <w:t xml:space="preserve"> Registry</w:t>
            </w:r>
          </w:p>
        </w:tc>
        <w:tc>
          <w:tcPr>
            <w:tcW w:w="5941" w:type="dxa"/>
            <w:vAlign w:val="center"/>
          </w:tcPr>
          <w:p w:rsidR="006D5A54" w:rsidRPr="007B7D10" w:rsidRDefault="00100601" w:rsidP="006D5A54">
            <w:pPr>
              <w:pStyle w:val="Szvegtrzs"/>
              <w:jc w:val="left"/>
            </w:pPr>
            <w:r>
              <w:t>Service</w:t>
            </w:r>
            <w:r w:rsidR="006D5A54" w:rsidRPr="007B7D10">
              <w:t xml:space="preserve"> Discovery</w:t>
            </w:r>
          </w:p>
        </w:tc>
      </w:tr>
      <w:tr w:rsidR="006D5A54" w:rsidRPr="007B7D10" w:rsidTr="006D5A54">
        <w:tc>
          <w:tcPr>
            <w:tcW w:w="2830" w:type="dxa"/>
            <w:vAlign w:val="center"/>
          </w:tcPr>
          <w:p w:rsidR="006D5A54" w:rsidRPr="007B7D10" w:rsidRDefault="006D5A54" w:rsidP="006D5A54">
            <w:pPr>
              <w:pStyle w:val="Szvegtrzs"/>
              <w:jc w:val="left"/>
            </w:pPr>
          </w:p>
        </w:tc>
        <w:tc>
          <w:tcPr>
            <w:tcW w:w="5941" w:type="dxa"/>
            <w:vAlign w:val="center"/>
          </w:tcPr>
          <w:p w:rsidR="006D5A54" w:rsidRPr="007B7D10" w:rsidRDefault="00100601" w:rsidP="006D5A54">
            <w:pPr>
              <w:pStyle w:val="Szvegtrzs"/>
              <w:jc w:val="left"/>
            </w:pPr>
            <w:r>
              <w:t>Service</w:t>
            </w:r>
            <w:r w:rsidR="006D5A54" w:rsidRPr="007B7D10">
              <w:t xml:space="preserve"> Registry Management</w:t>
            </w:r>
          </w:p>
        </w:tc>
      </w:tr>
      <w:tr w:rsidR="006D5A54" w:rsidRPr="007B7D10" w:rsidTr="006D5A54">
        <w:tc>
          <w:tcPr>
            <w:tcW w:w="2830" w:type="dxa"/>
            <w:vAlign w:val="center"/>
          </w:tcPr>
          <w:p w:rsidR="006D5A54" w:rsidRPr="007B7D10" w:rsidRDefault="006D5A54" w:rsidP="006D5A54">
            <w:pPr>
              <w:pStyle w:val="Szvegtrzs"/>
              <w:jc w:val="left"/>
            </w:pPr>
            <w:r w:rsidRPr="007B7D10">
              <w:t xml:space="preserve">Authorisation </w:t>
            </w:r>
            <w:r w:rsidR="006E7351">
              <w:t>System</w:t>
            </w:r>
          </w:p>
        </w:tc>
        <w:tc>
          <w:tcPr>
            <w:tcW w:w="5941" w:type="dxa"/>
            <w:vAlign w:val="center"/>
          </w:tcPr>
          <w:p w:rsidR="006D5A54" w:rsidRPr="007B7D10" w:rsidRDefault="006D5A54" w:rsidP="006D5A54">
            <w:pPr>
              <w:pStyle w:val="Szvegtrzs"/>
              <w:jc w:val="left"/>
            </w:pPr>
            <w:r w:rsidRPr="007B7D10">
              <w:t>Authorisation</w:t>
            </w:r>
          </w:p>
        </w:tc>
      </w:tr>
      <w:tr w:rsidR="006D5A54" w:rsidRPr="007B7D10" w:rsidTr="006D5A54">
        <w:tc>
          <w:tcPr>
            <w:tcW w:w="2830" w:type="dxa"/>
            <w:vAlign w:val="center"/>
          </w:tcPr>
          <w:p w:rsidR="006D5A54" w:rsidRPr="007B7D10" w:rsidRDefault="006D5A54" w:rsidP="006D5A54">
            <w:pPr>
              <w:pStyle w:val="Szvegtrzs"/>
              <w:jc w:val="left"/>
            </w:pPr>
          </w:p>
        </w:tc>
        <w:tc>
          <w:tcPr>
            <w:tcW w:w="5941" w:type="dxa"/>
            <w:vAlign w:val="center"/>
          </w:tcPr>
          <w:p w:rsidR="006D5A54" w:rsidRPr="007B7D10" w:rsidRDefault="006D5A54" w:rsidP="006D5A54">
            <w:pPr>
              <w:pStyle w:val="Szvegtrzs"/>
              <w:jc w:val="left"/>
            </w:pPr>
            <w:r w:rsidRPr="007B7D10">
              <w:t>Authorisation Management</w:t>
            </w:r>
          </w:p>
        </w:tc>
      </w:tr>
      <w:tr w:rsidR="006D5A54" w:rsidRPr="007B7D10" w:rsidTr="006D5A54">
        <w:tc>
          <w:tcPr>
            <w:tcW w:w="2830" w:type="dxa"/>
            <w:vAlign w:val="center"/>
          </w:tcPr>
          <w:p w:rsidR="006D5A54" w:rsidRPr="007B7D10" w:rsidRDefault="006D5A54" w:rsidP="006D5A54">
            <w:pPr>
              <w:pStyle w:val="Szvegtrzs"/>
              <w:jc w:val="left"/>
            </w:pPr>
            <w:r w:rsidRPr="007B7D10">
              <w:t xml:space="preserve">Orchestration </w:t>
            </w:r>
            <w:r w:rsidR="006E7351">
              <w:t>System</w:t>
            </w:r>
          </w:p>
        </w:tc>
        <w:tc>
          <w:tcPr>
            <w:tcW w:w="5941" w:type="dxa"/>
            <w:vAlign w:val="center"/>
          </w:tcPr>
          <w:p w:rsidR="006D5A54" w:rsidRPr="007B7D10" w:rsidRDefault="006D5A54" w:rsidP="006D5A54">
            <w:pPr>
              <w:pStyle w:val="Szvegtrzs"/>
              <w:jc w:val="left"/>
            </w:pPr>
            <w:r w:rsidRPr="007B7D10">
              <w:t>Orchestration Management</w:t>
            </w:r>
          </w:p>
        </w:tc>
      </w:tr>
      <w:tr w:rsidR="006D5A54" w:rsidRPr="007B7D10" w:rsidTr="006D5A54">
        <w:tc>
          <w:tcPr>
            <w:tcW w:w="2830" w:type="dxa"/>
            <w:vAlign w:val="center"/>
          </w:tcPr>
          <w:p w:rsidR="006D5A54" w:rsidRPr="007B7D10" w:rsidRDefault="006D5A54" w:rsidP="006D5A54">
            <w:pPr>
              <w:pStyle w:val="Szvegtrzs"/>
              <w:jc w:val="left"/>
            </w:pPr>
          </w:p>
        </w:tc>
        <w:tc>
          <w:tcPr>
            <w:tcW w:w="5941" w:type="dxa"/>
            <w:vAlign w:val="center"/>
          </w:tcPr>
          <w:p w:rsidR="006D5A54" w:rsidRPr="007B7D10" w:rsidRDefault="006D5A54" w:rsidP="006D5A54">
            <w:pPr>
              <w:pStyle w:val="Szvegtrzs"/>
              <w:jc w:val="left"/>
            </w:pPr>
            <w:r w:rsidRPr="007B7D10">
              <w:t>Orchestration Pull</w:t>
            </w:r>
          </w:p>
        </w:tc>
      </w:tr>
      <w:tr w:rsidR="006D5A54" w:rsidRPr="007B7D10" w:rsidTr="006D5A54">
        <w:tc>
          <w:tcPr>
            <w:tcW w:w="2830" w:type="dxa"/>
            <w:vAlign w:val="center"/>
          </w:tcPr>
          <w:p w:rsidR="006D5A54" w:rsidRPr="007B7D10" w:rsidRDefault="006D5A54" w:rsidP="006D5A54">
            <w:pPr>
              <w:pStyle w:val="Szvegtrzs"/>
              <w:jc w:val="left"/>
            </w:pPr>
          </w:p>
        </w:tc>
        <w:tc>
          <w:tcPr>
            <w:tcW w:w="5941" w:type="dxa"/>
            <w:vAlign w:val="center"/>
          </w:tcPr>
          <w:p w:rsidR="006D5A54" w:rsidRPr="007B7D10" w:rsidRDefault="006D5A54" w:rsidP="006D5A54">
            <w:pPr>
              <w:pStyle w:val="Szvegtrzs"/>
              <w:jc w:val="left"/>
            </w:pPr>
            <w:r w:rsidRPr="007B7D10">
              <w:t>Orchestration Push</w:t>
            </w:r>
          </w:p>
        </w:tc>
      </w:tr>
    </w:tbl>
    <w:p w:rsidR="00EA3F46" w:rsidRPr="007B7D10" w:rsidRDefault="00EA3F46" w:rsidP="00746508">
      <w:pPr>
        <w:pStyle w:val="Szvegtrzs"/>
      </w:pPr>
      <w:r w:rsidRPr="007B7D10">
        <w:t xml:space="preserve">The Core </w:t>
      </w:r>
      <w:r w:rsidR="006E7351">
        <w:t>system</w:t>
      </w:r>
      <w:r w:rsidRPr="007B7D10">
        <w:t xml:space="preserve">s, and the </w:t>
      </w:r>
      <w:r w:rsidR="00100601">
        <w:t>service</w:t>
      </w:r>
      <w:r w:rsidRPr="007B7D10">
        <w:t xml:space="preserve">s they provide, are </w:t>
      </w:r>
      <w:r w:rsidR="00650FA9">
        <w:t>as follows</w:t>
      </w:r>
      <w:r w:rsidRPr="007B7D10">
        <w:t>:</w:t>
      </w:r>
    </w:p>
    <w:p w:rsidR="00E25ECB" w:rsidRDefault="002A526D" w:rsidP="00746508">
      <w:pPr>
        <w:pStyle w:val="Szvegtrzs"/>
      </w:pPr>
      <w:r w:rsidRPr="007B7D10">
        <w:t xml:space="preserve">The purposes of the respective Core </w:t>
      </w:r>
      <w:r w:rsidR="006E7351">
        <w:t>system</w:t>
      </w:r>
      <w:r w:rsidRPr="007B7D10">
        <w:t>s are presented in the following subsection</w:t>
      </w:r>
      <w:r w:rsidR="00650FA9">
        <w:t>.</w:t>
      </w:r>
      <w:r w:rsidR="00215635">
        <w:t xml:space="preserve"> </w:t>
      </w:r>
      <w:r w:rsidR="00650FA9">
        <w:t xml:space="preserve">In the subsection after that, </w:t>
      </w:r>
      <w:r w:rsidR="00215635">
        <w:t xml:space="preserve">we consider how </w:t>
      </w:r>
      <w:r w:rsidR="00650FA9">
        <w:t>local clouds</w:t>
      </w:r>
      <w:r w:rsidR="0001008F">
        <w:t xml:space="preserve"> </w:t>
      </w:r>
      <w:r w:rsidR="00650FA9">
        <w:t>end up in a working state when subject to a cold start</w:t>
      </w:r>
      <w:r w:rsidR="0001008F">
        <w:t>.</w:t>
      </w:r>
      <w:r w:rsidR="00F8594B">
        <w:t xml:space="preserve"> </w:t>
      </w:r>
      <w:r w:rsidR="00650FA9">
        <w:t>W</w:t>
      </w:r>
      <w:r w:rsidR="00F8594B">
        <w:t>e</w:t>
      </w:r>
      <w:r w:rsidR="00650FA9">
        <w:t xml:space="preserve"> then</w:t>
      </w:r>
      <w:r w:rsidR="00F8594B">
        <w:t xml:space="preserve"> </w:t>
      </w:r>
      <w:r w:rsidR="0044197A">
        <w:t xml:space="preserve">present </w:t>
      </w:r>
      <w:r w:rsidR="00982E04">
        <w:t xml:space="preserve">a matrix </w:t>
      </w:r>
      <w:r w:rsidR="0044197A">
        <w:t xml:space="preserve">of both core and support </w:t>
      </w:r>
      <w:r w:rsidR="006E7351">
        <w:t>system</w:t>
      </w:r>
      <w:r w:rsidR="0044197A">
        <w:t>s</w:t>
      </w:r>
      <w:r w:rsidR="005128A6">
        <w:t xml:space="preserve"> provided, or planned to be provided, by the Eclipse Arrowhead project</w:t>
      </w:r>
      <w:r w:rsidR="0044197A">
        <w:t>.</w:t>
      </w:r>
    </w:p>
    <w:p w:rsidR="00650FA9" w:rsidRDefault="00650FA9" w:rsidP="00746508">
      <w:pPr>
        <w:pStyle w:val="Szvegtrzs"/>
      </w:pPr>
      <w:r>
        <w:t>Note that i</w:t>
      </w:r>
      <w:r w:rsidRPr="007B7D10">
        <w:t xml:space="preserve">n addition to the Core </w:t>
      </w:r>
      <w:r w:rsidR="006E7351">
        <w:t>system</w:t>
      </w:r>
      <w:r w:rsidRPr="007B7D10">
        <w:t xml:space="preserve">s, several </w:t>
      </w:r>
      <w:r w:rsidRPr="007B7D10">
        <w:rPr>
          <w:i/>
          <w:iCs/>
        </w:rPr>
        <w:t>support</w:t>
      </w:r>
      <w:r w:rsidRPr="007B7D10">
        <w:t xml:space="preserve"> </w:t>
      </w:r>
      <w:r w:rsidR="006E7351">
        <w:t>system</w:t>
      </w:r>
      <w:r w:rsidRPr="007B7D10">
        <w:t xml:space="preserve">s are described in the document </w:t>
      </w:r>
      <w:proofErr w:type="spellStart"/>
      <w:r w:rsidRPr="007B7D10">
        <w:rPr>
          <w:i/>
          <w:iCs/>
        </w:rPr>
        <w:t>GSoSD</w:t>
      </w:r>
      <w:proofErr w:type="spellEnd"/>
      <w:r w:rsidRPr="007B7D10">
        <w:rPr>
          <w:i/>
          <w:iCs/>
        </w:rPr>
        <w:t xml:space="preserve"> Arrowhead Support </w:t>
      </w:r>
      <w:r w:rsidR="006E7351">
        <w:rPr>
          <w:i/>
          <w:iCs/>
        </w:rPr>
        <w:t>System</w:t>
      </w:r>
      <w:r w:rsidRPr="007B7D10">
        <w:rPr>
          <w:i/>
          <w:iCs/>
        </w:rPr>
        <w:t>s 5.0</w:t>
      </w:r>
      <w:r w:rsidRPr="007B7D10">
        <w:t>.</w:t>
      </w:r>
      <w:r>
        <w:t xml:space="preserve"> We expect also these support </w:t>
      </w:r>
      <w:r w:rsidR="006E7351">
        <w:t>system</w:t>
      </w:r>
      <w:r>
        <w:t xml:space="preserve">s to be common in many Arrowhead deployments. Since they, however, are not as essential as the </w:t>
      </w:r>
      <w:r w:rsidR="006E7351">
        <w:t>system</w:t>
      </w:r>
      <w:r>
        <w:t>s listed here, we keep them in a separate document to reduce the length and improve the clarity of this document.</w:t>
      </w:r>
    </w:p>
    <w:p w:rsidR="00F23648" w:rsidRDefault="006E7351" w:rsidP="00D65D79">
      <w:pPr>
        <w:pStyle w:val="Cmsor1"/>
      </w:pPr>
      <w:bookmarkStart w:id="2" w:name="_Toc127828478"/>
      <w:r>
        <w:lastRenderedPageBreak/>
        <w:t>System</w:t>
      </w:r>
      <w:r w:rsidR="00650FA9">
        <w:t xml:space="preserve"> Descriptions</w:t>
      </w:r>
      <w:bookmarkEnd w:id="2"/>
    </w:p>
    <w:p w:rsidR="00650FA9" w:rsidRPr="00650FA9" w:rsidRDefault="00650FA9" w:rsidP="00650FA9">
      <w:pPr>
        <w:pStyle w:val="Szvegtrzs"/>
      </w:pPr>
      <w:r>
        <w:t xml:space="preserve">We now proceed to informally state the purposes and </w:t>
      </w:r>
      <w:r w:rsidR="00100601">
        <w:t>service</w:t>
      </w:r>
      <w:r>
        <w:t xml:space="preserve">s of the Core </w:t>
      </w:r>
      <w:r w:rsidR="006E7351">
        <w:t>system</w:t>
      </w:r>
      <w:r>
        <w:t xml:space="preserve">s. More detailed abstract descriptions of the </w:t>
      </w:r>
      <w:r w:rsidR="00100601">
        <w:t>service</w:t>
      </w:r>
      <w:r>
        <w:t xml:space="preserve">s they provide are available in separate documents we refer to as </w:t>
      </w:r>
      <w:r w:rsidRPr="00650FA9">
        <w:rPr>
          <w:i/>
          <w:iCs/>
        </w:rPr>
        <w:t>Service Descriptions</w:t>
      </w:r>
      <w:r>
        <w:t xml:space="preserve"> (SDs).</w:t>
      </w:r>
    </w:p>
    <w:p w:rsidR="00642C68" w:rsidRPr="007B7D10" w:rsidRDefault="00100601" w:rsidP="00D65D79">
      <w:pPr>
        <w:pStyle w:val="Cmsor2"/>
      </w:pPr>
      <w:bookmarkStart w:id="3" w:name="_Toc127828479"/>
      <w:r>
        <w:t>Service</w:t>
      </w:r>
      <w:r w:rsidR="006F6B46" w:rsidRPr="007B7D10">
        <w:t xml:space="preserve"> Registry</w:t>
      </w:r>
      <w:bookmarkEnd w:id="3"/>
    </w:p>
    <w:p w:rsidR="00E2773B" w:rsidRPr="007B7D10" w:rsidRDefault="00D81C3E" w:rsidP="002A526D">
      <w:pPr>
        <w:pStyle w:val="Szvegtrzs"/>
      </w:pPr>
      <w:r w:rsidRPr="007B7D10">
        <w:t xml:space="preserve">One of the main principles of SOA is </w:t>
      </w:r>
      <w:r w:rsidRPr="007B7D10">
        <w:rPr>
          <w:i/>
          <w:iCs/>
        </w:rPr>
        <w:t>lookup</w:t>
      </w:r>
      <w:r w:rsidRPr="007B7D10">
        <w:t xml:space="preserve">, which means that whenever possible, </w:t>
      </w:r>
      <w:r w:rsidR="00E61BEC" w:rsidRPr="007B7D10">
        <w:t xml:space="preserve">data required for whatever reason should be looked up by consuming a </w:t>
      </w:r>
      <w:r w:rsidR="00100601">
        <w:t>service</w:t>
      </w:r>
      <w:r w:rsidR="00E61BEC" w:rsidRPr="007B7D10">
        <w:t xml:space="preserve">. One </w:t>
      </w:r>
      <w:r w:rsidR="00D44AD7" w:rsidRPr="007B7D10">
        <w:t xml:space="preserve">kind of data that is virtually always required to facilitate a system-of-systems is the </w:t>
      </w:r>
      <w:r w:rsidR="00E4401C" w:rsidRPr="007B7D10">
        <w:t>network information</w:t>
      </w:r>
      <w:r w:rsidR="00E2773B" w:rsidRPr="007B7D10">
        <w:t>, such as IP addresses and port numbers,</w:t>
      </w:r>
      <w:r w:rsidR="00E4401C" w:rsidRPr="007B7D10">
        <w:t xml:space="preserve"> needed </w:t>
      </w:r>
      <w:r w:rsidR="00291DB3" w:rsidRPr="007B7D10">
        <w:t xml:space="preserve">by </w:t>
      </w:r>
      <w:r w:rsidR="006E7351">
        <w:t>system</w:t>
      </w:r>
      <w:r w:rsidR="00291DB3" w:rsidRPr="007B7D10">
        <w:t>s to be able to communicate with each other.</w:t>
      </w:r>
    </w:p>
    <w:p w:rsidR="007517D0" w:rsidRDefault="00E2773B" w:rsidP="002A526D">
      <w:pPr>
        <w:pStyle w:val="Szvegtrzs"/>
      </w:pPr>
      <w:r w:rsidRPr="007B7D10">
        <w:t xml:space="preserve">The </w:t>
      </w:r>
      <w:r w:rsidR="00100601">
        <w:t>Service</w:t>
      </w:r>
      <w:r w:rsidRPr="007B7D10">
        <w:t xml:space="preserve"> Registry holds a table that maps </w:t>
      </w:r>
      <w:r w:rsidR="00FF66F0" w:rsidRPr="007B7D10">
        <w:t xml:space="preserve">the </w:t>
      </w:r>
      <w:r w:rsidR="00563029" w:rsidRPr="007B7D10">
        <w:t xml:space="preserve">identifiers </w:t>
      </w:r>
      <w:r w:rsidR="00FF66F0" w:rsidRPr="007B7D10">
        <w:t xml:space="preserve">of individual </w:t>
      </w:r>
      <w:r w:rsidR="00100601">
        <w:t>service</w:t>
      </w:r>
      <w:r w:rsidR="00FF66F0" w:rsidRPr="007B7D10">
        <w:t xml:space="preserve">s to the information </w:t>
      </w:r>
      <w:r w:rsidR="006A4C9E" w:rsidRPr="007B7D10">
        <w:t xml:space="preserve">generally </w:t>
      </w:r>
      <w:r w:rsidR="00FF66F0" w:rsidRPr="007B7D10">
        <w:t xml:space="preserve">required to </w:t>
      </w:r>
      <w:r w:rsidR="006A4C9E" w:rsidRPr="007B7D10">
        <w:t>communicate with their providers</w:t>
      </w:r>
      <w:r w:rsidR="003B5B56" w:rsidRPr="007B7D10">
        <w:t>.</w:t>
      </w:r>
      <w:r w:rsidR="006A4C9E" w:rsidRPr="007B7D10">
        <w:t xml:space="preserve"> </w:t>
      </w:r>
      <w:r w:rsidR="00020962" w:rsidRPr="007B7D10">
        <w:t xml:space="preserve">Individual </w:t>
      </w:r>
      <w:r w:rsidR="006E7351">
        <w:t>system</w:t>
      </w:r>
      <w:r w:rsidR="00020962" w:rsidRPr="007B7D10">
        <w:t xml:space="preserve">s may elect to register, update or deregister their own </w:t>
      </w:r>
      <w:r w:rsidR="00100601">
        <w:t>service</w:t>
      </w:r>
      <w:r w:rsidR="00020962" w:rsidRPr="007B7D10">
        <w:t>s</w:t>
      </w:r>
      <w:r w:rsidR="00F466B6" w:rsidRPr="007B7D10">
        <w:t xml:space="preserve"> in a </w:t>
      </w:r>
      <w:r w:rsidR="00100601">
        <w:t>Service</w:t>
      </w:r>
      <w:r w:rsidR="00F466B6" w:rsidRPr="007B7D10">
        <w:t xml:space="preserve"> Registry, and so mak</w:t>
      </w:r>
      <w:r w:rsidR="008277C6" w:rsidRPr="007B7D10">
        <w:t>e</w:t>
      </w:r>
      <w:r w:rsidR="00F466B6" w:rsidRPr="007B7D10">
        <w:t xml:space="preserve"> it possible for other </w:t>
      </w:r>
      <w:r w:rsidR="006E7351">
        <w:t>system</w:t>
      </w:r>
      <w:r w:rsidR="00F466B6" w:rsidRPr="007B7D10">
        <w:t>s to look them up.</w:t>
      </w:r>
      <w:r w:rsidR="007517D0">
        <w:t xml:space="preserve"> Alternatively, the </w:t>
      </w:r>
      <w:r w:rsidR="00100601">
        <w:t>Service</w:t>
      </w:r>
      <w:r w:rsidR="007517D0">
        <w:t xml:space="preserve"> Registry can be manually populated with entries representing the </w:t>
      </w:r>
      <w:r w:rsidR="00100601">
        <w:t>service</w:t>
      </w:r>
      <w:r w:rsidR="007517D0">
        <w:t>s that should be available.</w:t>
      </w:r>
    </w:p>
    <w:p w:rsidR="00184558" w:rsidRDefault="00980EDD" w:rsidP="002A526D">
      <w:pPr>
        <w:pStyle w:val="Szvegtrzs"/>
      </w:pPr>
      <w:r w:rsidRPr="007B7D10">
        <w:t xml:space="preserve">When using </w:t>
      </w:r>
      <w:r w:rsidR="00184558" w:rsidRPr="007B7D10">
        <w:t xml:space="preserve">a </w:t>
      </w:r>
      <w:r w:rsidR="00100601">
        <w:t>Service</w:t>
      </w:r>
      <w:r w:rsidR="00184558" w:rsidRPr="007B7D10">
        <w:t xml:space="preserve"> Registry</w:t>
      </w:r>
      <w:r w:rsidRPr="007B7D10">
        <w:t xml:space="preserve">, </w:t>
      </w:r>
      <w:r w:rsidR="007517D0">
        <w:t xml:space="preserve">the only network address </w:t>
      </w:r>
      <w:r w:rsidR="006E7351">
        <w:t>system</w:t>
      </w:r>
      <w:r w:rsidRPr="007B7D10">
        <w:t xml:space="preserve">s </w:t>
      </w:r>
      <w:r w:rsidR="00946F98" w:rsidRPr="007B7D10">
        <w:t>are required to know</w:t>
      </w:r>
      <w:r w:rsidR="007517D0">
        <w:t xml:space="preserve"> is that of</w:t>
      </w:r>
      <w:r w:rsidR="00946F98" w:rsidRPr="007B7D10">
        <w:t xml:space="preserve"> the </w:t>
      </w:r>
      <w:r w:rsidR="00100601">
        <w:t>Service</w:t>
      </w:r>
      <w:r w:rsidR="00946F98" w:rsidRPr="007B7D10">
        <w:t xml:space="preserve"> Registry. </w:t>
      </w:r>
      <w:r w:rsidR="007517D0">
        <w:t xml:space="preserve">With that, the </w:t>
      </w:r>
      <w:r w:rsidR="006E7351">
        <w:t>system</w:t>
      </w:r>
      <w:r w:rsidR="007517D0">
        <w:t xml:space="preserve">s can look up the network addresses of the </w:t>
      </w:r>
      <w:r w:rsidR="006E7351">
        <w:t>system</w:t>
      </w:r>
      <w:r w:rsidR="007517D0">
        <w:t>s they need to consume—given that they know their type names or identifiers.</w:t>
      </w:r>
    </w:p>
    <w:p w:rsidR="00650FA9" w:rsidRPr="007B7D10" w:rsidRDefault="00650FA9" w:rsidP="002A526D">
      <w:pPr>
        <w:pStyle w:val="Szvegtrzs"/>
      </w:pPr>
      <w:r>
        <w:t xml:space="preserve">Entries in the </w:t>
      </w:r>
      <w:r w:rsidR="00100601">
        <w:t>Service</w:t>
      </w:r>
      <w:r>
        <w:t xml:space="preserve"> Registry are not limited to holding only network address details. They may also include other metadata that may be relevant when selecting what specific </w:t>
      </w:r>
      <w:r w:rsidR="00100601">
        <w:t>service</w:t>
      </w:r>
      <w:r>
        <w:t xml:space="preserve"> instances to consume. For example, it may be relevant to denote the physical locations of </w:t>
      </w:r>
      <w:r w:rsidR="00100601">
        <w:t>service</w:t>
      </w:r>
      <w:r>
        <w:t xml:space="preserve">s that provide temperature and humidity measurements, or to indicate at what conveyer belts some welding </w:t>
      </w:r>
      <w:r w:rsidR="00100601">
        <w:t>service</w:t>
      </w:r>
      <w:r>
        <w:t xml:space="preserve"> is provided.</w:t>
      </w:r>
    </w:p>
    <w:p w:rsidR="003F349F" w:rsidRPr="007B7D10" w:rsidRDefault="003F349F" w:rsidP="002A526D">
      <w:pPr>
        <w:pStyle w:val="Szvegtrzs"/>
      </w:pPr>
      <w:r w:rsidRPr="007B7D10">
        <w:t xml:space="preserve">Registering, updating, deregistering and querying </w:t>
      </w:r>
      <w:r w:rsidR="001158F8" w:rsidRPr="007B7D10">
        <w:t xml:space="preserve">the </w:t>
      </w:r>
      <w:r w:rsidR="00100601">
        <w:t>Service</w:t>
      </w:r>
      <w:r w:rsidR="001158F8" w:rsidRPr="007B7D10">
        <w:t xml:space="preserve"> Registry is performed through its </w:t>
      </w:r>
      <w:r w:rsidR="00100601">
        <w:rPr>
          <w:i/>
          <w:iCs/>
        </w:rPr>
        <w:t>Service</w:t>
      </w:r>
      <w:r w:rsidR="00441CF8" w:rsidRPr="007B7D10">
        <w:rPr>
          <w:i/>
          <w:iCs/>
        </w:rPr>
        <w:t xml:space="preserve"> Discovery</w:t>
      </w:r>
      <w:r w:rsidR="00441CF8" w:rsidRPr="007B7D10">
        <w:t xml:space="preserve"> </w:t>
      </w:r>
      <w:r w:rsidR="00100601">
        <w:t>service</w:t>
      </w:r>
      <w:r w:rsidR="00441CF8" w:rsidRPr="007B7D10">
        <w:t xml:space="preserve">. In addition, the </w:t>
      </w:r>
      <w:r w:rsidR="006E7351">
        <w:t>system</w:t>
      </w:r>
      <w:r w:rsidR="00441CF8" w:rsidRPr="007B7D10">
        <w:t xml:space="preserve"> provides the </w:t>
      </w:r>
      <w:r w:rsidR="00100601">
        <w:rPr>
          <w:i/>
          <w:iCs/>
        </w:rPr>
        <w:t>Service</w:t>
      </w:r>
      <w:r w:rsidR="00441CF8" w:rsidRPr="007B7D10">
        <w:rPr>
          <w:i/>
          <w:iCs/>
        </w:rPr>
        <w:t xml:space="preserve"> Registry Management</w:t>
      </w:r>
      <w:r w:rsidR="00441CF8" w:rsidRPr="007B7D10">
        <w:t xml:space="preserve"> </w:t>
      </w:r>
      <w:r w:rsidR="00100601">
        <w:t>service</w:t>
      </w:r>
      <w:r w:rsidR="00441CF8" w:rsidRPr="007B7D10">
        <w:t xml:space="preserve">, which </w:t>
      </w:r>
      <w:r w:rsidR="00BA0DB3" w:rsidRPr="007B7D10">
        <w:t xml:space="preserve">allows for </w:t>
      </w:r>
      <w:r w:rsidR="00100601">
        <w:t>service</w:t>
      </w:r>
      <w:r w:rsidR="00BA0DB3" w:rsidRPr="007B7D10">
        <w:t xml:space="preserve">s to be registered, updated or deregistered in bulk. The latter </w:t>
      </w:r>
      <w:r w:rsidR="00100601">
        <w:t>service</w:t>
      </w:r>
      <w:r w:rsidR="00BA0DB3" w:rsidRPr="007B7D10">
        <w:t xml:space="preserve"> is meant to be useful primarily for administrat</w:t>
      </w:r>
      <w:r w:rsidR="006D5A54">
        <w:t>ion</w:t>
      </w:r>
      <w:r w:rsidR="00BA0DB3" w:rsidRPr="007B7D10">
        <w:t>.</w:t>
      </w:r>
    </w:p>
    <w:p w:rsidR="00642C68" w:rsidRPr="007B7D10" w:rsidRDefault="00642C68" w:rsidP="00D65D79">
      <w:pPr>
        <w:pStyle w:val="Cmsor2"/>
      </w:pPr>
      <w:bookmarkStart w:id="4" w:name="_Toc127828480"/>
      <w:r w:rsidRPr="007B7D10">
        <w:t xml:space="preserve">Authorisation </w:t>
      </w:r>
      <w:r w:rsidR="006E7351">
        <w:t>System</w:t>
      </w:r>
      <w:bookmarkEnd w:id="4"/>
    </w:p>
    <w:p w:rsidR="002B150F" w:rsidRPr="007B7D10" w:rsidRDefault="00831140" w:rsidP="00BA0DB3">
      <w:pPr>
        <w:pStyle w:val="Szvegtrzs"/>
      </w:pPr>
      <w:r w:rsidRPr="007B7D10">
        <w:t xml:space="preserve">When a system-of-systems applies any kind of access control, </w:t>
      </w:r>
      <w:r w:rsidR="003D05FE" w:rsidRPr="007B7D10">
        <w:t xml:space="preserve">it becomes relevant </w:t>
      </w:r>
      <w:r w:rsidR="000C2F51" w:rsidRPr="007B7D10">
        <w:t>for</w:t>
      </w:r>
      <w:r w:rsidR="003D05FE" w:rsidRPr="007B7D10">
        <w:t xml:space="preserve"> every </w:t>
      </w:r>
      <w:r w:rsidR="00100601">
        <w:t>service</w:t>
      </w:r>
      <w:r w:rsidR="003D05FE" w:rsidRPr="007B7D10">
        <w:t xml:space="preserve"> provider</w:t>
      </w:r>
      <w:r w:rsidR="000C2F51" w:rsidRPr="007B7D10">
        <w:t xml:space="preserve"> to know what </w:t>
      </w:r>
      <w:r w:rsidR="006E7351">
        <w:t>system</w:t>
      </w:r>
      <w:r w:rsidR="000C2F51" w:rsidRPr="007B7D10">
        <w:t xml:space="preserve">s are allowed to consume its </w:t>
      </w:r>
      <w:r w:rsidR="00100601">
        <w:t>service</w:t>
      </w:r>
      <w:r w:rsidR="000C2F51" w:rsidRPr="007B7D10">
        <w:t>s</w:t>
      </w:r>
      <w:r w:rsidR="00515D6E" w:rsidRPr="007B7D10">
        <w:t>—</w:t>
      </w:r>
      <w:r w:rsidR="00D568EC" w:rsidRPr="007B7D10">
        <w:t>and with what limitations</w:t>
      </w:r>
      <w:r w:rsidR="000C2F51" w:rsidRPr="007B7D10">
        <w:t>.</w:t>
      </w:r>
      <w:r w:rsidR="00D568EC" w:rsidRPr="007B7D10">
        <w:t xml:space="preserve"> The Authorisation </w:t>
      </w:r>
      <w:r w:rsidR="006E7351">
        <w:t>System</w:t>
      </w:r>
      <w:r w:rsidR="00D568EC" w:rsidRPr="007B7D10">
        <w:t xml:space="preserve"> </w:t>
      </w:r>
      <w:r w:rsidR="00383EDB" w:rsidRPr="007B7D10">
        <w:t xml:space="preserve">holds a table that maps the identifier of each </w:t>
      </w:r>
      <w:r w:rsidR="006E7351">
        <w:t>system</w:t>
      </w:r>
      <w:r w:rsidR="00383EDB" w:rsidRPr="007B7D10">
        <w:t xml:space="preserve"> to the identifiers of the individual </w:t>
      </w:r>
      <w:r w:rsidR="00100601">
        <w:t>service</w:t>
      </w:r>
      <w:r w:rsidR="002966A9" w:rsidRPr="007B7D10">
        <w:t xml:space="preserve">s that </w:t>
      </w:r>
      <w:r w:rsidR="006E7351">
        <w:t>system</w:t>
      </w:r>
      <w:r w:rsidR="002966A9" w:rsidRPr="007B7D10">
        <w:t xml:space="preserve"> is permitted to consume</w:t>
      </w:r>
      <w:r w:rsidR="004F5416" w:rsidRPr="007B7D10">
        <w:t>, as well as additional details regarding any limits</w:t>
      </w:r>
      <w:r w:rsidR="001B3924" w:rsidRPr="007B7D10">
        <w:t xml:space="preserve"> </w:t>
      </w:r>
      <w:r w:rsidR="00712CF1" w:rsidRPr="007B7D10">
        <w:t>or tokens related</w:t>
      </w:r>
      <w:r w:rsidR="004F5416" w:rsidRPr="007B7D10">
        <w:t xml:space="preserve"> </w:t>
      </w:r>
      <w:r w:rsidR="001B3924" w:rsidRPr="007B7D10">
        <w:t>to that consumption.</w:t>
      </w:r>
      <w:r w:rsidR="00FC42EB" w:rsidRPr="007B7D10">
        <w:t xml:space="preserve"> Each entry in this table can be referred to as an </w:t>
      </w:r>
      <w:r w:rsidR="00FC42EB" w:rsidRPr="007B7D10">
        <w:rPr>
          <w:i/>
          <w:iCs/>
        </w:rPr>
        <w:t>access control rule</w:t>
      </w:r>
      <w:r w:rsidR="00FC42EB" w:rsidRPr="007B7D10">
        <w:t>.</w:t>
      </w:r>
      <w:r w:rsidR="00174884" w:rsidRPr="007B7D10">
        <w:t xml:space="preserve"> </w:t>
      </w:r>
      <w:r w:rsidR="002B150F" w:rsidRPr="007B7D10">
        <w:t xml:space="preserve">Whenever a </w:t>
      </w:r>
      <w:r w:rsidR="006E7351">
        <w:t>system</w:t>
      </w:r>
      <w:r w:rsidR="002B150F" w:rsidRPr="007B7D10">
        <w:t xml:space="preserve"> attempts to consume a </w:t>
      </w:r>
      <w:r w:rsidR="00100601">
        <w:t>service</w:t>
      </w:r>
      <w:r w:rsidR="002B150F" w:rsidRPr="007B7D10">
        <w:t xml:space="preserve">, the provider of that </w:t>
      </w:r>
      <w:r w:rsidR="00100601">
        <w:t>service</w:t>
      </w:r>
      <w:r w:rsidR="002B150F" w:rsidRPr="007B7D10">
        <w:t xml:space="preserve"> </w:t>
      </w:r>
      <w:r w:rsidR="0088127E" w:rsidRPr="007B7D10">
        <w:t xml:space="preserve">may consult the Authorisation </w:t>
      </w:r>
      <w:r w:rsidR="006E7351">
        <w:t>System</w:t>
      </w:r>
      <w:r w:rsidR="0088127E" w:rsidRPr="007B7D10">
        <w:t xml:space="preserve"> to make sure that the </w:t>
      </w:r>
      <w:r w:rsidR="00DA7467" w:rsidRPr="007B7D10">
        <w:t>consumer is permitted to do</w:t>
      </w:r>
      <w:r w:rsidR="007517D0">
        <w:t xml:space="preserve"> so</w:t>
      </w:r>
      <w:r w:rsidR="00DA7467" w:rsidRPr="007B7D10">
        <w:t>.</w:t>
      </w:r>
    </w:p>
    <w:p w:rsidR="00886373" w:rsidRDefault="00886373" w:rsidP="00BA0DB3">
      <w:pPr>
        <w:pStyle w:val="Szvegtrzs"/>
      </w:pPr>
      <w:r w:rsidRPr="007B7D10">
        <w:t xml:space="preserve">Using an Authorisation </w:t>
      </w:r>
      <w:r w:rsidR="006E7351">
        <w:t>System</w:t>
      </w:r>
      <w:r w:rsidRPr="007B7D10">
        <w:t xml:space="preserve"> means that individual </w:t>
      </w:r>
      <w:r w:rsidR="00100601">
        <w:t>service</w:t>
      </w:r>
      <w:r w:rsidR="003A571D" w:rsidRPr="007B7D10">
        <w:t xml:space="preserve"> providers do not need to know in advance what </w:t>
      </w:r>
      <w:r w:rsidR="00174884" w:rsidRPr="007B7D10">
        <w:t xml:space="preserve">other </w:t>
      </w:r>
      <w:r w:rsidR="006E7351">
        <w:t>system</w:t>
      </w:r>
      <w:r w:rsidR="00174884" w:rsidRPr="007B7D10">
        <w:t>s are allowed to consume them.</w:t>
      </w:r>
    </w:p>
    <w:p w:rsidR="007517D0" w:rsidRPr="007B7D10" w:rsidRDefault="007517D0" w:rsidP="00BA0DB3">
      <w:pPr>
        <w:pStyle w:val="Szvegtrzs"/>
      </w:pPr>
      <w:r>
        <w:t xml:space="preserve">To reduce the number of times a given </w:t>
      </w:r>
      <w:r w:rsidR="006E7351">
        <w:t>system</w:t>
      </w:r>
      <w:r>
        <w:t xml:space="preserve"> has to consult the Authorisation </w:t>
      </w:r>
      <w:r w:rsidR="006E7351">
        <w:t>System</w:t>
      </w:r>
      <w:r>
        <w:t xml:space="preserve">, a </w:t>
      </w:r>
      <w:r w:rsidRPr="007517D0">
        <w:rPr>
          <w:i/>
          <w:iCs/>
        </w:rPr>
        <w:t>caching strategy</w:t>
      </w:r>
      <w:r>
        <w:t xml:space="preserve"> may be employed, as discussed further in Section </w:t>
      </w:r>
      <w:r w:rsidR="005B7554">
        <w:fldChar w:fldCharType="begin"/>
      </w:r>
      <w:r>
        <w:instrText xml:space="preserve"> REF _Ref126571407 \r \h </w:instrText>
      </w:r>
      <w:r w:rsidR="005B7554">
        <w:fldChar w:fldCharType="separate"/>
      </w:r>
      <w:r>
        <w:t>6.1</w:t>
      </w:r>
      <w:r w:rsidR="005B7554">
        <w:fldChar w:fldCharType="end"/>
      </w:r>
      <w:r>
        <w:t>.</w:t>
      </w:r>
    </w:p>
    <w:p w:rsidR="00650FA9" w:rsidRDefault="00A2440C" w:rsidP="007517D0">
      <w:pPr>
        <w:pStyle w:val="Szvegtrzs"/>
      </w:pPr>
      <w:r w:rsidRPr="007B7D10">
        <w:lastRenderedPageBreak/>
        <w:t>Checking whether a</w:t>
      </w:r>
      <w:r w:rsidR="00D556A9" w:rsidRPr="007B7D10">
        <w:t xml:space="preserve">n attempted </w:t>
      </w:r>
      <w:r w:rsidR="00100601">
        <w:t>service</w:t>
      </w:r>
      <w:r w:rsidR="00D556A9" w:rsidRPr="007B7D10">
        <w:t xml:space="preserve"> consumption is allowed is performed through the </w:t>
      </w:r>
      <w:r w:rsidR="00D556A9" w:rsidRPr="007B7D10">
        <w:rPr>
          <w:i/>
          <w:iCs/>
        </w:rPr>
        <w:t>Authorisation</w:t>
      </w:r>
      <w:r w:rsidR="00D556A9" w:rsidRPr="007B7D10">
        <w:t xml:space="preserve"> </w:t>
      </w:r>
      <w:r w:rsidR="00100601">
        <w:t>service</w:t>
      </w:r>
      <w:r w:rsidR="00D556A9" w:rsidRPr="007B7D10">
        <w:t xml:space="preserve"> of the Authorisation </w:t>
      </w:r>
      <w:r w:rsidR="006E7351">
        <w:t>System</w:t>
      </w:r>
      <w:r w:rsidR="00D556A9" w:rsidRPr="007B7D10">
        <w:t xml:space="preserve">. </w:t>
      </w:r>
      <w:r w:rsidR="00C353B4" w:rsidRPr="007B7D10">
        <w:t xml:space="preserve">In addition, the </w:t>
      </w:r>
      <w:r w:rsidR="006E7351">
        <w:t>system</w:t>
      </w:r>
      <w:r w:rsidR="00C353B4" w:rsidRPr="007B7D10">
        <w:t xml:space="preserve"> also provides the </w:t>
      </w:r>
      <w:r w:rsidR="00C353B4" w:rsidRPr="007B7D10">
        <w:rPr>
          <w:i/>
          <w:iCs/>
        </w:rPr>
        <w:t>Authorisation Management</w:t>
      </w:r>
      <w:r w:rsidR="00C353B4" w:rsidRPr="007B7D10">
        <w:t xml:space="preserve"> </w:t>
      </w:r>
      <w:r w:rsidR="00100601">
        <w:t>service</w:t>
      </w:r>
      <w:r w:rsidR="00C353B4" w:rsidRPr="007B7D10">
        <w:t xml:space="preserve">, which allows for </w:t>
      </w:r>
      <w:r w:rsidR="00FC42EB" w:rsidRPr="007B7D10">
        <w:t>access control rules to be added, updated</w:t>
      </w:r>
      <w:r w:rsidR="002E45B4" w:rsidRPr="007B7D10">
        <w:t xml:space="preserve">, </w:t>
      </w:r>
      <w:r w:rsidR="00FC42EB" w:rsidRPr="007B7D10">
        <w:t>removed</w:t>
      </w:r>
      <w:r w:rsidR="002E45B4" w:rsidRPr="007B7D10">
        <w:t xml:space="preserve"> and queried. The </w:t>
      </w:r>
      <w:r w:rsidR="00251C25" w:rsidRPr="007B7D10">
        <w:t>l</w:t>
      </w:r>
      <w:r w:rsidR="002E45B4" w:rsidRPr="007B7D10">
        <w:t xml:space="preserve">atter </w:t>
      </w:r>
      <w:r w:rsidR="00100601">
        <w:t>service</w:t>
      </w:r>
      <w:r w:rsidR="002E45B4" w:rsidRPr="007B7D10">
        <w:t xml:space="preserve"> is meant to be useful</w:t>
      </w:r>
      <w:r w:rsidR="007517D0">
        <w:t xml:space="preserve"> primarily</w:t>
      </w:r>
      <w:r w:rsidR="002E45B4" w:rsidRPr="007B7D10">
        <w:t xml:space="preserve"> for administrative purposes.</w:t>
      </w:r>
      <w:r w:rsidR="00650FA9">
        <w:br w:type="page"/>
      </w:r>
    </w:p>
    <w:p w:rsidR="00CC552F" w:rsidRPr="007B7D10" w:rsidRDefault="00CC552F" w:rsidP="00BA0DB3">
      <w:pPr>
        <w:pStyle w:val="Szvegtrzs"/>
      </w:pPr>
    </w:p>
    <w:p w:rsidR="00642C68" w:rsidRPr="007B7D10" w:rsidRDefault="00642C68" w:rsidP="00D65D79">
      <w:pPr>
        <w:pStyle w:val="Cmsor2"/>
      </w:pPr>
      <w:bookmarkStart w:id="5" w:name="_Toc127828481"/>
      <w:r w:rsidRPr="007B7D10">
        <w:t xml:space="preserve">Orchestration </w:t>
      </w:r>
      <w:r w:rsidR="006E7351">
        <w:t>System</w:t>
      </w:r>
      <w:bookmarkEnd w:id="5"/>
    </w:p>
    <w:p w:rsidR="00322C58" w:rsidRDefault="003E7378" w:rsidP="002E45B4">
      <w:pPr>
        <w:pStyle w:val="Szvegtrzs"/>
      </w:pPr>
      <w:r w:rsidRPr="007B7D10">
        <w:t xml:space="preserve">Using only the </w:t>
      </w:r>
      <w:r w:rsidR="00100601">
        <w:t>Service</w:t>
      </w:r>
      <w:r w:rsidRPr="007B7D10">
        <w:t xml:space="preserve"> Registry means that</w:t>
      </w:r>
      <w:r w:rsidR="0037744D" w:rsidRPr="007B7D10">
        <w:t xml:space="preserve"> </w:t>
      </w:r>
      <w:r w:rsidR="009E2F92" w:rsidRPr="007B7D10">
        <w:t xml:space="preserve">network information does not have to be </w:t>
      </w:r>
      <w:r w:rsidR="00F93E9F" w:rsidRPr="007B7D10">
        <w:t xml:space="preserve">manually supplied to the individual </w:t>
      </w:r>
      <w:r w:rsidR="006E7351">
        <w:t>system</w:t>
      </w:r>
      <w:r w:rsidR="00F93E9F" w:rsidRPr="007B7D10">
        <w:t xml:space="preserve">s of a given </w:t>
      </w:r>
      <w:r w:rsidR="009A7D41">
        <w:t>local cloud</w:t>
      </w:r>
      <w:r w:rsidR="00F93E9F" w:rsidRPr="007B7D10">
        <w:t>.</w:t>
      </w:r>
      <w:r w:rsidR="00322C58" w:rsidRPr="007B7D10">
        <w:t xml:space="preserve"> However, </w:t>
      </w:r>
      <w:r w:rsidR="00F27345" w:rsidRPr="007B7D10">
        <w:t>each</w:t>
      </w:r>
      <w:r w:rsidR="00322C58" w:rsidRPr="007B7D10">
        <w:t xml:space="preserve"> </w:t>
      </w:r>
      <w:r w:rsidR="006E7351">
        <w:t>system</w:t>
      </w:r>
      <w:r w:rsidR="00322C58" w:rsidRPr="007B7D10">
        <w:t xml:space="preserve"> must still be manually configured, or use its own search procedure</w:t>
      </w:r>
      <w:r w:rsidR="00A42BE6" w:rsidRPr="007B7D10">
        <w:t xml:space="preserve">, to determine what exact </w:t>
      </w:r>
      <w:r w:rsidR="00100601">
        <w:t>service</w:t>
      </w:r>
      <w:r w:rsidR="00A42BE6" w:rsidRPr="007B7D10">
        <w:t xml:space="preserve"> instances to consume. </w:t>
      </w:r>
      <w:r w:rsidR="00C77808" w:rsidRPr="007B7D10">
        <w:t>This becomes an issue when</w:t>
      </w:r>
      <w:r w:rsidR="00A42BE6" w:rsidRPr="007B7D10">
        <w:t xml:space="preserve"> </w:t>
      </w:r>
      <w:r w:rsidR="009F7419" w:rsidRPr="007B7D10">
        <w:t>the same type of</w:t>
      </w:r>
      <w:r w:rsidR="00A42BE6" w:rsidRPr="007B7D10">
        <w:t xml:space="preserve"> </w:t>
      </w:r>
      <w:r w:rsidR="00100601">
        <w:t>service</w:t>
      </w:r>
      <w:r w:rsidR="00A42BE6" w:rsidRPr="007B7D10">
        <w:t xml:space="preserve"> is provided by many </w:t>
      </w:r>
      <w:r w:rsidR="006E7351">
        <w:t>system</w:t>
      </w:r>
      <w:r w:rsidR="009F7419" w:rsidRPr="007B7D10">
        <w:t>s</w:t>
      </w:r>
      <w:r w:rsidR="00C77808" w:rsidRPr="007B7D10">
        <w:t xml:space="preserve"> at the same time, but there are </w:t>
      </w:r>
      <w:r w:rsidR="005A60D6" w:rsidRPr="007B7D10">
        <w:t xml:space="preserve">other </w:t>
      </w:r>
      <w:r w:rsidR="00C77808" w:rsidRPr="007B7D10">
        <w:t>differences to</w:t>
      </w:r>
      <w:r w:rsidR="005A60D6" w:rsidRPr="007B7D10">
        <w:t xml:space="preserve"> each provided </w:t>
      </w:r>
      <w:r w:rsidR="00100601">
        <w:t>service</w:t>
      </w:r>
      <w:r w:rsidR="005A60D6" w:rsidRPr="007B7D10">
        <w:t xml:space="preserve">. If, for example, a given </w:t>
      </w:r>
      <w:r w:rsidR="00100601">
        <w:t>service</w:t>
      </w:r>
      <w:r w:rsidR="005A60D6" w:rsidRPr="007B7D10">
        <w:t xml:space="preserve"> instance reports </w:t>
      </w:r>
      <w:r w:rsidR="009A7D41">
        <w:t>the air quality</w:t>
      </w:r>
      <w:r w:rsidR="005A60D6" w:rsidRPr="007B7D10">
        <w:t xml:space="preserve"> for a specific location, </w:t>
      </w:r>
      <w:r w:rsidR="00A95E66" w:rsidRPr="007B7D10">
        <w:t xml:space="preserve">what </w:t>
      </w:r>
      <w:r w:rsidR="00100601">
        <w:t>service</w:t>
      </w:r>
      <w:r w:rsidR="00A95E66" w:rsidRPr="007B7D10">
        <w:t xml:space="preserve"> instance is consume</w:t>
      </w:r>
      <w:r w:rsidR="002870F4" w:rsidRPr="007B7D10">
        <w:t>d</w:t>
      </w:r>
      <w:r w:rsidR="00A95E66" w:rsidRPr="007B7D10">
        <w:t xml:space="preserve"> affects what data is received</w:t>
      </w:r>
      <w:r w:rsidR="002D3D07" w:rsidRPr="007B7D10">
        <w:t xml:space="preserve"> by the consumer</w:t>
      </w:r>
      <w:r w:rsidR="00A95E66" w:rsidRPr="007B7D10">
        <w:t>.</w:t>
      </w:r>
    </w:p>
    <w:p w:rsidR="00732BBE" w:rsidRPr="00D40A2D" w:rsidRDefault="00732BBE" w:rsidP="002E45B4">
      <w:pPr>
        <w:pStyle w:val="Szvegtrzs"/>
        <w:rPr>
          <w:highlight w:val="yellow"/>
        </w:rPr>
      </w:pPr>
      <w:r w:rsidRPr="00D40A2D">
        <w:rPr>
          <w:highlight w:val="yellow"/>
        </w:rPr>
        <w:t>The main task of the Orchestration System is to help the consumers to decide which service instances they should use. An orchestration request can result a list of providers that offers different services (to satisfy all the consumer’s needs); or a list of providers that offers the same service (viable alternatives); or just one provider.</w:t>
      </w:r>
    </w:p>
    <w:p w:rsidR="00732BBE" w:rsidRPr="00D40A2D" w:rsidRDefault="00732BBE" w:rsidP="002E45B4">
      <w:pPr>
        <w:pStyle w:val="Szvegtrzs"/>
        <w:rPr>
          <w:highlight w:val="yellow"/>
        </w:rPr>
      </w:pPr>
      <w:r w:rsidRPr="00D40A2D">
        <w:rPr>
          <w:highlight w:val="yellow"/>
        </w:rPr>
        <w:t xml:space="preserve">There are multiple approaches how an Orchestration System can fulfil this task. All of them have different advantages and disadvantages. </w:t>
      </w:r>
    </w:p>
    <w:p w:rsidR="00E07003" w:rsidRPr="00D40A2D" w:rsidRDefault="00732BBE" w:rsidP="00E07003">
      <w:pPr>
        <w:pStyle w:val="Szvegtrzs"/>
        <w:rPr>
          <w:highlight w:val="yellow"/>
        </w:rPr>
      </w:pPr>
      <w:r w:rsidRPr="00D40A2D">
        <w:rPr>
          <w:highlight w:val="yellow"/>
        </w:rPr>
        <w:t xml:space="preserve">The first approach (atomic service) holds a table that maps each relevant system to the specific service instances it </w:t>
      </w:r>
      <w:r w:rsidRPr="00D40A2D">
        <w:rPr>
          <w:i/>
          <w:iCs/>
          <w:highlight w:val="yellow"/>
        </w:rPr>
        <w:t>should</w:t>
      </w:r>
      <w:r w:rsidRPr="00D40A2D">
        <w:rPr>
          <w:highlight w:val="yellow"/>
        </w:rPr>
        <w:t xml:space="preserve"> consume. </w:t>
      </w:r>
      <w:r w:rsidR="00E07003" w:rsidRPr="00D40A2D">
        <w:rPr>
          <w:highlight w:val="yellow"/>
        </w:rPr>
        <w:t>The orchestration request returns service instance identifiers. The consumer can use these identifiers to acquire access information from the Service Registry. The advantages of this approach that is very simple, easy to implement, uses very few computing resources and the Orchestration System can work independently from other systems. The main disadvantage here is that this approach delegates most of the tasks to the consumer’s side.  Also, the synchronization between the Service Registry’s data and the Orchestration mappings can be a challenge (for the local cloud administrator or a support system).</w:t>
      </w:r>
    </w:p>
    <w:p w:rsidR="00E07003" w:rsidRPr="00D40A2D" w:rsidRDefault="00E07003" w:rsidP="006563A9">
      <w:pPr>
        <w:pStyle w:val="NormlWeb"/>
        <w:jc w:val="both"/>
        <w:rPr>
          <w:sz w:val="22"/>
          <w:szCs w:val="22"/>
          <w:highlight w:val="yellow"/>
          <w:lang w:val="en-US"/>
        </w:rPr>
      </w:pPr>
      <w:r w:rsidRPr="00D40A2D">
        <w:rPr>
          <w:sz w:val="22"/>
          <w:szCs w:val="22"/>
          <w:highlight w:val="yellow"/>
          <w:lang w:val="en-US"/>
        </w:rPr>
        <w:t xml:space="preserve">The second approach (advanced service) </w:t>
      </w:r>
      <w:r w:rsidR="006563A9" w:rsidRPr="00D40A2D">
        <w:rPr>
          <w:sz w:val="22"/>
          <w:szCs w:val="22"/>
          <w:highlight w:val="yellow"/>
          <w:lang w:val="en-US"/>
        </w:rPr>
        <w:t>is more complex and offers a lot of features. It</w:t>
      </w:r>
      <w:r w:rsidRPr="00D40A2D">
        <w:rPr>
          <w:sz w:val="22"/>
          <w:szCs w:val="22"/>
          <w:highlight w:val="yellow"/>
          <w:lang w:val="en-US"/>
        </w:rPr>
        <w:t xml:space="preserve"> provide</w:t>
      </w:r>
      <w:r w:rsidR="006563A9" w:rsidRPr="00D40A2D">
        <w:rPr>
          <w:sz w:val="22"/>
          <w:szCs w:val="22"/>
          <w:highlight w:val="yellow"/>
          <w:lang w:val="en-US"/>
        </w:rPr>
        <w:t>s</w:t>
      </w:r>
      <w:r w:rsidRPr="00D40A2D">
        <w:rPr>
          <w:sz w:val="22"/>
          <w:szCs w:val="22"/>
          <w:highlight w:val="yellow"/>
          <w:lang w:val="en-US"/>
        </w:rPr>
        <w:t xml:space="preserve"> other types of orchestration besides the static orchestration rules: dynamic orchestration and a more flexible rule orchestratio</w:t>
      </w:r>
      <w:r w:rsidR="006563A9" w:rsidRPr="00D40A2D">
        <w:rPr>
          <w:sz w:val="22"/>
          <w:szCs w:val="22"/>
          <w:highlight w:val="yellow"/>
          <w:lang w:val="en-US"/>
        </w:rPr>
        <w:t>n where rules are not peer-to-peer mappings but templates specified by system and service instance metadata</w:t>
      </w:r>
      <w:r w:rsidRPr="00D40A2D">
        <w:rPr>
          <w:sz w:val="22"/>
          <w:szCs w:val="22"/>
          <w:highlight w:val="yellow"/>
          <w:lang w:val="en-US"/>
        </w:rPr>
        <w:t xml:space="preserve">. </w:t>
      </w:r>
      <w:r w:rsidR="006563A9" w:rsidRPr="00D40A2D">
        <w:rPr>
          <w:sz w:val="22"/>
          <w:szCs w:val="22"/>
          <w:highlight w:val="yellow"/>
          <w:lang w:val="en-US"/>
        </w:rPr>
        <w:t>T</w:t>
      </w:r>
      <w:r w:rsidRPr="00D40A2D">
        <w:rPr>
          <w:sz w:val="22"/>
          <w:szCs w:val="22"/>
          <w:highlight w:val="yellow"/>
          <w:lang w:val="en-US"/>
        </w:rPr>
        <w:t>his solution requires the continuous assistance of the Service Registry and the Orchestration System cannot provide any useful information without it.</w:t>
      </w:r>
      <w:r w:rsidR="006563A9" w:rsidRPr="00D40A2D">
        <w:rPr>
          <w:sz w:val="22"/>
          <w:szCs w:val="22"/>
          <w:highlight w:val="yellow"/>
          <w:lang w:val="en-US"/>
        </w:rPr>
        <w:t xml:space="preserve"> </w:t>
      </w:r>
      <w:r w:rsidRPr="00D40A2D">
        <w:rPr>
          <w:sz w:val="22"/>
          <w:szCs w:val="22"/>
          <w:highlight w:val="yellow"/>
          <w:lang w:val="en-US"/>
        </w:rPr>
        <w:t>If the local cloud contains other Core or Support systems, the Orchestration Core System can offer much more:</w:t>
      </w:r>
    </w:p>
    <w:p w:rsidR="00E07003" w:rsidRPr="00D40A2D" w:rsidRDefault="00E07003" w:rsidP="006563A9">
      <w:pPr>
        <w:numPr>
          <w:ilvl w:val="0"/>
          <w:numId w:val="26"/>
        </w:numPr>
        <w:spacing w:before="100" w:beforeAutospacing="1" w:after="100" w:afterAutospacing="1"/>
        <w:rPr>
          <w:rFonts w:ascii="Times New Roman" w:hAnsi="Times New Roman" w:cs="Times New Roman"/>
          <w:sz w:val="22"/>
          <w:szCs w:val="22"/>
          <w:highlight w:val="yellow"/>
          <w:lang w:val="en-US"/>
        </w:rPr>
      </w:pPr>
      <w:r w:rsidRPr="00D40A2D">
        <w:rPr>
          <w:rFonts w:ascii="Times New Roman" w:hAnsi="Times New Roman" w:cs="Times New Roman"/>
          <w:sz w:val="22"/>
          <w:szCs w:val="22"/>
          <w:highlight w:val="yellow"/>
          <w:lang w:val="en-US"/>
        </w:rPr>
        <w:t>Authorization: if the consumer is not authorized the orchestration service removes the appropriate provider from the response ;</w:t>
      </w:r>
    </w:p>
    <w:p w:rsidR="00E07003" w:rsidRPr="00D40A2D" w:rsidRDefault="00E07003" w:rsidP="006563A9">
      <w:pPr>
        <w:numPr>
          <w:ilvl w:val="0"/>
          <w:numId w:val="26"/>
        </w:numPr>
        <w:spacing w:before="100" w:beforeAutospacing="1" w:after="100" w:afterAutospacing="1"/>
        <w:rPr>
          <w:rFonts w:ascii="Times New Roman" w:hAnsi="Times New Roman" w:cs="Times New Roman"/>
          <w:sz w:val="22"/>
          <w:szCs w:val="22"/>
          <w:highlight w:val="yellow"/>
          <w:lang w:val="en-US"/>
        </w:rPr>
      </w:pPr>
      <w:r w:rsidRPr="00D40A2D">
        <w:rPr>
          <w:rFonts w:ascii="Times New Roman" w:hAnsi="Times New Roman" w:cs="Times New Roman"/>
          <w:sz w:val="22"/>
          <w:szCs w:val="22"/>
          <w:highlight w:val="yellow"/>
          <w:lang w:val="en-US"/>
        </w:rPr>
        <w:t>Authorization: orchestration service automatically adds every necessary tokens (if the related provider requires it);</w:t>
      </w:r>
    </w:p>
    <w:p w:rsidR="00E07003" w:rsidRPr="00D40A2D" w:rsidRDefault="00E07003" w:rsidP="006563A9">
      <w:pPr>
        <w:numPr>
          <w:ilvl w:val="0"/>
          <w:numId w:val="26"/>
        </w:numPr>
        <w:spacing w:before="100" w:beforeAutospacing="1" w:after="100" w:afterAutospacing="1"/>
        <w:rPr>
          <w:rFonts w:ascii="Times New Roman" w:hAnsi="Times New Roman" w:cs="Times New Roman"/>
          <w:sz w:val="22"/>
          <w:szCs w:val="22"/>
          <w:highlight w:val="yellow"/>
          <w:lang w:val="en-US"/>
        </w:rPr>
      </w:pPr>
      <w:r w:rsidRPr="00D40A2D">
        <w:rPr>
          <w:rFonts w:ascii="Times New Roman" w:hAnsi="Times New Roman" w:cs="Times New Roman"/>
          <w:sz w:val="22"/>
          <w:szCs w:val="22"/>
          <w:highlight w:val="yellow"/>
          <w:lang w:val="en-US"/>
        </w:rPr>
        <w:t>Gatekeeper: inter-cloud orchestration is possible;</w:t>
      </w:r>
    </w:p>
    <w:p w:rsidR="00E07003" w:rsidRPr="00D40A2D" w:rsidRDefault="00E07003" w:rsidP="006563A9">
      <w:pPr>
        <w:numPr>
          <w:ilvl w:val="0"/>
          <w:numId w:val="26"/>
        </w:numPr>
        <w:spacing w:before="100" w:beforeAutospacing="1" w:after="100" w:afterAutospacing="1"/>
        <w:rPr>
          <w:rFonts w:ascii="Times New Roman" w:hAnsi="Times New Roman" w:cs="Times New Roman"/>
          <w:sz w:val="22"/>
          <w:szCs w:val="22"/>
          <w:highlight w:val="yellow"/>
          <w:lang w:val="en-US"/>
        </w:rPr>
      </w:pPr>
      <w:r w:rsidRPr="00D40A2D">
        <w:rPr>
          <w:rFonts w:ascii="Times New Roman" w:hAnsi="Times New Roman" w:cs="Times New Roman"/>
          <w:sz w:val="22"/>
          <w:szCs w:val="22"/>
          <w:highlight w:val="yellow"/>
          <w:lang w:val="en-US"/>
        </w:rPr>
        <w:t>Gateway (besides the Gatekeeper): inter-cloud orchestration is possible even between two closed local clouds and the necessary communication tunnel will be built during the orchestration process;</w:t>
      </w:r>
    </w:p>
    <w:p w:rsidR="00E07003" w:rsidRPr="00D40A2D" w:rsidRDefault="00E07003" w:rsidP="006563A9">
      <w:pPr>
        <w:numPr>
          <w:ilvl w:val="0"/>
          <w:numId w:val="26"/>
        </w:numPr>
        <w:spacing w:before="100" w:beforeAutospacing="1" w:after="100" w:afterAutospacing="1"/>
        <w:rPr>
          <w:rFonts w:ascii="Times New Roman" w:hAnsi="Times New Roman" w:cs="Times New Roman"/>
          <w:sz w:val="22"/>
          <w:szCs w:val="22"/>
          <w:highlight w:val="yellow"/>
          <w:lang w:val="en-US"/>
        </w:rPr>
      </w:pPr>
      <w:proofErr w:type="spellStart"/>
      <w:r w:rsidRPr="00D40A2D">
        <w:rPr>
          <w:rFonts w:ascii="Times New Roman" w:hAnsi="Times New Roman" w:cs="Times New Roman"/>
          <w:sz w:val="22"/>
          <w:szCs w:val="22"/>
          <w:highlight w:val="yellow"/>
          <w:lang w:val="en-US"/>
        </w:rPr>
        <w:t>QoS</w:t>
      </w:r>
      <w:proofErr w:type="spellEnd"/>
      <w:r w:rsidRPr="00D40A2D">
        <w:rPr>
          <w:rFonts w:ascii="Times New Roman" w:hAnsi="Times New Roman" w:cs="Times New Roman"/>
          <w:sz w:val="22"/>
          <w:szCs w:val="22"/>
          <w:highlight w:val="yellow"/>
          <w:lang w:val="en-US"/>
        </w:rPr>
        <w:t xml:space="preserve"> Support: during orchestration Quality-of-Service requirements can be considered;</w:t>
      </w:r>
    </w:p>
    <w:p w:rsidR="00E07003" w:rsidRPr="00D40A2D" w:rsidRDefault="006563A9" w:rsidP="00E07003">
      <w:pPr>
        <w:pStyle w:val="Szvegtrzs"/>
        <w:rPr>
          <w:highlight w:val="yellow"/>
        </w:rPr>
      </w:pPr>
      <w:r w:rsidRPr="00D40A2D">
        <w:rPr>
          <w:highlight w:val="yellow"/>
        </w:rPr>
        <w:t xml:space="preserve">The advantage of this approach that is more </w:t>
      </w:r>
      <w:proofErr w:type="gramStart"/>
      <w:r w:rsidRPr="00D40A2D">
        <w:rPr>
          <w:highlight w:val="yellow"/>
        </w:rPr>
        <w:t>feature</w:t>
      </w:r>
      <w:proofErr w:type="gramEnd"/>
      <w:r w:rsidRPr="00D40A2D">
        <w:rPr>
          <w:highlight w:val="yellow"/>
        </w:rPr>
        <w:t xml:space="preserve"> rich, more convenient for the consumers (the orchestration response return everything what is needed for the consumer to perform a service consumption). The disadvantages here are that</w:t>
      </w:r>
      <w:r w:rsidR="00D40A2D" w:rsidRPr="00D40A2D">
        <w:rPr>
          <w:highlight w:val="yellow"/>
        </w:rPr>
        <w:t xml:space="preserve"> this approach is more difficult to implement, uses </w:t>
      </w:r>
      <w:r w:rsidR="00D40A2D" w:rsidRPr="00D40A2D">
        <w:rPr>
          <w:highlight w:val="yellow"/>
        </w:rPr>
        <w:lastRenderedPageBreak/>
        <w:t>more computing resources and the system have dependencies to other systems (at least to the Service Registry).</w:t>
      </w:r>
    </w:p>
    <w:p w:rsidR="00D40A2D" w:rsidRDefault="00D40A2D" w:rsidP="00E07003">
      <w:pPr>
        <w:pStyle w:val="Szvegtrzs"/>
      </w:pPr>
      <w:r w:rsidRPr="00D40A2D">
        <w:rPr>
          <w:highlight w:val="yellow"/>
        </w:rPr>
        <w:t>There are use cases when the first approach are the preferable and there are use cases when the second one. So the Arrowhead framework should contain both orchestration systems with a shared interface and the operator of the local cloud should decide which kind of orchestration their local cloud should use.</w:t>
      </w:r>
    </w:p>
    <w:p w:rsidR="00EE7285" w:rsidRPr="007B7D10" w:rsidRDefault="00100601" w:rsidP="002E45B4">
      <w:pPr>
        <w:pStyle w:val="Szvegtrzs"/>
      </w:pPr>
      <w:r>
        <w:t>Service</w:t>
      </w:r>
      <w:r w:rsidR="00950ACA" w:rsidRPr="007B7D10">
        <w:t xml:space="preserve"> consumers </w:t>
      </w:r>
      <w:r w:rsidR="009454D5" w:rsidRPr="007B7D10">
        <w:t xml:space="preserve">get lists of </w:t>
      </w:r>
      <w:r>
        <w:t>service</w:t>
      </w:r>
      <w:r w:rsidR="006563A9">
        <w:t xml:space="preserve"> instances</w:t>
      </w:r>
      <w:r w:rsidR="009454D5" w:rsidRPr="007B7D10">
        <w:t xml:space="preserve"> to consume</w:t>
      </w:r>
      <w:r w:rsidR="00251C25" w:rsidRPr="007B7D10">
        <w:t xml:space="preserve">, </w:t>
      </w:r>
      <w:r w:rsidR="009454D5" w:rsidRPr="007B7D10">
        <w:t xml:space="preserve">by using the </w:t>
      </w:r>
      <w:r w:rsidR="00202BD5" w:rsidRPr="007B7D10">
        <w:rPr>
          <w:i/>
          <w:iCs/>
        </w:rPr>
        <w:t>Orchestration</w:t>
      </w:r>
      <w:r w:rsidR="00C73C8C" w:rsidRPr="007B7D10">
        <w:rPr>
          <w:i/>
          <w:iCs/>
        </w:rPr>
        <w:t xml:space="preserve"> Pull</w:t>
      </w:r>
      <w:r w:rsidR="00202BD5" w:rsidRPr="007B7D10">
        <w:t xml:space="preserve"> </w:t>
      </w:r>
      <w:r>
        <w:t>service</w:t>
      </w:r>
      <w:r w:rsidR="00202BD5" w:rsidRPr="007B7D10">
        <w:t xml:space="preserve"> of the Orchestration </w:t>
      </w:r>
      <w:r w:rsidR="006E7351">
        <w:t>System</w:t>
      </w:r>
      <w:r w:rsidR="00202BD5" w:rsidRPr="007B7D10">
        <w:t xml:space="preserve">. </w:t>
      </w:r>
      <w:r w:rsidR="00E374C2" w:rsidRPr="007B7D10">
        <w:t xml:space="preserve">Consumers may also use the </w:t>
      </w:r>
      <w:r w:rsidR="00E374C2" w:rsidRPr="007B7D10">
        <w:rPr>
          <w:i/>
          <w:iCs/>
        </w:rPr>
        <w:t>Orchestration Push</w:t>
      </w:r>
      <w:r w:rsidR="00E374C2" w:rsidRPr="007B7D10">
        <w:t xml:space="preserve"> </w:t>
      </w:r>
      <w:r>
        <w:t>service</w:t>
      </w:r>
      <w:r w:rsidR="00E374C2" w:rsidRPr="007B7D10">
        <w:t xml:space="preserve"> to </w:t>
      </w:r>
      <w:r w:rsidR="004D1ED9" w:rsidRPr="007B7D10">
        <w:t xml:space="preserve">be notified of any changes to their orchestration. In addition, the </w:t>
      </w:r>
      <w:r w:rsidR="00251C25" w:rsidRPr="007B7D10">
        <w:t xml:space="preserve">Orchestration </w:t>
      </w:r>
      <w:r w:rsidR="006E7351">
        <w:t>System</w:t>
      </w:r>
      <w:r w:rsidR="00251C25" w:rsidRPr="007B7D10">
        <w:t xml:space="preserve"> also provides the </w:t>
      </w:r>
      <w:r w:rsidR="00251C25" w:rsidRPr="007B7D10">
        <w:rPr>
          <w:i/>
          <w:iCs/>
        </w:rPr>
        <w:t>Orchestration Management</w:t>
      </w:r>
      <w:r w:rsidR="00251C25" w:rsidRPr="007B7D10">
        <w:t xml:space="preserve"> </w:t>
      </w:r>
      <w:r>
        <w:t>service</w:t>
      </w:r>
      <w:r w:rsidR="00251C25" w:rsidRPr="007B7D10">
        <w:t xml:space="preserve">, which allows for orchestration rules to be added, updated, removed and queried. The latter </w:t>
      </w:r>
      <w:r>
        <w:t>service</w:t>
      </w:r>
      <w:r w:rsidR="00251C25" w:rsidRPr="007B7D10">
        <w:t xml:space="preserve"> is meant to be useful for administrative purposes.</w:t>
      </w:r>
    </w:p>
    <w:p w:rsidR="0001008F" w:rsidRDefault="0001008F" w:rsidP="00C707EF">
      <w:pPr>
        <w:pStyle w:val="Cmsor1"/>
      </w:pPr>
      <w:bookmarkStart w:id="6" w:name="_Toc127828482"/>
      <w:r>
        <w:t>Local Cloud Bootstrapping</w:t>
      </w:r>
      <w:bookmarkEnd w:id="6"/>
    </w:p>
    <w:p w:rsidR="00AE61E2" w:rsidRDefault="00E521AC" w:rsidP="00AE61E2">
      <w:pPr>
        <w:pStyle w:val="Szvegtrzs"/>
        <w:jc w:val="left"/>
      </w:pPr>
      <w:r>
        <w:t xml:space="preserve">When a </w:t>
      </w:r>
      <w:r w:rsidRPr="00650FA9">
        <w:t>local cloud</w:t>
      </w:r>
      <w:r>
        <w:t xml:space="preserve"> starts up</w:t>
      </w:r>
      <w:r w:rsidR="002259F0">
        <w:t xml:space="preserve">, none of its constituent </w:t>
      </w:r>
      <w:r w:rsidR="006E7351">
        <w:t>system</w:t>
      </w:r>
      <w:r w:rsidR="002259F0">
        <w:t xml:space="preserve">s will have the </w:t>
      </w:r>
      <w:r w:rsidR="00650FA9">
        <w:t xml:space="preserve">network </w:t>
      </w:r>
      <w:r w:rsidR="002259F0">
        <w:t>addresses</w:t>
      </w:r>
      <w:r w:rsidR="00650FA9">
        <w:t xml:space="preserve">, </w:t>
      </w:r>
      <w:r w:rsidR="002259F0">
        <w:t>credentials</w:t>
      </w:r>
      <w:r w:rsidR="00650FA9">
        <w:t xml:space="preserve"> or other details</w:t>
      </w:r>
      <w:r w:rsidR="002259F0">
        <w:t xml:space="preserve"> necessary to consume the </w:t>
      </w:r>
      <w:r w:rsidR="00100601">
        <w:t>service</w:t>
      </w:r>
      <w:r w:rsidR="002259F0">
        <w:t>s it needs. For that data to become available</w:t>
      </w:r>
      <w:r w:rsidR="00A26468">
        <w:t xml:space="preserve"> for the </w:t>
      </w:r>
      <w:r w:rsidR="006E7351">
        <w:t>system</w:t>
      </w:r>
      <w:r w:rsidR="00A26468">
        <w:t>s to look up</w:t>
      </w:r>
      <w:r w:rsidR="002259F0">
        <w:t xml:space="preserve">, the </w:t>
      </w:r>
      <w:r>
        <w:t>C</w:t>
      </w:r>
      <w:r w:rsidR="002259F0">
        <w:t xml:space="preserve">ore </w:t>
      </w:r>
      <w:r w:rsidR="006E7351">
        <w:t>system</w:t>
      </w:r>
      <w:r w:rsidR="002259F0">
        <w:t xml:space="preserve">s must </w:t>
      </w:r>
      <w:r w:rsidR="003F50E6">
        <w:t xml:space="preserve">first </w:t>
      </w:r>
      <w:r w:rsidR="002259F0">
        <w:t>become</w:t>
      </w:r>
      <w:r w:rsidR="003F50E6">
        <w:t xml:space="preserve"> </w:t>
      </w:r>
      <w:r w:rsidR="002259F0">
        <w:t xml:space="preserve">ready to provide their </w:t>
      </w:r>
      <w:r w:rsidR="00100601">
        <w:t>service</w:t>
      </w:r>
      <w:r w:rsidR="002259F0">
        <w:t xml:space="preserve">s. We refer to the process of </w:t>
      </w:r>
      <w:r w:rsidR="003F50E6">
        <w:t>the</w:t>
      </w:r>
      <w:r w:rsidR="002259F0">
        <w:t xml:space="preserve"> </w:t>
      </w:r>
      <w:r w:rsidR="003F50E6">
        <w:t>C</w:t>
      </w:r>
      <w:r w:rsidR="002259F0">
        <w:t xml:space="preserve">ore </w:t>
      </w:r>
      <w:r w:rsidR="006E7351">
        <w:t>system</w:t>
      </w:r>
      <w:r w:rsidR="002259F0">
        <w:t xml:space="preserve">s becoming ready as </w:t>
      </w:r>
      <w:r w:rsidR="002259F0" w:rsidRPr="7E1DC1FF">
        <w:rPr>
          <w:i/>
          <w:iCs/>
        </w:rPr>
        <w:t>bootstrapping</w:t>
      </w:r>
      <w:r w:rsidR="002259F0" w:rsidRPr="009A7D41">
        <w:t>.</w:t>
      </w:r>
      <w:r w:rsidR="00AE61E2">
        <w:t xml:space="preserve"> </w:t>
      </w:r>
      <w:r w:rsidR="00583BC1">
        <w:t xml:space="preserve">What is required for </w:t>
      </w:r>
      <w:r w:rsidR="00A26468">
        <w:t xml:space="preserve">the </w:t>
      </w:r>
      <w:r w:rsidR="00583BC1">
        <w:t>bootstrapping</w:t>
      </w:r>
      <w:r w:rsidR="00A26468">
        <w:t xml:space="preserve"> of a particular local cloud</w:t>
      </w:r>
      <w:r w:rsidR="00583BC1">
        <w:t xml:space="preserve"> to be successful depends on</w:t>
      </w:r>
      <w:r w:rsidR="00A26468">
        <w:t xml:space="preserve"> which of the Core </w:t>
      </w:r>
      <w:r w:rsidR="006E7351">
        <w:t>system</w:t>
      </w:r>
      <w:r w:rsidR="00A26468">
        <w:t>s are being used.</w:t>
      </w:r>
      <w:r w:rsidR="00AE61E2">
        <w:t xml:space="preserve"> </w:t>
      </w:r>
      <w:r w:rsidR="003566B9">
        <w:t>However, o</w:t>
      </w:r>
      <w:r w:rsidR="00AE61E2">
        <w:t xml:space="preserve">ne requirement </w:t>
      </w:r>
      <w:r w:rsidR="003566B9">
        <w:t>is consta</w:t>
      </w:r>
      <w:r w:rsidR="003566B9" w:rsidRPr="00650FA9">
        <w:t xml:space="preserve">nt: </w:t>
      </w:r>
      <w:r w:rsidR="00650FA9" w:rsidRPr="00650FA9">
        <w:rPr>
          <w:i/>
          <w:iCs/>
        </w:rPr>
        <w:t>each</w:t>
      </w:r>
      <w:r w:rsidR="00AE61E2" w:rsidRPr="00650FA9">
        <w:rPr>
          <w:i/>
          <w:iCs/>
        </w:rPr>
        <w:t xml:space="preserve"> </w:t>
      </w:r>
      <w:r w:rsidR="006E7351">
        <w:rPr>
          <w:i/>
          <w:iCs/>
        </w:rPr>
        <w:t>system</w:t>
      </w:r>
      <w:r w:rsidR="00AE61E2" w:rsidRPr="00650FA9">
        <w:rPr>
          <w:i/>
          <w:iCs/>
        </w:rPr>
        <w:t xml:space="preserve"> and every </w:t>
      </w:r>
      <w:r w:rsidR="00100601">
        <w:rPr>
          <w:i/>
          <w:iCs/>
        </w:rPr>
        <w:t>service</w:t>
      </w:r>
      <w:r w:rsidR="00AE61E2" w:rsidRPr="00650FA9">
        <w:rPr>
          <w:i/>
          <w:iCs/>
        </w:rPr>
        <w:t xml:space="preserve"> must have a unique identifier</w:t>
      </w:r>
      <w:r w:rsidR="00650FA9" w:rsidRPr="00650FA9">
        <w:rPr>
          <w:i/>
          <w:iCs/>
        </w:rPr>
        <w:t xml:space="preserve"> prior to the bootstrapping process</w:t>
      </w:r>
      <w:r w:rsidR="00650FA9">
        <w:t>.</w:t>
      </w:r>
    </w:p>
    <w:p w:rsidR="0001008F" w:rsidRDefault="00A26468" w:rsidP="0001008F">
      <w:pPr>
        <w:pStyle w:val="Szvegtrzs"/>
      </w:pPr>
      <w:r>
        <w:t xml:space="preserve">If only the </w:t>
      </w:r>
      <w:r w:rsidR="00100601">
        <w:t>Service</w:t>
      </w:r>
      <w:r>
        <w:t xml:space="preserve"> Registry is used, each </w:t>
      </w:r>
      <w:r w:rsidR="006E7351">
        <w:t>system</w:t>
      </w:r>
      <w:r>
        <w:t xml:space="preserve"> must be preconfigured with the network address of the </w:t>
      </w:r>
      <w:r w:rsidR="00100601">
        <w:t>Service</w:t>
      </w:r>
      <w:r>
        <w:t xml:space="preserve"> Registry</w:t>
      </w:r>
      <w:r w:rsidR="004108F5">
        <w:t>—</w:t>
      </w:r>
      <w:r w:rsidR="00543DEF">
        <w:t xml:space="preserve">or be able to determine it through some other well-defined mechanism. Every </w:t>
      </w:r>
      <w:r w:rsidR="006E7351">
        <w:t>system</w:t>
      </w:r>
      <w:r w:rsidR="00543DEF">
        <w:t xml:space="preserve"> must </w:t>
      </w:r>
      <w:r w:rsidR="00427A90">
        <w:t>know how to decide</w:t>
      </w:r>
      <w:r w:rsidR="00893891">
        <w:t xml:space="preserve"> what </w:t>
      </w:r>
      <w:r w:rsidR="00427A90">
        <w:t xml:space="preserve">specific </w:t>
      </w:r>
      <w:r w:rsidR="00100601">
        <w:t>service</w:t>
      </w:r>
      <w:r w:rsidR="00893891">
        <w:t xml:space="preserve"> instances to consume, something we consider more in Section </w:t>
      </w:r>
      <w:r w:rsidR="005B7554">
        <w:fldChar w:fldCharType="begin"/>
      </w:r>
      <w:r w:rsidR="004108F5">
        <w:instrText xml:space="preserve"> REF _Ref126321356 \r \h </w:instrText>
      </w:r>
      <w:r w:rsidR="005B7554">
        <w:fldChar w:fldCharType="separate"/>
      </w:r>
      <w:r w:rsidR="004108F5">
        <w:t>3.1</w:t>
      </w:r>
      <w:r w:rsidR="005B7554">
        <w:fldChar w:fldCharType="end"/>
      </w:r>
      <w:r w:rsidR="004108F5">
        <w:t>.</w:t>
      </w:r>
    </w:p>
    <w:p w:rsidR="00AE61E2" w:rsidRDefault="00AE61E2" w:rsidP="0001008F">
      <w:pPr>
        <w:pStyle w:val="Szvegtrzs"/>
      </w:pPr>
      <w:r>
        <w:t xml:space="preserve">If also the Authorisation </w:t>
      </w:r>
      <w:r w:rsidR="006E7351">
        <w:t>System</w:t>
      </w:r>
      <w:r>
        <w:t xml:space="preserve"> is used, </w:t>
      </w:r>
      <w:r w:rsidR="00AD5B18">
        <w:t xml:space="preserve">all </w:t>
      </w:r>
      <w:r w:rsidR="009C18FD">
        <w:t xml:space="preserve">other </w:t>
      </w:r>
      <w:r w:rsidR="006E7351">
        <w:t>system</w:t>
      </w:r>
      <w:r w:rsidR="00AD5B18">
        <w:t xml:space="preserve">s must </w:t>
      </w:r>
      <w:r w:rsidR="009C18FD">
        <w:t xml:space="preserve">also be preregistered in its table, which maps </w:t>
      </w:r>
      <w:r w:rsidR="006E7351">
        <w:t>system</w:t>
      </w:r>
      <w:r w:rsidR="00D721BD">
        <w:t xml:space="preserve"> identifiers to the identifiers of the </w:t>
      </w:r>
      <w:r w:rsidR="00100601">
        <w:t>service</w:t>
      </w:r>
      <w:r w:rsidR="00D721BD">
        <w:t xml:space="preserve">s each respective </w:t>
      </w:r>
      <w:r w:rsidR="006E7351">
        <w:t>system</w:t>
      </w:r>
      <w:r w:rsidR="00D721BD">
        <w:t xml:space="preserve"> is permitted to consume.</w:t>
      </w:r>
    </w:p>
    <w:p w:rsidR="00D8464C" w:rsidRDefault="00D721BD" w:rsidP="0001008F">
      <w:pPr>
        <w:pStyle w:val="Szvegtrzs"/>
      </w:pPr>
      <w:r>
        <w:t xml:space="preserve">If also the Orchestration </w:t>
      </w:r>
      <w:r w:rsidR="006E7351">
        <w:t>System</w:t>
      </w:r>
      <w:r>
        <w:t xml:space="preserve"> is used, </w:t>
      </w:r>
      <w:r w:rsidR="0072427C">
        <w:t xml:space="preserve">the need for having each </w:t>
      </w:r>
      <w:r w:rsidR="006E7351">
        <w:t>system</w:t>
      </w:r>
      <w:r w:rsidR="0072427C">
        <w:t xml:space="preserve"> be able to independently determine what </w:t>
      </w:r>
      <w:r w:rsidR="00100601">
        <w:t>service</w:t>
      </w:r>
      <w:r w:rsidR="0072427C">
        <w:t xml:space="preserve"> instances to consume goes away. However, what </w:t>
      </w:r>
      <w:r w:rsidR="006E7351">
        <w:t>system</w:t>
      </w:r>
      <w:r w:rsidR="0072427C">
        <w:t xml:space="preserve">s are to consume what </w:t>
      </w:r>
      <w:r w:rsidR="00100601">
        <w:t>service</w:t>
      </w:r>
      <w:r w:rsidR="0072427C">
        <w:t xml:space="preserve">s must instead be registered in the table of the Orchestration </w:t>
      </w:r>
      <w:r w:rsidR="006E7351">
        <w:t>System</w:t>
      </w:r>
      <w:r w:rsidR="0072427C">
        <w:t>.</w:t>
      </w:r>
    </w:p>
    <w:p w:rsidR="00D8464C" w:rsidRDefault="00D8464C">
      <w:pPr>
        <w:jc w:val="left"/>
        <w:rPr>
          <w:rFonts w:ascii="Times New Roman" w:eastAsia="MS PGothic" w:hAnsi="Times New Roman" w:cs="Lucida Grande"/>
          <w:sz w:val="22"/>
          <w:szCs w:val="22"/>
          <w:lang w:val="en-GB" w:eastAsia="en-US"/>
        </w:rPr>
      </w:pPr>
      <w:r w:rsidRPr="00092159">
        <w:rPr>
          <w:lang w:val="en-US"/>
        </w:rPr>
        <w:br w:type="page"/>
      </w:r>
    </w:p>
    <w:p w:rsidR="00C707EF" w:rsidRDefault="00D65D79" w:rsidP="00C707EF">
      <w:pPr>
        <w:pStyle w:val="Cmsor1"/>
      </w:pPr>
      <w:bookmarkStart w:id="7" w:name="_Toc127828483"/>
      <w:r>
        <w:lastRenderedPageBreak/>
        <w:t xml:space="preserve">The </w:t>
      </w:r>
      <w:r w:rsidR="006E7351">
        <w:t>System</w:t>
      </w:r>
      <w:r>
        <w:t>-</w:t>
      </w:r>
      <w:r w:rsidR="00100601">
        <w:t>Service</w:t>
      </w:r>
      <w:r>
        <w:t xml:space="preserve"> Matrix</w:t>
      </w:r>
      <w:bookmarkEnd w:id="7"/>
    </w:p>
    <w:p w:rsidR="00320513" w:rsidRDefault="00DE0696" w:rsidP="00320513">
      <w:pPr>
        <w:pStyle w:val="Szvegtrzs"/>
      </w:pPr>
      <w:r>
        <w:rPr>
          <w:noProof/>
          <w:lang w:val="hu-HU" w:eastAsia="hu-HU"/>
        </w:rPr>
        <w:drawing>
          <wp:anchor distT="0" distB="0" distL="114300" distR="114300" simplePos="0" relativeHeight="251654656" behindDoc="0" locked="0" layoutInCell="1" allowOverlap="1">
            <wp:simplePos x="0" y="0"/>
            <wp:positionH relativeFrom="margin">
              <wp:align>center</wp:align>
            </wp:positionH>
            <wp:positionV relativeFrom="paragraph">
              <wp:posOffset>551180</wp:posOffset>
            </wp:positionV>
            <wp:extent cx="4427855" cy="3108960"/>
            <wp:effectExtent l="0" t="0" r="0" b="0"/>
            <wp:wrapTopAndBottom/>
            <wp:docPr id="17" name="Bildobjekt 17"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objekt 17" descr="En bild som visar bord&#10;&#10;Automatiskt genererad beskrivning"/>
                    <pic:cNvPicPr/>
                  </pic:nvPicPr>
                  <pic:blipFill rotWithShape="1">
                    <a:blip r:embed="rId14"/>
                    <a:srcRect t="-3820" r="20617" b="-3144"/>
                    <a:stretch/>
                  </pic:blipFill>
                  <pic:spPr bwMode="auto">
                    <a:xfrm>
                      <a:off x="0" y="0"/>
                      <a:ext cx="4427855" cy="31089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20513">
        <w:t xml:space="preserve">In order to keep track of what services are produced and consumed by different </w:t>
      </w:r>
      <w:r w:rsidR="006E7351">
        <w:t>system</w:t>
      </w:r>
      <w:r w:rsidR="00320513">
        <w:t xml:space="preserve">s, </w:t>
      </w:r>
      <w:r w:rsidR="00986EF6">
        <w:t>we present a</w:t>
      </w:r>
      <w:r w:rsidR="00320513">
        <w:t xml:space="preserve"> </w:t>
      </w:r>
      <w:r w:rsidR="006E7351">
        <w:t>system</w:t>
      </w:r>
      <w:r w:rsidR="00986EF6">
        <w:t>-</w:t>
      </w:r>
      <w:r w:rsidR="00100601">
        <w:t>service</w:t>
      </w:r>
      <w:r w:rsidR="00320513">
        <w:t xml:space="preserve"> </w:t>
      </w:r>
      <w:r w:rsidR="00986EF6">
        <w:t>matrix below</w:t>
      </w:r>
      <w:r w:rsidR="00320513">
        <w:t xml:space="preserve">. This matrix </w:t>
      </w:r>
      <w:r w:rsidR="00986EF6">
        <w:t xml:space="preserve">outlines the </w:t>
      </w:r>
      <w:r w:rsidR="00320513">
        <w:t xml:space="preserve">Core </w:t>
      </w:r>
      <w:r w:rsidR="006E7351">
        <w:t>system</w:t>
      </w:r>
      <w:r w:rsidR="00986EF6">
        <w:t xml:space="preserve">s </w:t>
      </w:r>
      <w:r w:rsidR="009061E2">
        <w:t xml:space="preserve">in terms of what </w:t>
      </w:r>
      <w:r w:rsidR="00100601">
        <w:t>service</w:t>
      </w:r>
      <w:r w:rsidR="009061E2">
        <w:t>s they provide and consume</w:t>
      </w:r>
      <w:r w:rsidR="00320513">
        <w:t xml:space="preserve">. </w:t>
      </w:r>
    </w:p>
    <w:p w:rsidR="00856A87" w:rsidRDefault="00856A87" w:rsidP="00856A87">
      <w:pPr>
        <w:pStyle w:val="Szvegtrzs"/>
      </w:pPr>
      <w:r>
        <w:t xml:space="preserve">The matrix </w:t>
      </w:r>
      <w:r w:rsidR="000E08C5">
        <w:t>is meant to eventually</w:t>
      </w:r>
      <w:r>
        <w:t xml:space="preserve"> contain </w:t>
      </w:r>
      <w:r w:rsidR="000E08C5">
        <w:t xml:space="preserve">references to </w:t>
      </w:r>
      <w:r>
        <w:t xml:space="preserve">both the abstract definition of </w:t>
      </w:r>
      <w:r w:rsidR="00275CC7">
        <w:t xml:space="preserve">all </w:t>
      </w:r>
      <w:r w:rsidR="006E7351">
        <w:t>system</w:t>
      </w:r>
      <w:r w:rsidR="00275CC7">
        <w:t>s</w:t>
      </w:r>
      <w:r>
        <w:t>,</w:t>
      </w:r>
      <w:r w:rsidR="00275CC7">
        <w:t xml:space="preserve"> </w:t>
      </w:r>
      <w:r>
        <w:t xml:space="preserve">as well as </w:t>
      </w:r>
      <w:r w:rsidR="00E90B10">
        <w:t xml:space="preserve">to </w:t>
      </w:r>
      <w:r>
        <w:t xml:space="preserve">the available implementations of </w:t>
      </w:r>
      <w:r w:rsidR="00E90B10">
        <w:t xml:space="preserve">those </w:t>
      </w:r>
      <w:r w:rsidR="006E7351">
        <w:t>system</w:t>
      </w:r>
      <w:r w:rsidR="00E90B10">
        <w:t>s</w:t>
      </w:r>
      <w:r>
        <w:t>.</w:t>
      </w:r>
      <w:r w:rsidR="009D59BA">
        <w:t xml:space="preserve"> The abstract definitions are </w:t>
      </w:r>
      <w:r w:rsidR="002A09AF">
        <w:t>provided in documents we refer to as Service Descriptions (SDs), while the interfacing details of their implementations are documented in Interface Design Descriptions (IDDs).</w:t>
      </w:r>
      <w:r w:rsidR="00F23648">
        <w:t xml:space="preserve"> The full matrix can be found in Appendix 1.</w:t>
      </w:r>
    </w:p>
    <w:p w:rsidR="00136DB2" w:rsidRPr="007B7D10" w:rsidRDefault="00EE7285" w:rsidP="00626199">
      <w:pPr>
        <w:pStyle w:val="Szvegtrzs"/>
      </w:pPr>
      <w:r w:rsidRPr="007B7D10">
        <w:br w:type="page"/>
      </w:r>
    </w:p>
    <w:p w:rsidR="00B94863" w:rsidRPr="007B7D10" w:rsidRDefault="00B94863" w:rsidP="00B105FF">
      <w:pPr>
        <w:pStyle w:val="Cm"/>
      </w:pPr>
      <w:bookmarkStart w:id="8" w:name="_Toc127828484"/>
      <w:r w:rsidRPr="007B7D10">
        <w:lastRenderedPageBreak/>
        <w:t>Use-cases</w:t>
      </w:r>
      <w:bookmarkEnd w:id="8"/>
    </w:p>
    <w:p w:rsidR="00BA11E2" w:rsidRPr="007B7D10" w:rsidRDefault="00FE65C6" w:rsidP="00BA11E2">
      <w:pPr>
        <w:pStyle w:val="Szvegtrzs"/>
      </w:pPr>
      <w:r w:rsidRPr="007B7D10">
        <w:t xml:space="preserve">To make it more apparent how the Arrowhead Core </w:t>
      </w:r>
      <w:r w:rsidR="006E7351">
        <w:t>system</w:t>
      </w:r>
      <w:r w:rsidRPr="007B7D10">
        <w:t xml:space="preserve">s can be used in </w:t>
      </w:r>
      <w:r w:rsidR="000B44F1" w:rsidRPr="007B7D10">
        <w:t xml:space="preserve">practical scenarios, we here present </w:t>
      </w:r>
      <w:r w:rsidR="007B7D10">
        <w:t>four</w:t>
      </w:r>
      <w:r w:rsidR="00001841" w:rsidRPr="007B7D10">
        <w:t xml:space="preserve"> use case descriptions.</w:t>
      </w:r>
      <w:r w:rsidR="007B7D10">
        <w:t xml:space="preserve"> Each description centres around a sequence diagram</w:t>
      </w:r>
      <w:r w:rsidR="003A4242">
        <w:t xml:space="preserve"> illustrating how </w:t>
      </w:r>
      <w:r w:rsidR="006E7351">
        <w:t>system</w:t>
      </w:r>
      <w:r w:rsidR="003A4242">
        <w:t xml:space="preserve">s consume each other’s </w:t>
      </w:r>
      <w:r w:rsidR="00100601">
        <w:t>service</w:t>
      </w:r>
      <w:r w:rsidR="003A4242">
        <w:t>s.</w:t>
      </w:r>
    </w:p>
    <w:p w:rsidR="00BA11E2" w:rsidRDefault="00100601" w:rsidP="00916682">
      <w:pPr>
        <w:pStyle w:val="Cmsor1"/>
      </w:pPr>
      <w:bookmarkStart w:id="9" w:name="_Ref126321356"/>
      <w:bookmarkStart w:id="10" w:name="_Toc127828485"/>
      <w:r>
        <w:t>Service</w:t>
      </w:r>
      <w:r w:rsidR="00597778" w:rsidRPr="007B7D10">
        <w:t xml:space="preserve"> Discovery</w:t>
      </w:r>
      <w:bookmarkEnd w:id="9"/>
      <w:bookmarkEnd w:id="10"/>
    </w:p>
    <w:p w:rsidR="005D155B" w:rsidRPr="00910F66" w:rsidRDefault="00EB1851" w:rsidP="00910F66">
      <w:pPr>
        <w:pStyle w:val="Szvegtrzs"/>
      </w:pPr>
      <w:r>
        <w:rPr>
          <w:noProof/>
          <w:lang w:val="hu-HU" w:eastAsia="hu-HU"/>
        </w:rPr>
        <w:drawing>
          <wp:anchor distT="0" distB="0" distL="114300" distR="114300" simplePos="0" relativeHeight="251655680" behindDoc="0" locked="0" layoutInCell="1" allowOverlap="1">
            <wp:simplePos x="0" y="0"/>
            <wp:positionH relativeFrom="margin">
              <wp:align>center</wp:align>
            </wp:positionH>
            <wp:positionV relativeFrom="paragraph">
              <wp:posOffset>760122</wp:posOffset>
            </wp:positionV>
            <wp:extent cx="2620645" cy="2014220"/>
            <wp:effectExtent l="0" t="0" r="0" b="508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2620645" cy="2014220"/>
                    </a:xfrm>
                    <a:prstGeom prst="rect">
                      <a:avLst/>
                    </a:prstGeom>
                  </pic:spPr>
                </pic:pic>
              </a:graphicData>
            </a:graphic>
          </wp:anchor>
        </w:drawing>
      </w:r>
      <w:r w:rsidR="00910F66">
        <w:t xml:space="preserve">The first, and most basic, of our use cases </w:t>
      </w:r>
      <w:r w:rsidR="002326F3">
        <w:t xml:space="preserve">shows how some </w:t>
      </w:r>
      <w:r w:rsidR="006E7351">
        <w:t>system</w:t>
      </w:r>
      <w:r w:rsidR="002326F3">
        <w:t xml:space="preserve"> </w:t>
      </w:r>
      <w:r w:rsidR="008C6FDC">
        <w:rPr>
          <w:b/>
          <w:bCs/>
        </w:rPr>
        <w:t>B</w:t>
      </w:r>
      <w:r w:rsidR="002326F3">
        <w:t xml:space="preserve"> </w:t>
      </w:r>
      <w:r w:rsidR="008320BD">
        <w:t xml:space="preserve">can consume the </w:t>
      </w:r>
      <w:r w:rsidR="00100601">
        <w:t>service</w:t>
      </w:r>
      <w:r w:rsidR="008320BD">
        <w:t xml:space="preserve"> </w:t>
      </w:r>
      <w:r w:rsidR="008C6FDC">
        <w:rPr>
          <w:b/>
          <w:bCs/>
        </w:rPr>
        <w:t>a</w:t>
      </w:r>
      <w:r w:rsidR="006D2F0A" w:rsidRPr="003D0386">
        <w:t>, provided by</w:t>
      </w:r>
      <w:r w:rsidR="006D2F0A">
        <w:rPr>
          <w:b/>
          <w:bCs/>
        </w:rPr>
        <w:t xml:space="preserve"> </w:t>
      </w:r>
      <w:r w:rsidR="008C6FDC">
        <w:rPr>
          <w:b/>
          <w:bCs/>
        </w:rPr>
        <w:t>A</w:t>
      </w:r>
      <w:r w:rsidR="006D2F0A" w:rsidRPr="003D0386">
        <w:t>,</w:t>
      </w:r>
      <w:r w:rsidR="008320BD" w:rsidRPr="003D0386">
        <w:t xml:space="preserve"> </w:t>
      </w:r>
      <w:r w:rsidR="008320BD">
        <w:t xml:space="preserve">by looking up its address in a </w:t>
      </w:r>
      <w:r w:rsidR="00100601">
        <w:t>Service</w:t>
      </w:r>
      <w:r w:rsidR="008320BD">
        <w:t xml:space="preserve"> Registry instance.</w:t>
      </w:r>
      <w:r w:rsidR="00C614AF">
        <w:t xml:space="preserve"> </w:t>
      </w:r>
      <w:r w:rsidR="00A957E7">
        <w:t xml:space="preserve">No security mechanisms are in place. The only precondition is that </w:t>
      </w:r>
      <w:r w:rsidR="004E2EF2" w:rsidRPr="002024C2">
        <w:rPr>
          <w:b/>
          <w:bCs/>
        </w:rPr>
        <w:t>A</w:t>
      </w:r>
      <w:r w:rsidR="004E2EF2">
        <w:t xml:space="preserve"> and </w:t>
      </w:r>
      <w:r w:rsidR="004E2EF2" w:rsidRPr="002024C2">
        <w:rPr>
          <w:b/>
          <w:bCs/>
        </w:rPr>
        <w:t>B</w:t>
      </w:r>
      <w:r w:rsidR="004E2EF2">
        <w:t xml:space="preserve"> both know of the network address of the </w:t>
      </w:r>
      <w:r w:rsidR="00100601">
        <w:t>Service</w:t>
      </w:r>
      <w:r w:rsidR="004E2EF2">
        <w:t xml:space="preserve"> Registry instance. </w:t>
      </w:r>
      <w:r w:rsidR="002024C2">
        <w:t>The use case is depicted below.</w:t>
      </w:r>
    </w:p>
    <w:p w:rsidR="002024C2" w:rsidRDefault="002024C2" w:rsidP="002024C2">
      <w:pPr>
        <w:pStyle w:val="Szvegtrzs"/>
      </w:pPr>
      <w:r>
        <w:t>The use case consists of three message exchanges, which are as follows:</w:t>
      </w:r>
    </w:p>
    <w:p w:rsidR="002024C2" w:rsidRDefault="002024C2" w:rsidP="002024C2">
      <w:pPr>
        <w:pStyle w:val="Szvegtrzs"/>
        <w:numPr>
          <w:ilvl w:val="0"/>
          <w:numId w:val="13"/>
        </w:numPr>
      </w:pPr>
      <w:r w:rsidRPr="005A0A7F">
        <w:rPr>
          <w:b/>
          <w:bCs/>
        </w:rPr>
        <w:t>A</w:t>
      </w:r>
      <w:r>
        <w:t xml:space="preserve"> registers its </w:t>
      </w:r>
      <w:r w:rsidR="00100601">
        <w:t>service</w:t>
      </w:r>
      <w:r>
        <w:t xml:space="preserve"> </w:t>
      </w:r>
      <w:proofErr w:type="gramStart"/>
      <w:r w:rsidRPr="005A0A7F">
        <w:rPr>
          <w:b/>
          <w:bCs/>
        </w:rPr>
        <w:t>a</w:t>
      </w:r>
      <w:r>
        <w:t xml:space="preserve"> with</w:t>
      </w:r>
      <w:proofErr w:type="gramEnd"/>
      <w:r>
        <w:t xml:space="preserve"> the </w:t>
      </w:r>
      <w:r w:rsidR="00100601">
        <w:t>Service</w:t>
      </w:r>
      <w:r>
        <w:t xml:space="preserve"> Registry, which accepts the registration.</w:t>
      </w:r>
    </w:p>
    <w:p w:rsidR="002024C2" w:rsidRDefault="004922C7" w:rsidP="002024C2">
      <w:pPr>
        <w:pStyle w:val="Szvegtrzs"/>
        <w:numPr>
          <w:ilvl w:val="0"/>
          <w:numId w:val="13"/>
        </w:numPr>
      </w:pPr>
      <w:r>
        <w:t>L</w:t>
      </w:r>
      <w:r w:rsidRPr="004922C7">
        <w:t xml:space="preserve">ater, </w:t>
      </w:r>
      <w:r w:rsidRPr="004922C7">
        <w:rPr>
          <w:b/>
          <w:bCs/>
        </w:rPr>
        <w:t>B</w:t>
      </w:r>
      <w:r w:rsidR="005A0A7F">
        <w:t xml:space="preserve"> attempts to lookup </w:t>
      </w:r>
      <w:r w:rsidR="002756E7">
        <w:t xml:space="preserve">the </w:t>
      </w:r>
      <w:r w:rsidR="00100601">
        <w:t>service</w:t>
      </w:r>
      <w:r w:rsidR="002756E7">
        <w:t xml:space="preserve"> </w:t>
      </w:r>
      <w:r w:rsidRPr="004922C7">
        <w:rPr>
          <w:b/>
          <w:bCs/>
        </w:rPr>
        <w:t>a</w:t>
      </w:r>
      <w:r w:rsidR="002756E7">
        <w:t xml:space="preserve"> via the </w:t>
      </w:r>
      <w:r w:rsidR="00100601">
        <w:t>Service</w:t>
      </w:r>
      <w:r w:rsidR="002756E7">
        <w:t xml:space="preserve"> registry, which responds with the network address, and other details, </w:t>
      </w:r>
      <w:r>
        <w:t>of</w:t>
      </w:r>
      <w:r w:rsidR="002756E7">
        <w:t xml:space="preserve"> </w:t>
      </w:r>
      <w:r w:rsidR="002756E7" w:rsidRPr="002756E7">
        <w:rPr>
          <w:b/>
          <w:bCs/>
        </w:rPr>
        <w:t>a</w:t>
      </w:r>
      <w:r w:rsidR="002756E7">
        <w:t>.</w:t>
      </w:r>
    </w:p>
    <w:p w:rsidR="004922C7" w:rsidRDefault="002557BD" w:rsidP="002024C2">
      <w:pPr>
        <w:pStyle w:val="Szvegtrzs"/>
        <w:numPr>
          <w:ilvl w:val="0"/>
          <w:numId w:val="13"/>
        </w:numPr>
      </w:pPr>
      <w:r w:rsidRPr="00C32246">
        <w:rPr>
          <w:b/>
          <w:bCs/>
        </w:rPr>
        <w:t>B</w:t>
      </w:r>
      <w:r>
        <w:t xml:space="preserve"> then proceeds to </w:t>
      </w:r>
      <w:r w:rsidR="007F20ED">
        <w:t xml:space="preserve">consume </w:t>
      </w:r>
      <w:r w:rsidR="007F20ED" w:rsidRPr="007F20ED">
        <w:rPr>
          <w:b/>
          <w:bCs/>
        </w:rPr>
        <w:t>a</w:t>
      </w:r>
      <w:r w:rsidR="007F20ED">
        <w:t xml:space="preserve"> by sending a request to </w:t>
      </w:r>
      <w:r w:rsidR="007F20ED" w:rsidRPr="007F20ED">
        <w:rPr>
          <w:b/>
          <w:bCs/>
        </w:rPr>
        <w:t>A</w:t>
      </w:r>
      <w:r w:rsidR="007F20ED">
        <w:t>, which responds</w:t>
      </w:r>
      <w:r w:rsidR="00C32246">
        <w:t xml:space="preserve"> with </w:t>
      </w:r>
      <w:r w:rsidR="00C64D68">
        <w:t>some</w:t>
      </w:r>
      <w:r w:rsidR="00C32246">
        <w:t xml:space="preserve"> status and payload </w:t>
      </w:r>
      <w:r w:rsidR="00C64D68">
        <w:t xml:space="preserve">of relevance to the </w:t>
      </w:r>
      <w:r w:rsidR="00100601">
        <w:t>service</w:t>
      </w:r>
      <w:r w:rsidR="00C64D68">
        <w:t>.</w:t>
      </w:r>
    </w:p>
    <w:p w:rsidR="00BD4237" w:rsidRDefault="00214DB2" w:rsidP="00C64D68">
      <w:pPr>
        <w:pStyle w:val="Szvegtrzs"/>
      </w:pPr>
      <w:r>
        <w:t xml:space="preserve">As we assumed that only one instance of </w:t>
      </w:r>
      <w:proofErr w:type="gramStart"/>
      <w:r>
        <w:t xml:space="preserve">the </w:t>
      </w:r>
      <w:r>
        <w:rPr>
          <w:b/>
          <w:bCs/>
        </w:rPr>
        <w:t>a</w:t>
      </w:r>
      <w:proofErr w:type="gramEnd"/>
      <w:r>
        <w:t xml:space="preserve"> </w:t>
      </w:r>
      <w:r w:rsidR="00100601">
        <w:t>service</w:t>
      </w:r>
      <w:r>
        <w:t xml:space="preserve"> </w:t>
      </w:r>
      <w:r w:rsidR="00F13108">
        <w:t xml:space="preserve">was registered in the </w:t>
      </w:r>
      <w:r w:rsidR="00100601">
        <w:t>Service</w:t>
      </w:r>
      <w:r w:rsidR="00F13108">
        <w:t xml:space="preserve"> Registry, the response in exchange 2 only </w:t>
      </w:r>
      <w:r w:rsidR="007040D1">
        <w:t xml:space="preserve">contained one address. If, however, more than once such </w:t>
      </w:r>
      <w:r w:rsidR="00100601">
        <w:t>service</w:t>
      </w:r>
      <w:r w:rsidR="007040D1">
        <w:t xml:space="preserve"> instance would have been registered, </w:t>
      </w:r>
      <w:r w:rsidR="007040D1" w:rsidRPr="008F599E">
        <w:rPr>
          <w:b/>
          <w:bCs/>
        </w:rPr>
        <w:t>B</w:t>
      </w:r>
      <w:r w:rsidR="007040D1">
        <w:t xml:space="preserve"> would have received the </w:t>
      </w:r>
      <w:r w:rsidR="008F599E">
        <w:t xml:space="preserve">network </w:t>
      </w:r>
      <w:r w:rsidR="007040D1">
        <w:t>addresses of all of them</w:t>
      </w:r>
      <w:r w:rsidR="008F599E">
        <w:t>.</w:t>
      </w:r>
      <w:r w:rsidR="0064041A">
        <w:t xml:space="preserve"> </w:t>
      </w:r>
      <w:r w:rsidR="0064041A" w:rsidRPr="000C4652">
        <w:rPr>
          <w:b/>
          <w:bCs/>
        </w:rPr>
        <w:t>B</w:t>
      </w:r>
      <w:r w:rsidR="0064041A">
        <w:t xml:space="preserve"> would then</w:t>
      </w:r>
      <w:r w:rsidR="003C45AA">
        <w:t xml:space="preserve"> have been</w:t>
      </w:r>
      <w:r w:rsidR="00660438">
        <w:t xml:space="preserve"> forced to</w:t>
      </w:r>
      <w:r w:rsidR="0064041A">
        <w:t xml:space="preserve"> </w:t>
      </w:r>
      <w:r w:rsidR="00660438">
        <w:t xml:space="preserve">determine by itself </w:t>
      </w:r>
      <w:r w:rsidR="002745F9">
        <w:t>which instance would be most appropriate to consume</w:t>
      </w:r>
      <w:r w:rsidR="00FE5F25">
        <w:t xml:space="preserve">, </w:t>
      </w:r>
      <w:r w:rsidR="00F53837">
        <w:t>perhaps</w:t>
      </w:r>
      <w:r w:rsidR="00FE5F25">
        <w:t xml:space="preserve"> by looking at </w:t>
      </w:r>
      <w:r w:rsidR="00C54BE4">
        <w:t>other</w:t>
      </w:r>
      <w:r w:rsidR="00FE5F25">
        <w:t xml:space="preserve"> details also present in the received</w:t>
      </w:r>
      <w:r w:rsidR="00F53837">
        <w:t xml:space="preserve"> registrations</w:t>
      </w:r>
      <w:r w:rsidR="00FE5F25">
        <w:t>.</w:t>
      </w:r>
    </w:p>
    <w:p w:rsidR="00C64D68" w:rsidRDefault="00F53837" w:rsidP="00C64D68">
      <w:pPr>
        <w:pStyle w:val="Szvegtrzs"/>
      </w:pPr>
      <w:r>
        <w:t xml:space="preserve">Alternatively, </w:t>
      </w:r>
      <w:r w:rsidRPr="000C4652">
        <w:rPr>
          <w:b/>
          <w:bCs/>
        </w:rPr>
        <w:t>B</w:t>
      </w:r>
      <w:r>
        <w:t xml:space="preserve"> could have provided </w:t>
      </w:r>
      <w:r w:rsidR="003C45AA">
        <w:t xml:space="preserve">the instance identifier of a </w:t>
      </w:r>
      <w:r>
        <w:t xml:space="preserve">particular </w:t>
      </w:r>
      <w:r w:rsidR="00100601">
        <w:t>service</w:t>
      </w:r>
      <w:r w:rsidR="003C45AA">
        <w:t xml:space="preserve"> </w:t>
      </w:r>
      <w:r w:rsidR="000F1057">
        <w:t xml:space="preserve">instead of a </w:t>
      </w:r>
      <w:r w:rsidR="00100601">
        <w:t>service</w:t>
      </w:r>
      <w:r w:rsidR="000F1057">
        <w:t xml:space="preserve"> type name in its query request to the </w:t>
      </w:r>
      <w:r w:rsidR="00100601">
        <w:t>Service</w:t>
      </w:r>
      <w:r w:rsidR="000F1057">
        <w:t xml:space="preserve"> Registry.</w:t>
      </w:r>
      <w:r w:rsidR="00BA4C06">
        <w:t xml:space="preserve"> Since those identifiers </w:t>
      </w:r>
      <w:r w:rsidR="00BA23BE">
        <w:t>must</w:t>
      </w:r>
      <w:r w:rsidR="00BA4C06">
        <w:t xml:space="preserve"> be unique, the query result </w:t>
      </w:r>
      <w:r w:rsidR="00BD4237">
        <w:t>could</w:t>
      </w:r>
      <w:r w:rsidR="00BA4C06">
        <w:t xml:space="preserve"> then only contain </w:t>
      </w:r>
      <w:r w:rsidR="00A2656D">
        <w:t xml:space="preserve">at most </w:t>
      </w:r>
      <w:r w:rsidR="00BA4C06">
        <w:t>one result. It would, however, also mean that</w:t>
      </w:r>
      <w:r w:rsidR="00BA23BE">
        <w:t xml:space="preserve"> </w:t>
      </w:r>
      <w:r w:rsidR="008E7AE5">
        <w:t>relevant</w:t>
      </w:r>
      <w:r w:rsidR="00BA23BE">
        <w:t xml:space="preserve"> </w:t>
      </w:r>
      <w:r w:rsidR="00100601">
        <w:t>service</w:t>
      </w:r>
      <w:r w:rsidR="00BA23BE">
        <w:t xml:space="preserve"> instance identifiers must be known in advance, </w:t>
      </w:r>
      <w:r w:rsidR="00BD4237">
        <w:t>and</w:t>
      </w:r>
      <w:r w:rsidR="00A2656D">
        <w:t xml:space="preserve"> that the </w:t>
      </w:r>
      <w:r w:rsidR="00930067">
        <w:t>specific</w:t>
      </w:r>
      <w:r w:rsidR="00A2656D">
        <w:t xml:space="preserve"> instance is online when </w:t>
      </w:r>
      <w:r w:rsidR="00A2656D" w:rsidRPr="00A2656D">
        <w:rPr>
          <w:b/>
          <w:bCs/>
        </w:rPr>
        <w:t>B</w:t>
      </w:r>
      <w:r w:rsidR="00A2656D">
        <w:t xml:space="preserve"> needs to consume it</w:t>
      </w:r>
      <w:r w:rsidR="00BA23BE">
        <w:t>.</w:t>
      </w:r>
    </w:p>
    <w:p w:rsidR="002024C2" w:rsidRDefault="00E53461" w:rsidP="0063231E">
      <w:pPr>
        <w:pStyle w:val="Szvegtrzs"/>
      </w:pPr>
      <w:r>
        <w:t xml:space="preserve">Another approach is to </w:t>
      </w:r>
      <w:r w:rsidR="00C54BE4">
        <w:t xml:space="preserve">centralise decisions about </w:t>
      </w:r>
      <w:r w:rsidR="00100601">
        <w:t>service</w:t>
      </w:r>
      <w:r w:rsidR="00C54BE4">
        <w:t xml:space="preserve"> consumption using</w:t>
      </w:r>
      <w:r>
        <w:t xml:space="preserve"> an Orchestration </w:t>
      </w:r>
      <w:r w:rsidR="006E7351">
        <w:t>System</w:t>
      </w:r>
      <w:r>
        <w:t>, as</w:t>
      </w:r>
      <w:r w:rsidR="00951D5C">
        <w:t xml:space="preserve"> shown </w:t>
      </w:r>
      <w:r w:rsidR="00C54BE4">
        <w:t xml:space="preserve">later </w:t>
      </w:r>
      <w:r w:rsidR="00951D5C">
        <w:t>in Section</w:t>
      </w:r>
      <w:r>
        <w:t xml:space="preserve"> </w:t>
      </w:r>
      <w:r w:rsidR="005B7554">
        <w:fldChar w:fldCharType="begin"/>
      </w:r>
      <w:r w:rsidR="00951D5C">
        <w:instrText xml:space="preserve"> REF _Ref126315635 \r \h </w:instrText>
      </w:r>
      <w:r w:rsidR="005B7554">
        <w:fldChar w:fldCharType="separate"/>
      </w:r>
      <w:r w:rsidR="00951D5C">
        <w:t>3.3</w:t>
      </w:r>
      <w:r w:rsidR="005B7554">
        <w:fldChar w:fldCharType="end"/>
      </w:r>
      <w:r w:rsidR="00951D5C">
        <w:t>.</w:t>
      </w:r>
    </w:p>
    <w:p w:rsidR="00916682" w:rsidRPr="007B7D10" w:rsidRDefault="00AC3161" w:rsidP="0048211B">
      <w:pPr>
        <w:pStyle w:val="Cmsor1"/>
      </w:pPr>
      <w:bookmarkStart w:id="11" w:name="_Ref126322842"/>
      <w:bookmarkStart w:id="12" w:name="_Toc127828486"/>
      <w:r w:rsidRPr="007B7D10">
        <w:lastRenderedPageBreak/>
        <w:t>Authorisation</w:t>
      </w:r>
      <w:bookmarkEnd w:id="11"/>
      <w:bookmarkEnd w:id="12"/>
    </w:p>
    <w:p w:rsidR="00EB1851" w:rsidRDefault="00EB1851" w:rsidP="00BA11E2">
      <w:pPr>
        <w:pStyle w:val="Szvegtrzs"/>
      </w:pPr>
      <w:r>
        <w:rPr>
          <w:noProof/>
          <w:lang w:val="hu-HU" w:eastAsia="hu-HU"/>
        </w:rPr>
        <w:drawing>
          <wp:anchor distT="0" distB="0" distL="114300" distR="114300" simplePos="0" relativeHeight="251656704" behindDoc="0" locked="0" layoutInCell="1" allowOverlap="1">
            <wp:simplePos x="0" y="0"/>
            <wp:positionH relativeFrom="margin">
              <wp:align>center</wp:align>
            </wp:positionH>
            <wp:positionV relativeFrom="paragraph">
              <wp:posOffset>1104679</wp:posOffset>
            </wp:positionV>
            <wp:extent cx="3458210" cy="2305050"/>
            <wp:effectExtent l="0" t="0" r="0" b="6350"/>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3458210" cy="2305050"/>
                    </a:xfrm>
                    <a:prstGeom prst="rect">
                      <a:avLst/>
                    </a:prstGeom>
                  </pic:spPr>
                </pic:pic>
              </a:graphicData>
            </a:graphic>
          </wp:anchor>
        </w:drawing>
      </w:r>
      <w:r w:rsidR="0063231E">
        <w:t xml:space="preserve">In this, our second, use case, we add </w:t>
      </w:r>
      <w:r w:rsidR="000F0E39">
        <w:t xml:space="preserve">access control by introducing an Authorisation </w:t>
      </w:r>
      <w:r w:rsidR="006E7351">
        <w:t>System</w:t>
      </w:r>
      <w:r w:rsidR="00FC44C4" w:rsidRPr="007B7D10">
        <w:t xml:space="preserve">. </w:t>
      </w:r>
      <w:r w:rsidR="00182B3A">
        <w:t>Whenever a</w:t>
      </w:r>
      <w:r w:rsidR="009C75B3">
        <w:t xml:space="preserve">n attempt is made to consume a </w:t>
      </w:r>
      <w:r w:rsidR="00100601">
        <w:t>service</w:t>
      </w:r>
      <w:r w:rsidR="009C75B3">
        <w:t xml:space="preserve">, its providing </w:t>
      </w:r>
      <w:r w:rsidR="006E7351">
        <w:t>system</w:t>
      </w:r>
      <w:r w:rsidR="009C75B3">
        <w:t xml:space="preserve"> </w:t>
      </w:r>
      <w:r w:rsidR="00676F7A">
        <w:t>validates the req</w:t>
      </w:r>
      <w:r w:rsidR="00436EBC">
        <w:t>u</w:t>
      </w:r>
      <w:r w:rsidR="00676F7A">
        <w:t>est</w:t>
      </w:r>
      <w:r w:rsidR="00436EBC">
        <w:t xml:space="preserve"> by consulting the Authorisation </w:t>
      </w:r>
      <w:r w:rsidR="006E7351">
        <w:t>System</w:t>
      </w:r>
      <w:r w:rsidR="0053172D">
        <w:t xml:space="preserve"> before responding to it. </w:t>
      </w:r>
      <w:r w:rsidR="00B330D0">
        <w:t>W</w:t>
      </w:r>
      <w:r w:rsidR="00973928">
        <w:t xml:space="preserve">e assume that all </w:t>
      </w:r>
      <w:r w:rsidR="00100601">
        <w:t>service</w:t>
      </w:r>
      <w:r w:rsidR="00973928">
        <w:t xml:space="preserve">s </w:t>
      </w:r>
      <w:r w:rsidR="00AC2C46">
        <w:t>were</w:t>
      </w:r>
      <w:r w:rsidR="00973928">
        <w:t xml:space="preserve"> registered in the </w:t>
      </w:r>
      <w:r w:rsidR="00100601">
        <w:t>Service</w:t>
      </w:r>
      <w:r w:rsidR="00973928">
        <w:t xml:space="preserve"> Registry</w:t>
      </w:r>
      <w:r w:rsidR="00A3381C">
        <w:t xml:space="preserve"> before the use case begins</w:t>
      </w:r>
      <w:r w:rsidR="00F53765">
        <w:t>.</w:t>
      </w:r>
      <w:r w:rsidR="00485FD0">
        <w:t xml:space="preserve"> We also assume that the Authorisation </w:t>
      </w:r>
      <w:r w:rsidR="006E7351">
        <w:t>System</w:t>
      </w:r>
      <w:r w:rsidR="00485FD0">
        <w:t xml:space="preserve"> </w:t>
      </w:r>
      <w:r w:rsidR="000F4BBE">
        <w:t xml:space="preserve">has </w:t>
      </w:r>
      <w:r w:rsidR="00485FD0">
        <w:t xml:space="preserve">already </w:t>
      </w:r>
      <w:r w:rsidR="000F4BBE">
        <w:t>been provided with</w:t>
      </w:r>
      <w:r w:rsidR="00485FD0">
        <w:t xml:space="preserve"> </w:t>
      </w:r>
      <w:r w:rsidR="002A1AB7">
        <w:t>an appropriate set of</w:t>
      </w:r>
      <w:r w:rsidR="00485FD0">
        <w:t xml:space="preserve"> access control rule</w:t>
      </w:r>
      <w:r w:rsidR="002A1AB7">
        <w:t>s</w:t>
      </w:r>
      <w:r w:rsidR="00856647">
        <w:t>.</w:t>
      </w:r>
      <w:r w:rsidR="00F57BB1">
        <w:t xml:space="preserve"> The use case is depicted below:</w:t>
      </w:r>
    </w:p>
    <w:p w:rsidR="004D6895" w:rsidRDefault="004D6895" w:rsidP="004D6895">
      <w:pPr>
        <w:pStyle w:val="Szvegtrzs"/>
      </w:pPr>
      <w:r>
        <w:t xml:space="preserve">The use case consists of </w:t>
      </w:r>
      <w:r w:rsidR="003560FE">
        <w:t>the following</w:t>
      </w:r>
      <w:r>
        <w:t xml:space="preserve"> message exchanges:</w:t>
      </w:r>
    </w:p>
    <w:p w:rsidR="00436EBC" w:rsidRDefault="006B4533" w:rsidP="004D6895">
      <w:pPr>
        <w:pStyle w:val="Szvegtrzs"/>
        <w:numPr>
          <w:ilvl w:val="0"/>
          <w:numId w:val="14"/>
        </w:numPr>
      </w:pPr>
      <w:r w:rsidRPr="006B4533">
        <w:rPr>
          <w:b/>
          <w:bCs/>
        </w:rPr>
        <w:t>A</w:t>
      </w:r>
      <w:r>
        <w:t xml:space="preserve"> looks up </w:t>
      </w:r>
      <w:r w:rsidRPr="006B4533">
        <w:rPr>
          <w:b/>
          <w:bCs/>
        </w:rPr>
        <w:t>b</w:t>
      </w:r>
      <w:r>
        <w:t xml:space="preserve"> via the </w:t>
      </w:r>
      <w:r w:rsidR="00100601">
        <w:t>Service</w:t>
      </w:r>
      <w:r>
        <w:t xml:space="preserve"> Registry, which responds with the network address of </w:t>
      </w:r>
      <w:r w:rsidRPr="006B4533">
        <w:rPr>
          <w:b/>
          <w:bCs/>
        </w:rPr>
        <w:t>b</w:t>
      </w:r>
      <w:r>
        <w:t>.</w:t>
      </w:r>
    </w:p>
    <w:p w:rsidR="00274F70" w:rsidRDefault="00870195" w:rsidP="00274F70">
      <w:pPr>
        <w:pStyle w:val="Szvegtrzs"/>
        <w:numPr>
          <w:ilvl w:val="1"/>
          <w:numId w:val="14"/>
        </w:numPr>
      </w:pPr>
      <w:r>
        <w:t>However, t</w:t>
      </w:r>
      <w:r w:rsidR="00274F70">
        <w:t xml:space="preserve">o make sure A is authorised to </w:t>
      </w:r>
      <w:r w:rsidR="00901F3F">
        <w:t xml:space="preserve">discover </w:t>
      </w:r>
      <w:r w:rsidR="00100601">
        <w:t>service</w:t>
      </w:r>
      <w:r w:rsidR="00901F3F">
        <w:t xml:space="preserve">s, the </w:t>
      </w:r>
      <w:r w:rsidR="00100601">
        <w:t>Service</w:t>
      </w:r>
      <w:r w:rsidR="00901F3F">
        <w:t xml:space="preserve"> Registry consults the Authorisation </w:t>
      </w:r>
      <w:r w:rsidR="006E7351">
        <w:t>System</w:t>
      </w:r>
      <w:r>
        <w:t xml:space="preserve"> before responding</w:t>
      </w:r>
      <w:r w:rsidR="00901F3F">
        <w:t xml:space="preserve">, which gives </w:t>
      </w:r>
      <w:r>
        <w:t>its approval.</w:t>
      </w:r>
    </w:p>
    <w:p w:rsidR="0007332D" w:rsidRDefault="009F1333" w:rsidP="004D6895">
      <w:pPr>
        <w:pStyle w:val="Szvegtrzs"/>
        <w:numPr>
          <w:ilvl w:val="0"/>
          <w:numId w:val="14"/>
        </w:numPr>
      </w:pPr>
      <w:proofErr w:type="gramStart"/>
      <w:r>
        <w:rPr>
          <w:b/>
          <w:bCs/>
        </w:rPr>
        <w:t>A</w:t>
      </w:r>
      <w:proofErr w:type="gramEnd"/>
      <w:r>
        <w:t xml:space="preserve"> attempts to consume </w:t>
      </w:r>
      <w:r w:rsidRPr="009F1333">
        <w:rPr>
          <w:b/>
          <w:bCs/>
        </w:rPr>
        <w:t>b</w:t>
      </w:r>
      <w:r>
        <w:t xml:space="preserve"> by sending a request to </w:t>
      </w:r>
      <w:r w:rsidRPr="009F1333">
        <w:rPr>
          <w:b/>
          <w:bCs/>
        </w:rPr>
        <w:t>B</w:t>
      </w:r>
      <w:r w:rsidR="00870195">
        <w:t>, which later responds.</w:t>
      </w:r>
    </w:p>
    <w:p w:rsidR="009F1333" w:rsidRDefault="00870195" w:rsidP="0007332D">
      <w:pPr>
        <w:pStyle w:val="Szvegtrzs"/>
        <w:numPr>
          <w:ilvl w:val="1"/>
          <w:numId w:val="14"/>
        </w:numPr>
      </w:pPr>
      <w:r>
        <w:t xml:space="preserve">Before responding, however, </w:t>
      </w:r>
      <w:r w:rsidR="00237DFB" w:rsidRPr="00237DFB">
        <w:rPr>
          <w:b/>
          <w:bCs/>
        </w:rPr>
        <w:t>B</w:t>
      </w:r>
      <w:r w:rsidR="00237DFB">
        <w:t xml:space="preserve"> must ascertain that </w:t>
      </w:r>
      <w:r w:rsidR="00237DFB" w:rsidRPr="00237DFB">
        <w:rPr>
          <w:b/>
          <w:bCs/>
        </w:rPr>
        <w:t>A</w:t>
      </w:r>
      <w:r w:rsidR="00237DFB">
        <w:t xml:space="preserve"> is permitted to consume its </w:t>
      </w:r>
      <w:r w:rsidR="00237DFB" w:rsidRPr="00237DFB">
        <w:rPr>
          <w:b/>
          <w:bCs/>
        </w:rPr>
        <w:t>b</w:t>
      </w:r>
      <w:r w:rsidR="00237DFB">
        <w:t xml:space="preserve">. </w:t>
      </w:r>
      <w:r w:rsidR="00DC06A6">
        <w:t xml:space="preserve">Since </w:t>
      </w:r>
      <w:r w:rsidR="00DC06A6" w:rsidRPr="007D2F1C">
        <w:rPr>
          <w:b/>
          <w:bCs/>
        </w:rPr>
        <w:t>B</w:t>
      </w:r>
      <w:r w:rsidR="00DC06A6">
        <w:t xml:space="preserve"> </w:t>
      </w:r>
      <w:r w:rsidR="0007332D">
        <w:t xml:space="preserve">does not yet know the network address of the Authorisation </w:t>
      </w:r>
      <w:r w:rsidR="006E7351">
        <w:t>System</w:t>
      </w:r>
      <w:r w:rsidR="0007332D">
        <w:t xml:space="preserve">, it </w:t>
      </w:r>
      <w:r w:rsidR="00485FD0">
        <w:t xml:space="preserve">queries it and </w:t>
      </w:r>
      <w:r w:rsidR="008C4CB6">
        <w:t xml:space="preserve">subsequently </w:t>
      </w:r>
      <w:r w:rsidR="00485FD0">
        <w:t>receives the address.</w:t>
      </w:r>
    </w:p>
    <w:p w:rsidR="00FB45A5" w:rsidRDefault="003560FE" w:rsidP="00FB45A5">
      <w:pPr>
        <w:pStyle w:val="Szvegtrzs"/>
        <w:numPr>
          <w:ilvl w:val="2"/>
          <w:numId w:val="14"/>
        </w:numPr>
      </w:pPr>
      <w:r>
        <w:t xml:space="preserve">In turn, the </w:t>
      </w:r>
      <w:r w:rsidR="00100601">
        <w:t>Service</w:t>
      </w:r>
      <w:r>
        <w:t xml:space="preserve"> Registry checks if B is permitted to consume its </w:t>
      </w:r>
      <w:r w:rsidR="00100601">
        <w:t>Service</w:t>
      </w:r>
      <w:r>
        <w:t xml:space="preserve"> Discovery </w:t>
      </w:r>
      <w:r w:rsidR="00100601">
        <w:t>service</w:t>
      </w:r>
      <w:r>
        <w:t>, which it proves to be.</w:t>
      </w:r>
    </w:p>
    <w:p w:rsidR="00485FD0" w:rsidRDefault="00485FD0" w:rsidP="0007332D">
      <w:pPr>
        <w:pStyle w:val="Szvegtrzs"/>
        <w:numPr>
          <w:ilvl w:val="1"/>
          <w:numId w:val="14"/>
        </w:numPr>
      </w:pPr>
      <w:r w:rsidRPr="007D2F1C">
        <w:rPr>
          <w:b/>
          <w:bCs/>
        </w:rPr>
        <w:t>B</w:t>
      </w:r>
      <w:r>
        <w:t xml:space="preserve"> then proceeds to check with the Authorisation </w:t>
      </w:r>
      <w:r w:rsidR="006E7351">
        <w:t>System</w:t>
      </w:r>
      <w:r w:rsidR="007D2F1C">
        <w:t xml:space="preserve"> if </w:t>
      </w:r>
      <w:r w:rsidR="007D2F1C" w:rsidRPr="000E63FF">
        <w:rPr>
          <w:b/>
          <w:bCs/>
        </w:rPr>
        <w:t>A</w:t>
      </w:r>
      <w:r w:rsidR="007D2F1C">
        <w:t xml:space="preserve"> is permitted to consume </w:t>
      </w:r>
      <w:r w:rsidR="000E63FF">
        <w:t xml:space="preserve">its instance of </w:t>
      </w:r>
      <w:r w:rsidR="000E63FF" w:rsidRPr="000E63FF">
        <w:rPr>
          <w:b/>
          <w:bCs/>
        </w:rPr>
        <w:t>b</w:t>
      </w:r>
      <w:r w:rsidR="00AD4C0E">
        <w:t xml:space="preserve">, which </w:t>
      </w:r>
      <w:r w:rsidR="004F7F27">
        <w:t xml:space="preserve">reports that </w:t>
      </w:r>
      <w:r w:rsidR="00983F48">
        <w:t>it is</w:t>
      </w:r>
      <w:r w:rsidR="00AD4C0E">
        <w:t>.</w:t>
      </w:r>
    </w:p>
    <w:p w:rsidR="00192353" w:rsidRPr="007B7D10" w:rsidRDefault="008E30D3" w:rsidP="008E30D3">
      <w:pPr>
        <w:pStyle w:val="Szvegtrzs"/>
      </w:pPr>
      <w:r>
        <w:t xml:space="preserve">Using authorisation in this manner means that </w:t>
      </w:r>
      <w:r w:rsidR="003B1105">
        <w:t xml:space="preserve">a list of access control rules must be prepared and provided to an Authorisation </w:t>
      </w:r>
      <w:r w:rsidR="006E7351">
        <w:t>System</w:t>
      </w:r>
      <w:r w:rsidR="003B1105">
        <w:t xml:space="preserve"> in advance. As such rules</w:t>
      </w:r>
      <w:r w:rsidR="00FF38F0">
        <w:t xml:space="preserve"> must contain the unique identifiers</w:t>
      </w:r>
      <w:r w:rsidR="003B1105">
        <w:t xml:space="preserve"> </w:t>
      </w:r>
      <w:r w:rsidR="00FF38F0">
        <w:t xml:space="preserve">associated with the various </w:t>
      </w:r>
      <w:r w:rsidR="006E7351">
        <w:t>system</w:t>
      </w:r>
      <w:r w:rsidR="00FF38F0">
        <w:t xml:space="preserve">s and </w:t>
      </w:r>
      <w:r w:rsidR="00100601">
        <w:t>service</w:t>
      </w:r>
      <w:r w:rsidR="00FF38F0">
        <w:t xml:space="preserve">s in </w:t>
      </w:r>
      <w:r w:rsidR="00F81F26">
        <w:t>the given local cloud, also those identifiers must be known in advance.</w:t>
      </w:r>
      <w:r w:rsidR="00ED390E">
        <w:t xml:space="preserve"> </w:t>
      </w:r>
      <w:r w:rsidR="00924D5B">
        <w:t xml:space="preserve">To be able to guarantee that every </w:t>
      </w:r>
      <w:r w:rsidR="006E7351">
        <w:t>system</w:t>
      </w:r>
      <w:r w:rsidR="00924D5B">
        <w:t xml:space="preserve"> is associated with the expected set of identifiers, </w:t>
      </w:r>
      <w:r w:rsidR="008A70CD">
        <w:t>it</w:t>
      </w:r>
      <w:r w:rsidR="00ED390E">
        <w:t xml:space="preserve"> must be preconfigured with </w:t>
      </w:r>
      <w:r w:rsidR="00924D5B">
        <w:t>its own set of identifiers</w:t>
      </w:r>
      <w:r w:rsidR="008A70CD">
        <w:t>.</w:t>
      </w:r>
      <w:r w:rsidR="00983F48">
        <w:t xml:space="preserve"> It is possible to avoid this need for </w:t>
      </w:r>
      <w:proofErr w:type="spellStart"/>
      <w:r w:rsidR="00983F48">
        <w:t>preconfiguration</w:t>
      </w:r>
      <w:proofErr w:type="spellEnd"/>
      <w:r w:rsidR="0091432C">
        <w:t xml:space="preserve"> by using a separate </w:t>
      </w:r>
      <w:r w:rsidR="006E7351">
        <w:t>system</w:t>
      </w:r>
      <w:r w:rsidR="0091432C">
        <w:t xml:space="preserve"> that dynamically creates </w:t>
      </w:r>
      <w:r w:rsidR="00BF0DEA">
        <w:t xml:space="preserve">access control rules according to given strategies. Such a </w:t>
      </w:r>
      <w:r w:rsidR="006E7351">
        <w:t>system</w:t>
      </w:r>
      <w:r w:rsidR="00BF0DEA">
        <w:t xml:space="preserve"> is, however, beyond the scope of this document.</w:t>
      </w:r>
      <w:r w:rsidR="00192353" w:rsidRPr="007B7D10">
        <w:br w:type="page"/>
      </w:r>
    </w:p>
    <w:p w:rsidR="005F6F91" w:rsidRPr="007B7D10" w:rsidRDefault="005F6F91" w:rsidP="00BA11E2">
      <w:pPr>
        <w:pStyle w:val="Szvegtrzs"/>
      </w:pPr>
    </w:p>
    <w:p w:rsidR="005F6F91" w:rsidRPr="007B7D10" w:rsidRDefault="005F6F91" w:rsidP="0048211B">
      <w:pPr>
        <w:pStyle w:val="Cmsor1"/>
      </w:pPr>
      <w:bookmarkStart w:id="13" w:name="_Ref126315635"/>
      <w:bookmarkStart w:id="14" w:name="_Toc127828487"/>
      <w:r w:rsidRPr="007B7D10">
        <w:t>Orchestration</w:t>
      </w:r>
      <w:bookmarkEnd w:id="13"/>
      <w:bookmarkEnd w:id="14"/>
    </w:p>
    <w:p w:rsidR="005B24DE" w:rsidRDefault="005B24DE" w:rsidP="00B413D3">
      <w:pPr>
        <w:pStyle w:val="Szvegtrzs"/>
      </w:pPr>
      <w:r>
        <w:t xml:space="preserve">As we mentioned towards the end of the first use case in Section </w:t>
      </w:r>
      <w:r w:rsidR="005B7554">
        <w:fldChar w:fldCharType="begin"/>
      </w:r>
      <w:r w:rsidR="00DA0942">
        <w:instrText xml:space="preserve"> REF _Ref126321356 \r \h </w:instrText>
      </w:r>
      <w:r w:rsidR="005B7554">
        <w:fldChar w:fldCharType="separate"/>
      </w:r>
      <w:r w:rsidR="00DA0942">
        <w:t>3.1</w:t>
      </w:r>
      <w:r w:rsidR="005B7554">
        <w:fldChar w:fldCharType="end"/>
      </w:r>
      <w:r w:rsidR="00DA0942">
        <w:t xml:space="preserve">, using only a </w:t>
      </w:r>
      <w:r w:rsidR="00100601">
        <w:t>Service</w:t>
      </w:r>
      <w:r w:rsidR="00DA0942">
        <w:t xml:space="preserve"> Registry means that </w:t>
      </w:r>
      <w:r w:rsidR="00FD1CC5">
        <w:t xml:space="preserve">we must either rely on (1) </w:t>
      </w:r>
      <w:r w:rsidR="006E7351">
        <w:t>system</w:t>
      </w:r>
      <w:r w:rsidR="00FD1CC5">
        <w:t xml:space="preserve">s being able to choose what </w:t>
      </w:r>
      <w:r w:rsidR="00ED6E48">
        <w:t xml:space="preserve">specific </w:t>
      </w:r>
      <w:r w:rsidR="00100601">
        <w:t>service</w:t>
      </w:r>
      <w:r w:rsidR="00FD1CC5">
        <w:t xml:space="preserve"> instances to </w:t>
      </w:r>
      <w:r w:rsidR="00ED6E48">
        <w:t>consume</w:t>
      </w:r>
      <w:r w:rsidR="00A87877">
        <w:t xml:space="preserve">, or (2) being able to preconfigure each </w:t>
      </w:r>
      <w:r w:rsidR="006E7351">
        <w:t>system</w:t>
      </w:r>
      <w:r w:rsidR="00A87877">
        <w:t xml:space="preserve"> with the identifiers of th</w:t>
      </w:r>
      <w:r w:rsidR="0033297D">
        <w:t>ose</w:t>
      </w:r>
      <w:r w:rsidR="00A87877">
        <w:t xml:space="preserve"> specific </w:t>
      </w:r>
      <w:r w:rsidR="00100601">
        <w:t>service</w:t>
      </w:r>
      <w:r w:rsidR="0033297D">
        <w:t xml:space="preserve"> instances. </w:t>
      </w:r>
      <w:r w:rsidR="004B6698">
        <w:t>If</w:t>
      </w:r>
      <w:r w:rsidR="00876EAE">
        <w:t xml:space="preserve"> we</w:t>
      </w:r>
      <w:r w:rsidR="004B6698">
        <w:t xml:space="preserve">, on the other hand, introduce an Orchestration </w:t>
      </w:r>
      <w:r w:rsidR="006E7351">
        <w:t>system</w:t>
      </w:r>
      <w:r w:rsidR="004B6698">
        <w:t xml:space="preserve">, we </w:t>
      </w:r>
      <w:r w:rsidR="00455209">
        <w:t xml:space="preserve">can avoid either by </w:t>
      </w:r>
      <w:r w:rsidR="001F2A7B">
        <w:t xml:space="preserve">having </w:t>
      </w:r>
      <w:r w:rsidR="00081AB9">
        <w:t xml:space="preserve">the individual </w:t>
      </w:r>
      <w:r w:rsidR="006E7351">
        <w:t>system</w:t>
      </w:r>
      <w:r w:rsidR="00081AB9">
        <w:t xml:space="preserve">s lookup what </w:t>
      </w:r>
      <w:r w:rsidR="00100601">
        <w:t>service</w:t>
      </w:r>
      <w:r w:rsidR="00081AB9">
        <w:t xml:space="preserve">s we </w:t>
      </w:r>
      <w:r w:rsidR="00081AB9" w:rsidRPr="00876EAE">
        <w:rPr>
          <w:i/>
          <w:iCs/>
        </w:rPr>
        <w:t>want</w:t>
      </w:r>
      <w:r w:rsidR="00F37474">
        <w:t xml:space="preserve"> them to consume.</w:t>
      </w:r>
    </w:p>
    <w:p w:rsidR="00EB1851" w:rsidRPr="007B7D10" w:rsidRDefault="00EB1851" w:rsidP="00BA11E2">
      <w:pPr>
        <w:pStyle w:val="Szvegtrzs"/>
      </w:pPr>
      <w:r>
        <w:rPr>
          <w:noProof/>
          <w:lang w:val="hu-HU" w:eastAsia="hu-HU"/>
        </w:rPr>
        <w:drawing>
          <wp:anchor distT="0" distB="0" distL="114300" distR="114300" simplePos="0" relativeHeight="251657728" behindDoc="0" locked="0" layoutInCell="1" allowOverlap="1">
            <wp:simplePos x="0" y="0"/>
            <wp:positionH relativeFrom="margin">
              <wp:align>center</wp:align>
            </wp:positionH>
            <wp:positionV relativeFrom="paragraph">
              <wp:posOffset>736379</wp:posOffset>
            </wp:positionV>
            <wp:extent cx="3557905" cy="2167890"/>
            <wp:effectExtent l="0" t="0" r="0" b="3810"/>
            <wp:wrapTopAndBottom/>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7"/>
                    <a:stretch>
                      <a:fillRect/>
                    </a:stretch>
                  </pic:blipFill>
                  <pic:spPr>
                    <a:xfrm>
                      <a:off x="0" y="0"/>
                      <a:ext cx="3557905" cy="2167890"/>
                    </a:xfrm>
                    <a:prstGeom prst="rect">
                      <a:avLst/>
                    </a:prstGeom>
                  </pic:spPr>
                </pic:pic>
              </a:graphicData>
            </a:graphic>
          </wp:anchor>
        </w:drawing>
      </w:r>
      <w:r w:rsidR="00FB6852">
        <w:t xml:space="preserve">We assume that all </w:t>
      </w:r>
      <w:r w:rsidR="00100601">
        <w:t>service</w:t>
      </w:r>
      <w:r w:rsidR="00FB6852">
        <w:t xml:space="preserve">s were registered in the </w:t>
      </w:r>
      <w:r w:rsidR="00100601">
        <w:t>Service</w:t>
      </w:r>
      <w:r w:rsidR="00FB6852">
        <w:t xml:space="preserve"> Registry before the use case begins, as well as that the Orchestration </w:t>
      </w:r>
      <w:r w:rsidR="006E7351">
        <w:t>System</w:t>
      </w:r>
      <w:r w:rsidR="00FB6852">
        <w:t xml:space="preserve"> has been provided with </w:t>
      </w:r>
      <w:r w:rsidR="007801B6">
        <w:t xml:space="preserve">an appropriate set of orchestration rules, which describe what </w:t>
      </w:r>
      <w:r w:rsidR="006E7351">
        <w:t>system</w:t>
      </w:r>
      <w:r w:rsidR="007801B6">
        <w:t xml:space="preserve">s should consume what </w:t>
      </w:r>
      <w:r w:rsidR="00100601">
        <w:t>service</w:t>
      </w:r>
      <w:r w:rsidR="007801B6">
        <w:t>s</w:t>
      </w:r>
      <w:r w:rsidR="00FB6852">
        <w:t>. We also assume no security mechanisms are in place.</w:t>
      </w:r>
      <w:r w:rsidR="007801B6">
        <w:t xml:space="preserve"> The use case is depicted below:</w:t>
      </w:r>
    </w:p>
    <w:p w:rsidR="007801B6" w:rsidRDefault="007801B6" w:rsidP="007801B6">
      <w:pPr>
        <w:pStyle w:val="Szvegtrzs"/>
      </w:pPr>
      <w:r>
        <w:t>The use case consists of the following message exchanges:</w:t>
      </w:r>
    </w:p>
    <w:p w:rsidR="00A37EB1" w:rsidRDefault="00A82503" w:rsidP="007801B6">
      <w:pPr>
        <w:pStyle w:val="Szvegtrzs"/>
        <w:numPr>
          <w:ilvl w:val="0"/>
          <w:numId w:val="15"/>
        </w:numPr>
      </w:pPr>
      <w:r w:rsidRPr="005E309D">
        <w:rPr>
          <w:b/>
          <w:bCs/>
        </w:rPr>
        <w:t>A</w:t>
      </w:r>
      <w:r>
        <w:t xml:space="preserve"> looks up the network address of the Orchestration Pull </w:t>
      </w:r>
      <w:r w:rsidR="00100601">
        <w:t>service</w:t>
      </w:r>
      <w:r w:rsidR="005E309D">
        <w:t xml:space="preserve"> by consuming the </w:t>
      </w:r>
      <w:r w:rsidR="00100601">
        <w:t>Service</w:t>
      </w:r>
      <w:r w:rsidR="005E309D">
        <w:t xml:space="preserve"> Discovery </w:t>
      </w:r>
      <w:r w:rsidR="00100601">
        <w:t>service</w:t>
      </w:r>
      <w:r w:rsidR="005E309D">
        <w:t xml:space="preserve"> of the </w:t>
      </w:r>
      <w:r w:rsidR="00100601">
        <w:t>Service</w:t>
      </w:r>
      <w:r w:rsidR="005E309D">
        <w:t xml:space="preserve"> Registry, which responds with the requested address.</w:t>
      </w:r>
    </w:p>
    <w:p w:rsidR="00F75761" w:rsidRDefault="00F75761" w:rsidP="007801B6">
      <w:pPr>
        <w:pStyle w:val="Szvegtrzs"/>
        <w:numPr>
          <w:ilvl w:val="0"/>
          <w:numId w:val="15"/>
        </w:numPr>
      </w:pPr>
      <w:proofErr w:type="gramStart"/>
      <w:r>
        <w:rPr>
          <w:b/>
          <w:bCs/>
        </w:rPr>
        <w:t>A</w:t>
      </w:r>
      <w:r w:rsidRPr="00F75761">
        <w:t xml:space="preserve"> queries</w:t>
      </w:r>
      <w:proofErr w:type="gramEnd"/>
      <w:r>
        <w:t xml:space="preserve"> the Orchestration </w:t>
      </w:r>
      <w:r w:rsidR="006E7351">
        <w:t>System</w:t>
      </w:r>
      <w:r>
        <w:t xml:space="preserve"> for the network addresses of the </w:t>
      </w:r>
      <w:r w:rsidR="00100601">
        <w:t>service</w:t>
      </w:r>
      <w:r>
        <w:t xml:space="preserve">s it should consume, which </w:t>
      </w:r>
      <w:r w:rsidR="00121452">
        <w:t xml:space="preserve">responds with the network address of </w:t>
      </w:r>
      <w:r w:rsidR="00121452" w:rsidRPr="00121452">
        <w:rPr>
          <w:b/>
          <w:bCs/>
        </w:rPr>
        <w:t>b</w:t>
      </w:r>
      <w:r w:rsidR="00121452">
        <w:t xml:space="preserve">, provided by </w:t>
      </w:r>
      <w:r w:rsidR="00121452" w:rsidRPr="00121452">
        <w:rPr>
          <w:b/>
          <w:bCs/>
        </w:rPr>
        <w:t>B</w:t>
      </w:r>
      <w:r w:rsidR="00121452">
        <w:t>.</w:t>
      </w:r>
    </w:p>
    <w:p w:rsidR="00121452" w:rsidRDefault="00121452" w:rsidP="00121452">
      <w:pPr>
        <w:pStyle w:val="Szvegtrzs"/>
        <w:numPr>
          <w:ilvl w:val="1"/>
          <w:numId w:val="15"/>
        </w:numPr>
      </w:pPr>
      <w:r w:rsidRPr="00121452">
        <w:t>Sinc</w:t>
      </w:r>
      <w:r>
        <w:t xml:space="preserve">e the Orchestration </w:t>
      </w:r>
      <w:r w:rsidR="006E7351">
        <w:t>System</w:t>
      </w:r>
      <w:r>
        <w:t xml:space="preserve"> does not hold </w:t>
      </w:r>
      <w:r w:rsidR="009D69F8">
        <w:t xml:space="preserve">any actual network addresses, it consults the </w:t>
      </w:r>
      <w:r w:rsidR="00100601">
        <w:t>Service</w:t>
      </w:r>
      <w:r w:rsidR="009D69F8">
        <w:t xml:space="preserve"> Registry for the network address of </w:t>
      </w:r>
      <w:r w:rsidR="009D69F8" w:rsidRPr="009D69F8">
        <w:rPr>
          <w:b/>
          <w:bCs/>
        </w:rPr>
        <w:t>b</w:t>
      </w:r>
      <w:r w:rsidR="009D69F8">
        <w:t>, which it also gets.</w:t>
      </w:r>
    </w:p>
    <w:p w:rsidR="009D69F8" w:rsidRPr="00121452" w:rsidRDefault="006E3EA5" w:rsidP="009D69F8">
      <w:pPr>
        <w:pStyle w:val="Szvegtrzs"/>
        <w:numPr>
          <w:ilvl w:val="0"/>
          <w:numId w:val="15"/>
        </w:numPr>
      </w:pPr>
      <w:r w:rsidRPr="006E3EA5">
        <w:rPr>
          <w:b/>
          <w:bCs/>
        </w:rPr>
        <w:t>A</w:t>
      </w:r>
      <w:r>
        <w:t xml:space="preserve"> consumes </w:t>
      </w:r>
      <w:r w:rsidRPr="006E3EA5">
        <w:rPr>
          <w:b/>
          <w:bCs/>
        </w:rPr>
        <w:t>b</w:t>
      </w:r>
      <w:r>
        <w:t xml:space="preserve"> of </w:t>
      </w:r>
      <w:r w:rsidRPr="006E3EA5">
        <w:rPr>
          <w:b/>
          <w:bCs/>
        </w:rPr>
        <w:t>B</w:t>
      </w:r>
      <w:r>
        <w:t xml:space="preserve"> by sending some request, which </w:t>
      </w:r>
      <w:r w:rsidRPr="006E3EA5">
        <w:rPr>
          <w:b/>
          <w:bCs/>
        </w:rPr>
        <w:t>B</w:t>
      </w:r>
      <w:r>
        <w:t xml:space="preserve"> responds to.</w:t>
      </w:r>
    </w:p>
    <w:p w:rsidR="00EF1726" w:rsidRPr="007B7D10" w:rsidRDefault="003A5161" w:rsidP="006613C8">
      <w:pPr>
        <w:pStyle w:val="Szvegtrzs"/>
      </w:pPr>
      <w:r>
        <w:t xml:space="preserve">In this particular use case, orchestration information was </w:t>
      </w:r>
      <w:r>
        <w:rPr>
          <w:i/>
          <w:iCs/>
        </w:rPr>
        <w:t>pulled</w:t>
      </w:r>
      <w:r>
        <w:t xml:space="preserve"> by </w:t>
      </w:r>
      <w:r w:rsidRPr="003A5161">
        <w:rPr>
          <w:b/>
          <w:bCs/>
        </w:rPr>
        <w:t>A</w:t>
      </w:r>
      <w:r w:rsidR="002A1C7D" w:rsidRPr="002A1C7D">
        <w:t>, by</w:t>
      </w:r>
      <w:r w:rsidR="002A1C7D">
        <w:t xml:space="preserve"> which we mean that A </w:t>
      </w:r>
      <w:r w:rsidR="009162C3">
        <w:t>requested the information</w:t>
      </w:r>
      <w:r w:rsidR="00854D36">
        <w:t xml:space="preserve"> from the Orchestration </w:t>
      </w:r>
      <w:r w:rsidR="006E7351">
        <w:t>System</w:t>
      </w:r>
      <w:r w:rsidR="00854D36">
        <w:t xml:space="preserve"> on its own accord</w:t>
      </w:r>
      <w:r w:rsidR="009162C3">
        <w:t xml:space="preserve">. The Orchestration </w:t>
      </w:r>
      <w:r w:rsidR="006E7351">
        <w:t>System</w:t>
      </w:r>
      <w:r w:rsidR="009162C3">
        <w:t xml:space="preserve"> also supports </w:t>
      </w:r>
      <w:r w:rsidR="009162C3">
        <w:rPr>
          <w:i/>
          <w:iCs/>
        </w:rPr>
        <w:t>pushing</w:t>
      </w:r>
      <w:r w:rsidR="009162C3">
        <w:t xml:space="preserve"> orchestration </w:t>
      </w:r>
      <w:r w:rsidR="003D7D6B">
        <w:t>r</w:t>
      </w:r>
      <w:r w:rsidR="00313AD3">
        <w:t>u</w:t>
      </w:r>
      <w:r w:rsidR="003D7D6B">
        <w:t>les</w:t>
      </w:r>
      <w:r w:rsidR="009162C3">
        <w:t>,</w:t>
      </w:r>
      <w:r w:rsidR="00854D36">
        <w:t xml:space="preserve"> however,</w:t>
      </w:r>
      <w:r w:rsidR="009162C3">
        <w:t xml:space="preserve"> which means that </w:t>
      </w:r>
      <w:r w:rsidR="00AB6449">
        <w:t xml:space="preserve">rather than requesting it directly, </w:t>
      </w:r>
      <w:r w:rsidR="00AB6449" w:rsidRPr="00AB6449">
        <w:rPr>
          <w:b/>
          <w:bCs/>
        </w:rPr>
        <w:t>A</w:t>
      </w:r>
      <w:r w:rsidR="00AB6449">
        <w:t xml:space="preserve"> could have subscribed to changes </w:t>
      </w:r>
      <w:r w:rsidR="003D7D6B">
        <w:t>to</w:t>
      </w:r>
      <w:r w:rsidR="00AB6449">
        <w:t xml:space="preserve"> the orchestration rules relevant to itself. </w:t>
      </w:r>
      <w:r w:rsidR="003D7D6B">
        <w:t>Pushing orchestration rules in this manner means that changes to the</w:t>
      </w:r>
      <w:r w:rsidR="00313AD3">
        <w:t xml:space="preserve"> rules are more likely to end up at their respective </w:t>
      </w:r>
      <w:r w:rsidR="006E7351">
        <w:t>system</w:t>
      </w:r>
      <w:r w:rsidR="00313AD3">
        <w:t>s</w:t>
      </w:r>
      <w:r w:rsidR="006613C8">
        <w:t xml:space="preserve">. They are also likely going to get the information quicker than if they had been </w:t>
      </w:r>
      <w:r w:rsidR="007212CD">
        <w:t>requesting their rules from</w:t>
      </w:r>
      <w:r w:rsidR="006613C8">
        <w:t xml:space="preserve"> the Orchestration </w:t>
      </w:r>
      <w:r w:rsidR="006E7351">
        <w:t>System</w:t>
      </w:r>
      <w:r w:rsidR="006613C8">
        <w:t xml:space="preserve"> at regular intervals.</w:t>
      </w:r>
      <w:r w:rsidR="00EF1726" w:rsidRPr="007B7D10">
        <w:br w:type="page"/>
      </w:r>
    </w:p>
    <w:p w:rsidR="008F4643" w:rsidRPr="007B7D10" w:rsidRDefault="00943AEC" w:rsidP="00943AEC">
      <w:pPr>
        <w:pStyle w:val="Cmsor1"/>
      </w:pPr>
      <w:bookmarkStart w:id="15" w:name="_Ref126576068"/>
      <w:bookmarkStart w:id="16" w:name="_Toc127828488"/>
      <w:r w:rsidRPr="007B7D10">
        <w:lastRenderedPageBreak/>
        <w:t>Authorisation</w:t>
      </w:r>
      <w:r w:rsidR="005C4446">
        <w:t xml:space="preserve"> and </w:t>
      </w:r>
      <w:r w:rsidR="005C4446" w:rsidRPr="007B7D10">
        <w:t>Orchestration</w:t>
      </w:r>
      <w:bookmarkEnd w:id="15"/>
      <w:bookmarkEnd w:id="16"/>
    </w:p>
    <w:p w:rsidR="006D15B5" w:rsidRDefault="005C4446" w:rsidP="006D15B5">
      <w:pPr>
        <w:pStyle w:val="Szvegtrzs"/>
      </w:pPr>
      <w:r>
        <w:t xml:space="preserve">While we already covered authorisation and orchestration separately in Sections </w:t>
      </w:r>
      <w:r w:rsidR="005B7554">
        <w:fldChar w:fldCharType="begin"/>
      </w:r>
      <w:r>
        <w:instrText xml:space="preserve"> REF _Ref126322842 \r \h </w:instrText>
      </w:r>
      <w:r w:rsidR="005B7554">
        <w:fldChar w:fldCharType="separate"/>
      </w:r>
      <w:r>
        <w:t>3.2</w:t>
      </w:r>
      <w:r w:rsidR="005B7554">
        <w:fldChar w:fldCharType="end"/>
      </w:r>
      <w:r>
        <w:t xml:space="preserve"> and </w:t>
      </w:r>
      <w:r w:rsidR="005B7554">
        <w:fldChar w:fldCharType="begin"/>
      </w:r>
      <w:r>
        <w:instrText xml:space="preserve"> REF _Ref126315635 \r \h </w:instrText>
      </w:r>
      <w:r w:rsidR="005B7554">
        <w:fldChar w:fldCharType="separate"/>
      </w:r>
      <w:r>
        <w:t>3.3</w:t>
      </w:r>
      <w:r w:rsidR="005B7554">
        <w:fldChar w:fldCharType="end"/>
      </w:r>
      <w:r>
        <w:t xml:space="preserve">, </w:t>
      </w:r>
      <w:r w:rsidR="0006500B">
        <w:t>we have one important reason to consider them being used at the same time.</w:t>
      </w:r>
      <w:r w:rsidR="00715CED">
        <w:t xml:space="preserve"> The Orchestration </w:t>
      </w:r>
      <w:r w:rsidR="006E7351">
        <w:t>system</w:t>
      </w:r>
      <w:r w:rsidR="00715CED">
        <w:t xml:space="preserve"> can create and distribute access tokens, which </w:t>
      </w:r>
      <w:r w:rsidR="006074EE">
        <w:t xml:space="preserve">can be used to increase security by having the credentials </w:t>
      </w:r>
      <w:r w:rsidR="00A4394C">
        <w:t xml:space="preserve">actually passed between </w:t>
      </w:r>
      <w:proofErr w:type="gramStart"/>
      <w:r w:rsidR="006E7351">
        <w:t>system</w:t>
      </w:r>
      <w:r w:rsidR="00A4394C">
        <w:t>s</w:t>
      </w:r>
      <w:proofErr w:type="gramEnd"/>
      <w:r w:rsidR="00A4394C">
        <w:t xml:space="preserve"> expire faster.</w:t>
      </w:r>
    </w:p>
    <w:p w:rsidR="00EB1851" w:rsidRPr="007B7D10" w:rsidRDefault="00EB1851" w:rsidP="006D15B5">
      <w:pPr>
        <w:pStyle w:val="Szvegtrzs"/>
      </w:pPr>
      <w:r>
        <w:rPr>
          <w:noProof/>
          <w:lang w:val="hu-HU" w:eastAsia="hu-HU"/>
        </w:rPr>
        <w:drawing>
          <wp:anchor distT="0" distB="0" distL="114300" distR="114300" simplePos="0" relativeHeight="251658752" behindDoc="0" locked="0" layoutInCell="1" allowOverlap="1">
            <wp:simplePos x="0" y="0"/>
            <wp:positionH relativeFrom="margin">
              <wp:align>center</wp:align>
            </wp:positionH>
            <wp:positionV relativeFrom="paragraph">
              <wp:posOffset>940435</wp:posOffset>
            </wp:positionV>
            <wp:extent cx="4611370" cy="2838450"/>
            <wp:effectExtent l="0" t="0" r="0" b="635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8"/>
                    <a:stretch>
                      <a:fillRect/>
                    </a:stretch>
                  </pic:blipFill>
                  <pic:spPr>
                    <a:xfrm>
                      <a:off x="0" y="0"/>
                      <a:ext cx="4611370" cy="2838450"/>
                    </a:xfrm>
                    <a:prstGeom prst="rect">
                      <a:avLst/>
                    </a:prstGeom>
                  </pic:spPr>
                </pic:pic>
              </a:graphicData>
            </a:graphic>
          </wp:anchor>
        </w:drawing>
      </w:r>
      <w:r w:rsidR="00A4394C">
        <w:t xml:space="preserve">We assume that all </w:t>
      </w:r>
      <w:r w:rsidR="00100601">
        <w:t>service</w:t>
      </w:r>
      <w:r w:rsidR="00A4394C">
        <w:t xml:space="preserve">s were registered in the </w:t>
      </w:r>
      <w:r w:rsidR="00100601">
        <w:t>Service</w:t>
      </w:r>
      <w:r w:rsidR="00A4394C">
        <w:t xml:space="preserve"> Registry before the use case begins</w:t>
      </w:r>
      <w:r w:rsidR="00EB35FC">
        <w:t xml:space="preserve">. We also assume that </w:t>
      </w:r>
      <w:r w:rsidR="00EB35FC" w:rsidRPr="00EB35FC">
        <w:rPr>
          <w:b/>
          <w:bCs/>
        </w:rPr>
        <w:t>A</w:t>
      </w:r>
      <w:r w:rsidR="00EB35FC">
        <w:t xml:space="preserve"> has already looked up the network address of the Orchestration </w:t>
      </w:r>
      <w:r w:rsidR="006E7351">
        <w:t>System</w:t>
      </w:r>
      <w:r w:rsidR="00EB35FC">
        <w:t>,</w:t>
      </w:r>
      <w:r w:rsidR="00A4394C">
        <w:t xml:space="preserve"> as well as that the Orchestration </w:t>
      </w:r>
      <w:r w:rsidR="006E7351">
        <w:t>System</w:t>
      </w:r>
      <w:r w:rsidR="00A4394C">
        <w:t xml:space="preserve"> has been provided with an appropriate set of orchestration rules. </w:t>
      </w:r>
      <w:r w:rsidR="00B61109">
        <w:t xml:space="preserve">We also assume that the Authorisation </w:t>
      </w:r>
      <w:r w:rsidR="006E7351">
        <w:t>System</w:t>
      </w:r>
      <w:r w:rsidR="00B61109">
        <w:t xml:space="preserve"> has already been provided with an appropriate set of access control rules. </w:t>
      </w:r>
      <w:r w:rsidR="00A4394C">
        <w:t>The use case is depicted below:</w:t>
      </w:r>
    </w:p>
    <w:p w:rsidR="007A7DFE" w:rsidRPr="007A7DFE" w:rsidRDefault="007A7DFE" w:rsidP="007A7DFE">
      <w:pPr>
        <w:pStyle w:val="Szvegtrzs"/>
      </w:pPr>
      <w:r>
        <w:t xml:space="preserve">The </w:t>
      </w:r>
      <w:r w:rsidRPr="007A7DFE">
        <w:t>use case consists of the following message exchanges:</w:t>
      </w:r>
    </w:p>
    <w:p w:rsidR="00766EDA" w:rsidRDefault="007A7DFE" w:rsidP="007A7DFE">
      <w:pPr>
        <w:pStyle w:val="Szvegtrzs"/>
        <w:numPr>
          <w:ilvl w:val="0"/>
          <w:numId w:val="17"/>
        </w:numPr>
      </w:pPr>
      <w:r w:rsidRPr="00DE5DDF">
        <w:rPr>
          <w:b/>
          <w:bCs/>
        </w:rPr>
        <w:t>A</w:t>
      </w:r>
      <w:r>
        <w:t xml:space="preserve"> </w:t>
      </w:r>
      <w:r w:rsidR="00AC118A">
        <w:t xml:space="preserve">requests its set of orchestration rules from the Orchestration </w:t>
      </w:r>
      <w:r w:rsidR="006E7351">
        <w:t>System</w:t>
      </w:r>
      <w:r w:rsidR="00AC118A">
        <w:t xml:space="preserve">, which later responds with the network address of </w:t>
      </w:r>
      <w:r w:rsidR="00AC118A" w:rsidRPr="00DE5DDF">
        <w:rPr>
          <w:b/>
          <w:bCs/>
        </w:rPr>
        <w:t>b</w:t>
      </w:r>
      <w:r w:rsidR="00AC118A">
        <w:t xml:space="preserve"> and </w:t>
      </w:r>
      <w:r w:rsidR="00DE5DDF">
        <w:t>the</w:t>
      </w:r>
      <w:r w:rsidR="00AC118A">
        <w:t xml:space="preserve"> access token </w:t>
      </w:r>
      <w:proofErr w:type="gramStart"/>
      <w:r w:rsidR="00DE5DDF" w:rsidRPr="00DE5DDF">
        <w:rPr>
          <w:b/>
          <w:bCs/>
        </w:rPr>
        <w:t>A</w:t>
      </w:r>
      <w:proofErr w:type="gramEnd"/>
      <w:r w:rsidR="00DE5DDF">
        <w:t xml:space="preserve"> needs to consume </w:t>
      </w:r>
      <w:r w:rsidR="00DE5DDF" w:rsidRPr="00DE5DDF">
        <w:rPr>
          <w:b/>
          <w:bCs/>
        </w:rPr>
        <w:t>b</w:t>
      </w:r>
      <w:r w:rsidR="00DE5DDF">
        <w:t>.</w:t>
      </w:r>
    </w:p>
    <w:p w:rsidR="00DE5DDF" w:rsidRDefault="00DE5DDF" w:rsidP="00DE5DDF">
      <w:pPr>
        <w:pStyle w:val="Szvegtrzs"/>
        <w:numPr>
          <w:ilvl w:val="1"/>
          <w:numId w:val="17"/>
        </w:numPr>
      </w:pPr>
      <w:r w:rsidRPr="00DE5DDF">
        <w:t>First, however,</w:t>
      </w:r>
      <w:r>
        <w:t xml:space="preserve"> the Orchestration </w:t>
      </w:r>
      <w:r w:rsidR="006E7351">
        <w:t>System</w:t>
      </w:r>
      <w:r>
        <w:t xml:space="preserve"> </w:t>
      </w:r>
      <w:r w:rsidR="006B3911">
        <w:t>checks</w:t>
      </w:r>
      <w:r>
        <w:t xml:space="preserve"> if </w:t>
      </w:r>
      <w:r w:rsidR="00F46709" w:rsidRPr="00137017">
        <w:rPr>
          <w:b/>
          <w:bCs/>
        </w:rPr>
        <w:t>A</w:t>
      </w:r>
      <w:r w:rsidR="00F46709">
        <w:t xml:space="preserve"> is authorised to</w:t>
      </w:r>
      <w:r w:rsidR="00F25673">
        <w:t xml:space="preserve"> request its orchestration rules</w:t>
      </w:r>
      <w:r w:rsidR="006B3911">
        <w:t>, which it proves to be</w:t>
      </w:r>
      <w:r w:rsidR="00F25673">
        <w:t>.</w:t>
      </w:r>
    </w:p>
    <w:p w:rsidR="00137017" w:rsidRDefault="00137017" w:rsidP="00DE5DDF">
      <w:pPr>
        <w:pStyle w:val="Szvegtrzs"/>
        <w:numPr>
          <w:ilvl w:val="1"/>
          <w:numId w:val="17"/>
        </w:numPr>
      </w:pPr>
      <w:r>
        <w:t xml:space="preserve">Then the Orchestration </w:t>
      </w:r>
      <w:r w:rsidR="006E7351">
        <w:t>System</w:t>
      </w:r>
      <w:r>
        <w:t xml:space="preserve"> determine</w:t>
      </w:r>
      <w:r w:rsidR="006B3911">
        <w:t>s</w:t>
      </w:r>
      <w:r>
        <w:t xml:space="preserve"> the network address of </w:t>
      </w:r>
      <w:r w:rsidRPr="00047839">
        <w:rPr>
          <w:b/>
          <w:bCs/>
        </w:rPr>
        <w:t>b</w:t>
      </w:r>
      <w:r>
        <w:t xml:space="preserve"> by consulting the </w:t>
      </w:r>
      <w:r w:rsidR="00100601">
        <w:t>Service</w:t>
      </w:r>
      <w:r>
        <w:t xml:space="preserve"> Discovery </w:t>
      </w:r>
      <w:r w:rsidR="00100601">
        <w:t>service</w:t>
      </w:r>
      <w:r>
        <w:t xml:space="preserve"> of the </w:t>
      </w:r>
      <w:r w:rsidR="00100601">
        <w:t>Service</w:t>
      </w:r>
      <w:r>
        <w:t xml:space="preserve"> Registry. </w:t>
      </w:r>
    </w:p>
    <w:p w:rsidR="00047839" w:rsidRDefault="00047839" w:rsidP="00047839">
      <w:pPr>
        <w:pStyle w:val="Szvegtrzs"/>
        <w:numPr>
          <w:ilvl w:val="2"/>
          <w:numId w:val="17"/>
        </w:numPr>
      </w:pPr>
      <w:r>
        <w:t xml:space="preserve">The </w:t>
      </w:r>
      <w:r w:rsidR="00100601">
        <w:t>Service</w:t>
      </w:r>
      <w:r>
        <w:t xml:space="preserve"> Registry checks if </w:t>
      </w:r>
      <w:r w:rsidR="006D48F3">
        <w:t xml:space="preserve">the Orchestration </w:t>
      </w:r>
      <w:r w:rsidR="006E7351">
        <w:t>System</w:t>
      </w:r>
      <w:r w:rsidR="006D48F3">
        <w:t xml:space="preserve"> is </w:t>
      </w:r>
      <w:r w:rsidR="007830A5">
        <w:t>allowed</w:t>
      </w:r>
      <w:r w:rsidR="006D48F3">
        <w:t xml:space="preserve"> to consume the </w:t>
      </w:r>
      <w:r w:rsidR="00100601">
        <w:t>Service</w:t>
      </w:r>
      <w:r w:rsidR="006D48F3">
        <w:t xml:space="preserve"> Discovery </w:t>
      </w:r>
      <w:r w:rsidR="00100601">
        <w:t>service</w:t>
      </w:r>
      <w:r w:rsidR="006D48F3">
        <w:t xml:space="preserve">, which it </w:t>
      </w:r>
      <w:r w:rsidR="007830A5">
        <w:t>is</w:t>
      </w:r>
      <w:r w:rsidR="006D48F3">
        <w:t>.</w:t>
      </w:r>
    </w:p>
    <w:p w:rsidR="006D48F3" w:rsidRDefault="00850E0D" w:rsidP="006D48F3">
      <w:pPr>
        <w:pStyle w:val="Szvegtrzs"/>
        <w:numPr>
          <w:ilvl w:val="1"/>
          <w:numId w:val="17"/>
        </w:numPr>
      </w:pPr>
      <w:r>
        <w:t xml:space="preserve">Before responding A, the Orchestration </w:t>
      </w:r>
      <w:r w:rsidR="006E7351">
        <w:t>System</w:t>
      </w:r>
      <w:r>
        <w:t xml:space="preserve"> also </w:t>
      </w:r>
      <w:r w:rsidR="00750891">
        <w:t>requests</w:t>
      </w:r>
      <w:r>
        <w:t xml:space="preserve"> the Authorisation </w:t>
      </w:r>
      <w:r w:rsidR="006E7351">
        <w:t>System</w:t>
      </w:r>
      <w:r>
        <w:t xml:space="preserve"> to create an access token for A</w:t>
      </w:r>
      <w:r w:rsidR="00750891">
        <w:t>, which it does.</w:t>
      </w:r>
    </w:p>
    <w:p w:rsidR="00750891" w:rsidRDefault="0036507D" w:rsidP="0036507D">
      <w:pPr>
        <w:pStyle w:val="Szvegtrzs"/>
        <w:numPr>
          <w:ilvl w:val="0"/>
          <w:numId w:val="17"/>
        </w:numPr>
      </w:pPr>
      <w:r w:rsidRPr="0050255B">
        <w:rPr>
          <w:b/>
          <w:bCs/>
        </w:rPr>
        <w:t>A</w:t>
      </w:r>
      <w:r>
        <w:t xml:space="preserve"> consumes </w:t>
      </w:r>
      <w:r w:rsidRPr="0064624C">
        <w:rPr>
          <w:b/>
          <w:bCs/>
        </w:rPr>
        <w:t>b</w:t>
      </w:r>
      <w:r>
        <w:t xml:space="preserve"> and includes the access token it received in the request. </w:t>
      </w:r>
      <w:r w:rsidRPr="0064624C">
        <w:rPr>
          <w:b/>
          <w:bCs/>
        </w:rPr>
        <w:t>B</w:t>
      </w:r>
      <w:r>
        <w:t xml:space="preserve"> responds.</w:t>
      </w:r>
    </w:p>
    <w:p w:rsidR="0036507D" w:rsidRPr="00DE5DDF" w:rsidRDefault="0036507D" w:rsidP="0036507D">
      <w:pPr>
        <w:pStyle w:val="Szvegtrzs"/>
        <w:numPr>
          <w:ilvl w:val="1"/>
          <w:numId w:val="17"/>
        </w:numPr>
      </w:pPr>
      <w:r>
        <w:lastRenderedPageBreak/>
        <w:t xml:space="preserve">Before responding, </w:t>
      </w:r>
      <w:r w:rsidRPr="0064624C">
        <w:rPr>
          <w:b/>
          <w:bCs/>
        </w:rPr>
        <w:t>B</w:t>
      </w:r>
      <w:r>
        <w:t xml:space="preserve"> uses the access token to check if </w:t>
      </w:r>
      <w:r w:rsidRPr="0064624C">
        <w:rPr>
          <w:b/>
          <w:bCs/>
        </w:rPr>
        <w:t>A</w:t>
      </w:r>
      <w:r>
        <w:t xml:space="preserve"> is authorised to consume </w:t>
      </w:r>
      <w:r w:rsidR="0050255B" w:rsidRPr="0064624C">
        <w:rPr>
          <w:b/>
          <w:bCs/>
        </w:rPr>
        <w:t>b</w:t>
      </w:r>
      <w:r w:rsidR="0050255B">
        <w:t>, which it proves to be.</w:t>
      </w:r>
    </w:p>
    <w:p w:rsidR="00F958FA" w:rsidRPr="007B7D10" w:rsidRDefault="00F958FA" w:rsidP="00B105FF">
      <w:pPr>
        <w:pStyle w:val="Cm"/>
      </w:pPr>
      <w:bookmarkStart w:id="17" w:name="_Toc127828489"/>
      <w:r w:rsidRPr="007B7D10">
        <w:t>Control</w:t>
      </w:r>
      <w:r w:rsidR="00BE0049">
        <w:t xml:space="preserve"> and Data</w:t>
      </w:r>
      <w:r w:rsidRPr="007B7D10">
        <w:t xml:space="preserve"> </w:t>
      </w:r>
      <w:r w:rsidR="00BE0049">
        <w:t>P</w:t>
      </w:r>
      <w:r w:rsidRPr="007B7D10">
        <w:t>lane</w:t>
      </w:r>
      <w:r w:rsidR="00BE0049">
        <w:t>s</w:t>
      </w:r>
      <w:bookmarkEnd w:id="17"/>
    </w:p>
    <w:p w:rsidR="00DE1FCD" w:rsidRDefault="009F69FC" w:rsidP="009A7D41">
      <w:pPr>
        <w:pStyle w:val="Szvegtrzs"/>
      </w:pPr>
      <w:r>
        <w:t>None of</w:t>
      </w:r>
      <w:r w:rsidR="009A7D41">
        <w:t xml:space="preserve"> </w:t>
      </w:r>
      <w:r>
        <w:t xml:space="preserve">Core and Support </w:t>
      </w:r>
      <w:r w:rsidR="006E7351">
        <w:t>system</w:t>
      </w:r>
      <w:r>
        <w:t xml:space="preserve">s provided by the Eclipse Arrowhead project are designed to directly fulfil the business objectives of any given local cloud. What they are designed to do, however, is to help create the situation in which these business objectives can be fulfilled. They do </w:t>
      </w:r>
      <w:r w:rsidR="00DE1FCD">
        <w:t>this</w:t>
      </w:r>
      <w:r w:rsidR="00F246EB">
        <w:t>, generally,</w:t>
      </w:r>
      <w:r>
        <w:t xml:space="preserve"> by </w:t>
      </w:r>
      <w:r w:rsidR="00DE1FCD">
        <w:t>controlling</w:t>
      </w:r>
      <w:r>
        <w:t xml:space="preserve"> </w:t>
      </w:r>
      <w:r w:rsidR="00DE1FCD">
        <w:t xml:space="preserve">and distributing information </w:t>
      </w:r>
      <w:r w:rsidR="00DE1FCD" w:rsidRPr="00F246EB">
        <w:rPr>
          <w:i/>
          <w:iCs/>
        </w:rPr>
        <w:t>about</w:t>
      </w:r>
      <w:r w:rsidR="00DE1FCD">
        <w:t xml:space="preserve"> </w:t>
      </w:r>
      <w:r>
        <w:t>the local cloud</w:t>
      </w:r>
      <w:r w:rsidR="00DE1FCD">
        <w:t xml:space="preserve"> and its resources</w:t>
      </w:r>
      <w:r>
        <w:t>.</w:t>
      </w:r>
    </w:p>
    <w:p w:rsidR="00F246EB" w:rsidRDefault="00DE1FCD" w:rsidP="009A7D41">
      <w:pPr>
        <w:pStyle w:val="Szvegtrzs"/>
      </w:pPr>
      <w:r>
        <w:t xml:space="preserve">Traditionally, computer networks are reasoned about in </w:t>
      </w:r>
      <w:r w:rsidRPr="00DE1FCD">
        <w:rPr>
          <w:i/>
          <w:iCs/>
        </w:rPr>
        <w:t>planes</w:t>
      </w:r>
      <w:r>
        <w:t xml:space="preserve">, where each plane presents the same network in terms of a different perspective with its own aims and conditions. The term </w:t>
      </w:r>
      <w:r w:rsidRPr="00DE1FCD">
        <w:rPr>
          <w:i/>
          <w:iCs/>
        </w:rPr>
        <w:t>control plane</w:t>
      </w:r>
      <w:r>
        <w:t xml:space="preserve"> </w:t>
      </w:r>
      <w:r w:rsidR="00F246EB">
        <w:t>is</w:t>
      </w:r>
      <w:r>
        <w:t xml:space="preserve"> used when considering </w:t>
      </w:r>
      <w:r w:rsidR="00F246EB">
        <w:t>how</w:t>
      </w:r>
      <w:r>
        <w:t xml:space="preserve"> networking equipment, such as firewalls, switches and routers, </w:t>
      </w:r>
      <w:r w:rsidR="00F246EB">
        <w:t>are setup to allow for</w:t>
      </w:r>
      <w:r>
        <w:t xml:space="preserve"> information to flow in certain ways.</w:t>
      </w:r>
      <w:r w:rsidR="00F246EB">
        <w:t xml:space="preserve"> The term </w:t>
      </w:r>
      <w:r w:rsidR="00F246EB" w:rsidRPr="00F246EB">
        <w:rPr>
          <w:i/>
          <w:iCs/>
        </w:rPr>
        <w:t>data plane</w:t>
      </w:r>
      <w:r w:rsidR="00F246EB">
        <w:t xml:space="preserve">, on the other hand, is used when considering </w:t>
      </w:r>
      <w:r>
        <w:t>the contents of those information flows</w:t>
      </w:r>
      <w:r w:rsidR="00F246EB">
        <w:t>—</w:t>
      </w:r>
      <w:r>
        <w:t>without regard to how they were set up.</w:t>
      </w:r>
      <w:r w:rsidR="00F246EB">
        <w:t xml:space="preserve"> This separation into planes increases the number of things that must be considered, but it also reduces the complexity of each of those things.</w:t>
      </w:r>
    </w:p>
    <w:p w:rsidR="00A72381" w:rsidRDefault="008D4A10" w:rsidP="009A7D41">
      <w:pPr>
        <w:pStyle w:val="Szvegtrzs"/>
      </w:pPr>
      <w:r>
        <w:t>In a similar manner</w:t>
      </w:r>
      <w:r w:rsidR="00F246EB">
        <w:t xml:space="preserve">, we use the </w:t>
      </w:r>
      <w:r w:rsidR="00F246EB" w:rsidRPr="008D4A10">
        <w:rPr>
          <w:i/>
          <w:iCs/>
        </w:rPr>
        <w:t>term control</w:t>
      </w:r>
      <w:r w:rsidR="00F246EB">
        <w:t xml:space="preserve"> plane when considering how </w:t>
      </w:r>
      <w:r w:rsidR="006E7351">
        <w:t>system</w:t>
      </w:r>
      <w:r w:rsidR="00F246EB">
        <w:t xml:space="preserve">s are controlled to facilitate desired </w:t>
      </w:r>
      <w:r w:rsidR="00100601">
        <w:t>service</w:t>
      </w:r>
      <w:r w:rsidR="00F246EB">
        <w:t xml:space="preserve"> consumption </w:t>
      </w:r>
      <w:r w:rsidR="00A72381">
        <w:t>patterns</w:t>
      </w:r>
      <w:r w:rsidR="00F246EB">
        <w:t xml:space="preserve">. In a control plane component or sequence diagram, for example, interactions between Core, Support and application </w:t>
      </w:r>
      <w:r w:rsidR="006E7351">
        <w:t>system</w:t>
      </w:r>
      <w:r w:rsidR="00F246EB">
        <w:t xml:space="preserve">s are </w:t>
      </w:r>
      <w:r w:rsidR="00A72381">
        <w:t>illustrated</w:t>
      </w:r>
      <w:r w:rsidR="00F246EB">
        <w:t>, but communication</w:t>
      </w:r>
      <w:r w:rsidR="00325CF5">
        <w:t>s</w:t>
      </w:r>
      <w:r w:rsidR="00F246EB">
        <w:t xml:space="preserve"> between application </w:t>
      </w:r>
      <w:r w:rsidR="006E7351">
        <w:t>system</w:t>
      </w:r>
      <w:r w:rsidR="00F246EB">
        <w:t>s are left out.</w:t>
      </w:r>
      <w:r w:rsidR="00A72381">
        <w:t xml:space="preserve"> The reverse is the case for </w:t>
      </w:r>
      <w:r w:rsidR="00A72381" w:rsidRPr="008D4A10">
        <w:rPr>
          <w:i/>
          <w:iCs/>
        </w:rPr>
        <w:t>data plane</w:t>
      </w:r>
      <w:r w:rsidR="00A72381">
        <w:t xml:space="preserve"> diagrams: interactions with and between Core and Support systems are generally omitted, while interactions between application systems are </w:t>
      </w:r>
      <w:r w:rsidR="00325CF5">
        <w:t>included</w:t>
      </w:r>
      <w:r w:rsidR="00A72381">
        <w:t>.</w:t>
      </w:r>
    </w:p>
    <w:p w:rsidR="00325CF5" w:rsidRDefault="00A72381" w:rsidP="00A72381">
      <w:pPr>
        <w:pStyle w:val="Szvegtrzs"/>
      </w:pPr>
      <w:r>
        <w:t xml:space="preserve">In this document, we do not make a distinction between control and data plane diagrams. While we certainly do focus on our control plane, the data plane is included for the sake of clarity. </w:t>
      </w:r>
      <w:r w:rsidR="00325CF5">
        <w:t>To get a better understanding of what control and data plane diagrams could like, c</w:t>
      </w:r>
      <w:r>
        <w:t xml:space="preserve">onsider the sequence diagram in Section </w:t>
      </w:r>
      <w:r w:rsidR="005B7554">
        <w:fldChar w:fldCharType="begin"/>
      </w:r>
      <w:r>
        <w:instrText xml:space="preserve"> REF _Ref126576068 \r \h </w:instrText>
      </w:r>
      <w:r w:rsidR="005B7554">
        <w:fldChar w:fldCharType="separate"/>
      </w:r>
      <w:r>
        <w:t>3.4</w:t>
      </w:r>
      <w:r w:rsidR="005B7554">
        <w:fldChar w:fldCharType="end"/>
      </w:r>
      <w:r>
        <w:t xml:space="preserve">. Its message exchange denoted with </w:t>
      </w:r>
      <w:r>
        <w:rPr>
          <w:rFonts w:ascii="Wingdings 2" w:hAnsi="Wingdings 2"/>
        </w:rPr>
        <w:t></w:t>
      </w:r>
      <w:r>
        <w:t xml:space="preserve"> is exclusively concerned with the control plane. </w:t>
      </w:r>
      <w:r w:rsidR="00325CF5">
        <w:t xml:space="preserve">In it, the </w:t>
      </w:r>
      <w:r>
        <w:t xml:space="preserve">application </w:t>
      </w:r>
      <w:r w:rsidR="006E7351">
        <w:t>system</w:t>
      </w:r>
      <w:r w:rsidR="00325CF5">
        <w:t xml:space="preserve"> </w:t>
      </w:r>
      <w:r w:rsidR="00325CF5" w:rsidRPr="00325CF5">
        <w:rPr>
          <w:b/>
          <w:bCs/>
        </w:rPr>
        <w:t>A</w:t>
      </w:r>
      <w:r>
        <w:t xml:space="preserve"> </w:t>
      </w:r>
      <w:r w:rsidR="00325CF5">
        <w:t xml:space="preserve">gets the control plane details needed for it to consume the </w:t>
      </w:r>
      <w:r w:rsidR="00100601">
        <w:t>service</w:t>
      </w:r>
      <w:r w:rsidR="00325CF5">
        <w:t xml:space="preserve"> </w:t>
      </w:r>
      <w:r w:rsidR="00325CF5">
        <w:rPr>
          <w:b/>
          <w:bCs/>
        </w:rPr>
        <w:t>b</w:t>
      </w:r>
      <w:r w:rsidR="00325CF5">
        <w:t>.</w:t>
      </w:r>
      <w:r>
        <w:t xml:space="preserve"> </w:t>
      </w:r>
      <w:r w:rsidR="00325CF5">
        <w:t xml:space="preserve">Also, </w:t>
      </w:r>
      <w:proofErr w:type="gramStart"/>
      <w:r w:rsidR="00325CF5">
        <w:t xml:space="preserve">the </w:t>
      </w:r>
      <w:r w:rsidR="00325CF5" w:rsidRPr="00325CF5">
        <w:rPr>
          <w:i/>
          <w:iCs/>
        </w:rPr>
        <w:t>a</w:t>
      </w:r>
      <w:proofErr w:type="gramEnd"/>
      <w:r w:rsidR="00325CF5">
        <w:t xml:space="preserve"> exchange of message sequence </w:t>
      </w:r>
      <w:r w:rsidR="00325CF5">
        <w:rPr>
          <w:rFonts w:ascii="Wingdings 2" w:hAnsi="Wingdings 2"/>
        </w:rPr>
        <w:t></w:t>
      </w:r>
      <w:r w:rsidR="00325CF5">
        <w:t xml:space="preserve"> belongs to the control plane, as it is between a Core </w:t>
      </w:r>
      <w:r w:rsidR="006E7351">
        <w:t>system</w:t>
      </w:r>
      <w:r w:rsidR="00325CF5">
        <w:t xml:space="preserve"> and an application </w:t>
      </w:r>
      <w:r w:rsidR="006E7351">
        <w:t>system</w:t>
      </w:r>
      <w:r w:rsidR="00325CF5">
        <w:t xml:space="preserve">. A pure data plane version of the diagram would only include the message exchange between </w:t>
      </w:r>
      <w:r w:rsidR="006E7351">
        <w:t>system</w:t>
      </w:r>
      <w:r w:rsidR="00325CF5">
        <w:t xml:space="preserve">s </w:t>
      </w:r>
      <w:r w:rsidR="00325CF5" w:rsidRPr="00325CF5">
        <w:rPr>
          <w:b/>
          <w:bCs/>
        </w:rPr>
        <w:t>A</w:t>
      </w:r>
      <w:r w:rsidR="00325CF5">
        <w:t xml:space="preserve"> and </w:t>
      </w:r>
      <w:r w:rsidR="00325CF5" w:rsidRPr="00325CF5">
        <w:rPr>
          <w:b/>
          <w:bCs/>
        </w:rPr>
        <w:t>B</w:t>
      </w:r>
      <w:r w:rsidR="00325CF5">
        <w:t>, without any references to access tokens or other control plane details.</w:t>
      </w:r>
    </w:p>
    <w:p w:rsidR="0051617B" w:rsidRDefault="00193BD3" w:rsidP="00A72381">
      <w:pPr>
        <w:pStyle w:val="Szvegtrzs"/>
      </w:pPr>
      <w:r w:rsidRPr="009F23D9">
        <w:t xml:space="preserve">An important aspect of the </w:t>
      </w:r>
      <w:r w:rsidR="009F23D9" w:rsidRPr="009F23D9">
        <w:t>c</w:t>
      </w:r>
      <w:r w:rsidR="00585FA5" w:rsidRPr="009F23D9">
        <w:t xml:space="preserve">ontrol plane is that no data exchange </w:t>
      </w:r>
      <w:r w:rsidR="009026B4" w:rsidRPr="009F23D9">
        <w:t>is</w:t>
      </w:r>
      <w:r w:rsidR="00585FA5" w:rsidRPr="009F23D9">
        <w:t xml:space="preserve"> allowed to occur </w:t>
      </w:r>
      <w:r w:rsidR="00FC46BC" w:rsidRPr="009F23D9">
        <w:t xml:space="preserve">here. </w:t>
      </w:r>
      <w:r w:rsidR="009026B4" w:rsidRPr="009F23D9">
        <w:t xml:space="preserve">The core systems should not </w:t>
      </w:r>
      <w:r w:rsidR="0009112D" w:rsidRPr="009F23D9">
        <w:t xml:space="preserve">have to consider </w:t>
      </w:r>
      <w:r w:rsidR="002E5B8E" w:rsidRPr="009F23D9">
        <w:t xml:space="preserve">the requirements of the </w:t>
      </w:r>
      <w:r w:rsidR="002A5A6C" w:rsidRPr="009F23D9">
        <w:t>data transmissions in the Arrowhead cloud</w:t>
      </w:r>
      <w:r w:rsidR="00E32984" w:rsidRPr="009F23D9">
        <w:t xml:space="preserve">. Furthermore, </w:t>
      </w:r>
      <w:r w:rsidR="00C712C0" w:rsidRPr="009F23D9">
        <w:t xml:space="preserve">once the </w:t>
      </w:r>
      <w:r w:rsidR="009F23D9" w:rsidRPr="009F23D9">
        <w:t>s</w:t>
      </w:r>
      <w:r w:rsidR="00C712C0" w:rsidRPr="009F23D9">
        <w:t>ystem</w:t>
      </w:r>
      <w:r w:rsidR="009F23D9" w:rsidRPr="009F23D9">
        <w:t>-</w:t>
      </w:r>
      <w:r w:rsidR="00C712C0" w:rsidRPr="009F23D9">
        <w:t>of</w:t>
      </w:r>
      <w:r w:rsidR="009F23D9" w:rsidRPr="009F23D9">
        <w:t>-s</w:t>
      </w:r>
      <w:r w:rsidR="00C712C0" w:rsidRPr="009F23D9">
        <w:t>ystem</w:t>
      </w:r>
      <w:r w:rsidR="009F23D9" w:rsidRPr="009F23D9">
        <w:t>s</w:t>
      </w:r>
      <w:r w:rsidR="00C712C0" w:rsidRPr="009F23D9">
        <w:t xml:space="preserve"> hav</w:t>
      </w:r>
      <w:r w:rsidR="00512C70" w:rsidRPr="009F23D9">
        <w:t xml:space="preserve">e been established and no need for change is imminent, the </w:t>
      </w:r>
      <w:r w:rsidR="00FA38E1" w:rsidRPr="009F23D9">
        <w:t>control plane could even be removed or shut down.</w:t>
      </w:r>
      <w:r w:rsidR="0051617B" w:rsidRPr="009F23D9">
        <w:t xml:space="preserve"> </w:t>
      </w:r>
      <w:r w:rsidR="006B05F2" w:rsidRPr="009F23D9">
        <w:t xml:space="preserve">Keeping a separation of the control and data plane </w:t>
      </w:r>
      <w:r w:rsidR="00986A27" w:rsidRPr="009F23D9">
        <w:t>allow</w:t>
      </w:r>
      <w:r w:rsidR="00BA30DD" w:rsidRPr="009F23D9">
        <w:t xml:space="preserve"> different </w:t>
      </w:r>
      <w:r w:rsidR="008A024B" w:rsidRPr="009F23D9">
        <w:t xml:space="preserve">performance </w:t>
      </w:r>
      <w:r w:rsidR="001C05AE" w:rsidRPr="009F23D9">
        <w:t xml:space="preserve">and different scaling </w:t>
      </w:r>
      <w:r w:rsidR="008A3206" w:rsidRPr="009F23D9">
        <w:t>of</w:t>
      </w:r>
      <w:r w:rsidR="008A024B" w:rsidRPr="009F23D9">
        <w:t xml:space="preserve"> </w:t>
      </w:r>
      <w:r w:rsidR="00986A27" w:rsidRPr="009F23D9">
        <w:t>respective plane.</w:t>
      </w:r>
    </w:p>
    <w:p w:rsidR="0025178D" w:rsidRDefault="000A0EE4" w:rsidP="00A72381">
      <w:pPr>
        <w:pStyle w:val="Szvegtrzs"/>
      </w:pPr>
      <w:r>
        <w:t xml:space="preserve">When designing your local cloud, it is generally useful to split your design into a control and a data plane. The first of the two would be concerned with which Core and Support </w:t>
      </w:r>
      <w:r w:rsidR="006E7351">
        <w:t>system</w:t>
      </w:r>
      <w:r>
        <w:t xml:space="preserve">s, as well as other complementary </w:t>
      </w:r>
      <w:r w:rsidR="006E7351">
        <w:t>system</w:t>
      </w:r>
      <w:r>
        <w:t>s, are being used and under what conditions. The second of the two would be concerned with how your local cloud directly addresses its business objectives.</w:t>
      </w:r>
      <w:r w:rsidR="0025178D">
        <w:br w:type="page"/>
      </w:r>
    </w:p>
    <w:p w:rsidR="00581624" w:rsidRPr="007B7D10" w:rsidRDefault="00581624" w:rsidP="00B105FF">
      <w:pPr>
        <w:pStyle w:val="Cm"/>
      </w:pPr>
      <w:bookmarkStart w:id="18" w:name="_Toc127828490"/>
      <w:r w:rsidRPr="007B7D10">
        <w:lastRenderedPageBreak/>
        <w:t xml:space="preserve">Release </w:t>
      </w:r>
      <w:r w:rsidR="00AA2D68">
        <w:t>N</w:t>
      </w:r>
      <w:r w:rsidRPr="007B7D10">
        <w:t>otes</w:t>
      </w:r>
      <w:bookmarkEnd w:id="18"/>
    </w:p>
    <w:p w:rsidR="00AA2D68" w:rsidRPr="00DF16B8" w:rsidRDefault="00DF16B8" w:rsidP="004B2216">
      <w:pPr>
        <w:pStyle w:val="Szvegtrzs"/>
        <w:rPr>
          <w:b/>
          <w:bCs/>
        </w:rPr>
      </w:pPr>
      <w:r w:rsidRPr="00DF16B8">
        <w:rPr>
          <w:b/>
          <w:bCs/>
        </w:rPr>
        <w:t>Work in progress.</w:t>
      </w:r>
    </w:p>
    <w:p w:rsidR="0025178D" w:rsidRDefault="004B2216" w:rsidP="004B2216">
      <w:pPr>
        <w:pStyle w:val="Szvegtrzs"/>
      </w:pPr>
      <w:r w:rsidRPr="007B7D10">
        <w:t xml:space="preserve">This section describes the differences </w:t>
      </w:r>
      <w:r w:rsidR="006060AE" w:rsidRPr="007B7D10">
        <w:t>between current version and previous versions of the architecture.</w:t>
      </w:r>
      <w:r w:rsidR="000A0EE4">
        <w:t xml:space="preserve"> It will be written in full when the issues in Section </w:t>
      </w:r>
      <w:r w:rsidR="00BD2276">
        <w:t>7 have been resolved.</w:t>
      </w:r>
    </w:p>
    <w:p w:rsidR="0025178D" w:rsidRDefault="0025178D">
      <w:pPr>
        <w:jc w:val="left"/>
        <w:rPr>
          <w:rFonts w:ascii="Times New Roman" w:eastAsia="MS PGothic" w:hAnsi="Times New Roman" w:cs="Lucida Grande"/>
          <w:sz w:val="22"/>
          <w:szCs w:val="22"/>
          <w:lang w:val="en-GB" w:eastAsia="en-US"/>
        </w:rPr>
      </w:pPr>
      <w:r w:rsidRPr="00092159">
        <w:rPr>
          <w:lang w:val="en-US"/>
        </w:rPr>
        <w:br w:type="page"/>
      </w:r>
    </w:p>
    <w:p w:rsidR="00B94863" w:rsidRDefault="00B94863" w:rsidP="00B105FF">
      <w:pPr>
        <w:pStyle w:val="Cm"/>
      </w:pPr>
      <w:bookmarkStart w:id="19" w:name="_Toc127828491"/>
      <w:r w:rsidRPr="007B7D10">
        <w:lastRenderedPageBreak/>
        <w:t>Non-</w:t>
      </w:r>
      <w:r w:rsidR="00AA2D68">
        <w:t>F</w:t>
      </w:r>
      <w:r w:rsidRPr="007B7D10">
        <w:t xml:space="preserve">unctional </w:t>
      </w:r>
      <w:r w:rsidR="00AA2D68">
        <w:t>R</w:t>
      </w:r>
      <w:r w:rsidRPr="007B7D10">
        <w:t>equirements</w:t>
      </w:r>
      <w:bookmarkEnd w:id="19"/>
    </w:p>
    <w:p w:rsidR="008D4A10" w:rsidRPr="008D4A10" w:rsidRDefault="008D4A10" w:rsidP="008D4A10">
      <w:pPr>
        <w:pStyle w:val="Szvegtrzs"/>
      </w:pPr>
      <w:r>
        <w:t xml:space="preserve">Setting up and operating an Arrowhead local cloud comes with the many caveats shared by all distributed systems. Managing these caveats typically means that you need to prioritise certain qualities when designing or choosing the </w:t>
      </w:r>
      <w:r w:rsidR="006E7351">
        <w:t>system</w:t>
      </w:r>
      <w:r>
        <w:t xml:space="preserve">s </w:t>
      </w:r>
      <w:r w:rsidR="7ECD19BB">
        <w:t>for</w:t>
      </w:r>
      <w:r>
        <w:t xml:space="preserve"> your local cloud. In this section, we outline </w:t>
      </w:r>
      <w:r w:rsidR="005102FA">
        <w:t>such</w:t>
      </w:r>
      <w:r>
        <w:t xml:space="preserve"> qualities</w:t>
      </w:r>
      <w:r w:rsidR="005102FA">
        <w:t xml:space="preserve"> promoted by the Eclipse Arrowhead project</w:t>
      </w:r>
      <w:r>
        <w:t xml:space="preserve"> as a list of non-functional requirements, one in each of the following subsections.</w:t>
      </w:r>
    </w:p>
    <w:p w:rsidR="00507E9F" w:rsidRPr="007B7D10" w:rsidRDefault="00EA1A89" w:rsidP="00090B57">
      <w:pPr>
        <w:pStyle w:val="Cmsor1"/>
      </w:pPr>
      <w:bookmarkStart w:id="20" w:name="_Ref126571407"/>
      <w:bookmarkStart w:id="21" w:name="_Toc127828492"/>
      <w:r>
        <w:t xml:space="preserve">Accurate Enough </w:t>
      </w:r>
      <w:r w:rsidR="001C3483">
        <w:t xml:space="preserve">Message </w:t>
      </w:r>
      <w:r w:rsidR="00507E9F" w:rsidRPr="007B7D10">
        <w:t>Caching</w:t>
      </w:r>
      <w:bookmarkEnd w:id="20"/>
      <w:bookmarkEnd w:id="21"/>
    </w:p>
    <w:p w:rsidR="0007724B" w:rsidRDefault="005102FA" w:rsidP="00507E9F">
      <w:pPr>
        <w:pStyle w:val="Szvegtrzs"/>
      </w:pPr>
      <w:r>
        <w:t>Most modern computing devices, including embedded such, can call local functions in the order of microseconds</w:t>
      </w:r>
      <w:r w:rsidR="0007724B">
        <w:t xml:space="preserve"> or faster</w:t>
      </w:r>
      <w:r>
        <w:t xml:space="preserve">. </w:t>
      </w:r>
      <w:r w:rsidR="0007724B">
        <w:t>In contrast, c</w:t>
      </w:r>
      <w:r>
        <w:t xml:space="preserve">alling a function on another device </w:t>
      </w:r>
      <w:r w:rsidR="0007724B">
        <w:t>by</w:t>
      </w:r>
      <w:r>
        <w:t xml:space="preserve"> sending a message </w:t>
      </w:r>
      <w:r w:rsidR="0007724B">
        <w:t xml:space="preserve">is typically completed in the order of milliseconds or slower. The relative expense, in time and capacity utilisation, of sending messages is often high enough to often make it worthwhile to spend quite some effort to reduce the number of messages </w:t>
      </w:r>
      <w:r w:rsidR="00D442DC">
        <w:t xml:space="preserve">that must be sent for </w:t>
      </w:r>
      <w:r w:rsidR="008374CD">
        <w:t>the use case at hand to be possible to realise</w:t>
      </w:r>
      <w:r w:rsidR="0007724B">
        <w:t>.</w:t>
      </w:r>
    </w:p>
    <w:p w:rsidR="00507E9F" w:rsidRDefault="0007724B" w:rsidP="00507E9F">
      <w:pPr>
        <w:pStyle w:val="Szvegtrzs"/>
      </w:pPr>
      <w:r>
        <w:t xml:space="preserve">One important way to reduce messaging is to make it possible for </w:t>
      </w:r>
      <w:r w:rsidR="006E7351">
        <w:t>system</w:t>
      </w:r>
      <w:r>
        <w:t xml:space="preserve">s to </w:t>
      </w:r>
      <w:r w:rsidRPr="0007724B">
        <w:rPr>
          <w:i/>
          <w:iCs/>
        </w:rPr>
        <w:t>cache</w:t>
      </w:r>
      <w:r>
        <w:t xml:space="preserve"> data they receive, by which we mean that </w:t>
      </w:r>
      <w:r w:rsidR="008374CD">
        <w:t>the</w:t>
      </w:r>
      <w:r>
        <w:t xml:space="preserve"> data is saved with the expectation that it may become useful in the future. When a </w:t>
      </w:r>
      <w:r w:rsidR="006E7351">
        <w:t>system</w:t>
      </w:r>
      <w:r>
        <w:t xml:space="preserve"> finds itself in need of some data of concern, it first consults its cache to see if it can find it there. If it can,</w:t>
      </w:r>
      <w:r w:rsidR="00D442DC">
        <w:t xml:space="preserve"> it uses that data, and</w:t>
      </w:r>
      <w:r>
        <w:t xml:space="preserve"> no message needs to be sent.</w:t>
      </w:r>
    </w:p>
    <w:p w:rsidR="00D442DC" w:rsidRDefault="0007724B" w:rsidP="00507E9F">
      <w:pPr>
        <w:pStyle w:val="Szvegtrzs"/>
      </w:pPr>
      <w:r>
        <w:t xml:space="preserve">The trade-off inherent in using caches is, however, that the entries they contain become invalid as soon as the original data </w:t>
      </w:r>
      <w:r w:rsidR="00D442DC">
        <w:t>they are based on change</w:t>
      </w:r>
      <w:r>
        <w:t>.</w:t>
      </w:r>
      <w:r w:rsidR="00D442DC">
        <w:t xml:space="preserve"> Unless the caching </w:t>
      </w:r>
      <w:r w:rsidR="006E7351">
        <w:t>system</w:t>
      </w:r>
      <w:r w:rsidR="00D442DC">
        <w:t xml:space="preserve">s are notified about the event, they cannot be confident the original data has not changed unless they request it again, which requires sending the message we wanted to avoid in the first place. If notifying </w:t>
      </w:r>
      <w:r w:rsidR="006E7351">
        <w:t>system</w:t>
      </w:r>
      <w:r w:rsidR="00D442DC">
        <w:t>s is not practical</w:t>
      </w:r>
      <w:r w:rsidR="001C3483">
        <w:t xml:space="preserve"> for a given use case</w:t>
      </w:r>
      <w:r w:rsidR="00D442DC">
        <w:t>, then there are many ways to have cache entries expire when too old or when other factors make it seem as if they may have become invalid.</w:t>
      </w:r>
      <w:r w:rsidR="001C3483">
        <w:t xml:space="preserve"> These ways are beyond the scope of this document, however.</w:t>
      </w:r>
    </w:p>
    <w:p w:rsidR="0007724B" w:rsidRDefault="00D442DC" w:rsidP="00507E9F">
      <w:pPr>
        <w:pStyle w:val="Szvegtrzs"/>
      </w:pPr>
      <w:r>
        <w:t>The important thing to note here is that caching can indeed help reduce the need for sending messages, but using it requires carefully plan</w:t>
      </w:r>
      <w:r w:rsidR="001C3483">
        <w:t>ning</w:t>
      </w:r>
      <w:r>
        <w:t xml:space="preserve"> how to avoid </w:t>
      </w:r>
      <w:r w:rsidR="006E7351">
        <w:t>system</w:t>
      </w:r>
      <w:r>
        <w:t>s acting on invalid cache entries.</w:t>
      </w:r>
      <w:r w:rsidR="001C3483">
        <w:t xml:space="preserve"> The Arrowhead Core</w:t>
      </w:r>
      <w:r w:rsidR="00EA1A89">
        <w:t xml:space="preserve"> and support</w:t>
      </w:r>
      <w:r w:rsidR="001C3483">
        <w:t xml:space="preserve"> </w:t>
      </w:r>
      <w:r w:rsidR="006E7351">
        <w:t>system</w:t>
      </w:r>
      <w:r w:rsidR="001C3483">
        <w:t>s must all be designed to make it easy to reason about and manage the caching of the data they hold.</w:t>
      </w:r>
    </w:p>
    <w:p w:rsidR="005102FA" w:rsidRDefault="00EA1A89" w:rsidP="008D4A10">
      <w:pPr>
        <w:pStyle w:val="Cmsor1"/>
      </w:pPr>
      <w:bookmarkStart w:id="22" w:name="_Toc127828493"/>
      <w:r>
        <w:t xml:space="preserve">Relative </w:t>
      </w:r>
      <w:r w:rsidR="006E7351">
        <w:t>System</w:t>
      </w:r>
      <w:r w:rsidR="00FC66BA">
        <w:t xml:space="preserve"> </w:t>
      </w:r>
      <w:r w:rsidR="001C3483">
        <w:t>Independence</w:t>
      </w:r>
      <w:bookmarkEnd w:id="22"/>
    </w:p>
    <w:p w:rsidR="00EA1A89" w:rsidRDefault="001C3483" w:rsidP="00D442DC">
      <w:pPr>
        <w:pStyle w:val="Szvegtrzs"/>
      </w:pPr>
      <w:r>
        <w:t>Systems tend to become more brittle the larger and more complicated they become</w:t>
      </w:r>
      <w:r w:rsidR="00EA1A89">
        <w:t>, and local clouds are no exception</w:t>
      </w:r>
      <w:r>
        <w:t>. The more</w:t>
      </w:r>
      <w:r w:rsidR="00EA1A89">
        <w:t xml:space="preserve"> and the more complicated</w:t>
      </w:r>
      <w:r>
        <w:t xml:space="preserve"> </w:t>
      </w:r>
      <w:r w:rsidR="006E7351">
        <w:t>system</w:t>
      </w:r>
      <w:r w:rsidR="00EA1A89">
        <w:t>s</w:t>
      </w:r>
      <w:r>
        <w:t xml:space="preserve"> make up a </w:t>
      </w:r>
      <w:r w:rsidR="00EA1A89">
        <w:t>local cloud</w:t>
      </w:r>
      <w:r>
        <w:t xml:space="preserve">, the larger the probability gets of any of those </w:t>
      </w:r>
      <w:r w:rsidR="006E7351">
        <w:t>system</w:t>
      </w:r>
      <w:r w:rsidR="00EA1A89">
        <w:t>s</w:t>
      </w:r>
      <w:r>
        <w:t xml:space="preserve"> degrading or breaking. </w:t>
      </w:r>
      <w:r w:rsidR="00FC66BA">
        <w:t xml:space="preserve">One way to mitigate this is by </w:t>
      </w:r>
      <w:r w:rsidR="00EA1A89">
        <w:t xml:space="preserve">promoting </w:t>
      </w:r>
      <w:r w:rsidR="006E7351">
        <w:t>system</w:t>
      </w:r>
      <w:r w:rsidR="00EA1A89">
        <w:t>s with small scopes, which means fewer things can break</w:t>
      </w:r>
      <w:r w:rsidR="26E068F5">
        <w:t xml:space="preserve"> in each </w:t>
      </w:r>
      <w:r w:rsidR="006E7351">
        <w:t>system</w:t>
      </w:r>
      <w:r w:rsidR="00EA1A89">
        <w:t xml:space="preserve">, as well as by </w:t>
      </w:r>
      <w:r w:rsidR="00FC66BA">
        <w:t xml:space="preserve">making the </w:t>
      </w:r>
      <w:r w:rsidR="006E7351">
        <w:t>system</w:t>
      </w:r>
      <w:r w:rsidR="00EA1A89">
        <w:t>s</w:t>
      </w:r>
      <w:r w:rsidR="00FC66BA">
        <w:t xml:space="preserve"> able to independently work around these kinds of eventualities.</w:t>
      </w:r>
      <w:r w:rsidR="00EA1A89">
        <w:t xml:space="preserve"> </w:t>
      </w:r>
      <w:r w:rsidR="00FC66BA">
        <w:t xml:space="preserve">However, making </w:t>
      </w:r>
      <w:r w:rsidR="006E7351">
        <w:t>system</w:t>
      </w:r>
      <w:r w:rsidR="00FC66BA">
        <w:t>s</w:t>
      </w:r>
      <w:r w:rsidR="00EA1A89">
        <w:t xml:space="preserve"> independent</w:t>
      </w:r>
      <w:r w:rsidR="00FC66BA">
        <w:t xml:space="preserve"> means that each of them needs to own enough resources and capabilities for </w:t>
      </w:r>
      <w:r w:rsidR="00EA1A89">
        <w:t>this independence</w:t>
      </w:r>
      <w:r w:rsidR="00FC66BA">
        <w:t xml:space="preserve"> to be possible. </w:t>
      </w:r>
      <w:r w:rsidR="00EA1A89">
        <w:t>Among other things, this</w:t>
      </w:r>
      <w:r w:rsidR="00FC66BA">
        <w:t xml:space="preserve"> entails </w:t>
      </w:r>
      <w:r w:rsidR="006E7351">
        <w:t>system</w:t>
      </w:r>
      <w:r w:rsidR="00FC66BA">
        <w:t xml:space="preserve">s owning their own data rather than </w:t>
      </w:r>
      <w:r w:rsidR="00EA1A89">
        <w:t>storing it in external databases</w:t>
      </w:r>
      <w:r w:rsidR="00FC66BA">
        <w:t>.</w:t>
      </w:r>
    </w:p>
    <w:p w:rsidR="0025178D" w:rsidRDefault="00EA1A89" w:rsidP="001D2E21">
      <w:pPr>
        <w:pStyle w:val="Szvegtrzs"/>
      </w:pPr>
      <w:r>
        <w:t xml:space="preserve">Designing a local cloud effectively means that its resilience to failures must be accounted for, and that its </w:t>
      </w:r>
      <w:r w:rsidR="006E7351">
        <w:t>system</w:t>
      </w:r>
      <w:r>
        <w:t>s are given the capabilities required to work around any contingencies.</w:t>
      </w:r>
    </w:p>
    <w:p w:rsidR="00650FA9" w:rsidRDefault="00650FA9" w:rsidP="003455FB">
      <w:pPr>
        <w:pStyle w:val="Cm"/>
      </w:pPr>
      <w:bookmarkStart w:id="23" w:name="_Toc127828494"/>
      <w:r>
        <w:lastRenderedPageBreak/>
        <w:t>Unresolved Issues</w:t>
      </w:r>
      <w:bookmarkEnd w:id="23"/>
    </w:p>
    <w:p w:rsidR="00650FA9" w:rsidRDefault="001D2E21" w:rsidP="001D2E21">
      <w:pPr>
        <w:pStyle w:val="Szvegtrzs"/>
      </w:pPr>
      <w:r w:rsidRPr="001D2E21">
        <w:t>As far as is currently known, the following issues remain to be addressed before this document can be released as version 1.0.</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4"/>
        <w:gridCol w:w="8067"/>
      </w:tblGrid>
      <w:tr w:rsidR="006E1EAD" w:rsidRPr="00092159" w:rsidTr="006E1EAD">
        <w:tc>
          <w:tcPr>
            <w:tcW w:w="704" w:type="dxa"/>
          </w:tcPr>
          <w:p w:rsidR="006E1EAD" w:rsidRPr="006E1EAD" w:rsidRDefault="006E1EAD" w:rsidP="006E1EAD">
            <w:pPr>
              <w:pStyle w:val="Szvegtrzs"/>
              <w:jc w:val="right"/>
              <w:rPr>
                <w:b/>
                <w:bCs/>
              </w:rPr>
            </w:pPr>
            <w:r w:rsidRPr="006E1EAD">
              <w:rPr>
                <w:b/>
                <w:bCs/>
              </w:rPr>
              <w:t>1.</w:t>
            </w:r>
          </w:p>
        </w:tc>
        <w:tc>
          <w:tcPr>
            <w:tcW w:w="8067" w:type="dxa"/>
          </w:tcPr>
          <w:p w:rsidR="006E1EAD" w:rsidRDefault="00445F05" w:rsidP="006E1EAD">
            <w:pPr>
              <w:pStyle w:val="Szvegtrzs"/>
              <w:jc w:val="left"/>
              <w:rPr>
                <w:b/>
                <w:bCs/>
              </w:rPr>
            </w:pPr>
            <w:r>
              <w:rPr>
                <w:b/>
                <w:bCs/>
              </w:rPr>
              <w:t xml:space="preserve">What security </w:t>
            </w:r>
            <w:r w:rsidR="006E7351">
              <w:rPr>
                <w:b/>
                <w:bCs/>
              </w:rPr>
              <w:t>system</w:t>
            </w:r>
            <w:r>
              <w:rPr>
                <w:b/>
                <w:bCs/>
              </w:rPr>
              <w:t>s should be provided by Eclipse Arrowhead?</w:t>
            </w:r>
          </w:p>
          <w:p w:rsidR="00845A8A" w:rsidRDefault="00445F05" w:rsidP="00845A8A">
            <w:pPr>
              <w:pStyle w:val="Szvegtrzs"/>
              <w:jc w:val="left"/>
            </w:pPr>
            <w:r>
              <w:t>As of Arrowhead version 4, security is managed by the Authorisation system</w:t>
            </w:r>
            <w:r w:rsidR="00DD46D4">
              <w:t>,</w:t>
            </w:r>
            <w:r>
              <w:t xml:space="preserve"> </w:t>
            </w:r>
            <w:r w:rsidR="00DD46D4">
              <w:t xml:space="preserve">which is </w:t>
            </w:r>
            <w:r>
              <w:t xml:space="preserve">a simple store for access control rules that is also able to generate </w:t>
            </w:r>
            <w:r w:rsidR="00DD46D4">
              <w:t xml:space="preserve">one specific kind of </w:t>
            </w:r>
            <w:r>
              <w:t>access control tokens.</w:t>
            </w:r>
            <w:r w:rsidR="00DD46D4">
              <w:t xml:space="preserve"> </w:t>
            </w:r>
            <w:r w:rsidR="001A1258">
              <w:t>C</w:t>
            </w:r>
            <w:r w:rsidR="00DD46D4">
              <w:t xml:space="preserve">ertificates must be issued for all systems and are used directly in every established </w:t>
            </w:r>
            <w:r w:rsidR="00845A8A">
              <w:t>connection between systems, in addition to the tokens (when used)</w:t>
            </w:r>
            <w:r w:rsidR="00DD46D4">
              <w:t>.</w:t>
            </w:r>
            <w:r w:rsidR="00845A8A">
              <w:t xml:space="preserve"> The Onboarding Controller can be used if wanting to limit the lifetimes of the </w:t>
            </w:r>
            <w:r w:rsidR="001A1258">
              <w:t>c</w:t>
            </w:r>
            <w:r w:rsidR="00845A8A">
              <w:t>ertificates and have systems automatically renew them as they are about to expire.</w:t>
            </w:r>
            <w:r w:rsidR="001A1258">
              <w:t xml:space="preserve"> The Certificate Authority system can be used to issue and revoke certificates.</w:t>
            </w:r>
          </w:p>
          <w:p w:rsidR="00845A8A" w:rsidRDefault="001A1258" w:rsidP="00845A8A">
            <w:pPr>
              <w:pStyle w:val="Szvegtrzs"/>
              <w:jc w:val="left"/>
            </w:pPr>
            <w:r>
              <w:t xml:space="preserve">While this security setup works, </w:t>
            </w:r>
            <w:r w:rsidRPr="00B43545">
              <w:rPr>
                <w:i/>
                <w:iCs/>
              </w:rPr>
              <w:t xml:space="preserve">it does not provide a direct means of </w:t>
            </w:r>
            <w:r w:rsidR="00C47FF6">
              <w:rPr>
                <w:i/>
                <w:iCs/>
              </w:rPr>
              <w:t>integrating with other identity frameworks</w:t>
            </w:r>
            <w:r>
              <w:t>. How would you, for example, make it possible for a certain Active Directory</w:t>
            </w:r>
            <w:r w:rsidR="00563179">
              <w:t xml:space="preserve"> </w:t>
            </w:r>
            <w:r>
              <w:t xml:space="preserve">user to consume services? </w:t>
            </w:r>
            <w:r w:rsidR="00563179">
              <w:t xml:space="preserve">One common approach to solving this in other contexts is to use something like </w:t>
            </w:r>
            <w:r w:rsidR="00563179" w:rsidRPr="00563179">
              <w:rPr>
                <w:i/>
                <w:iCs/>
              </w:rPr>
              <w:t>OpenID Connect</w:t>
            </w:r>
            <w:r w:rsidR="00563179">
              <w:t xml:space="preserve"> or </w:t>
            </w:r>
            <w:r w:rsidR="00563179" w:rsidRPr="00563179">
              <w:rPr>
                <w:i/>
                <w:iCs/>
              </w:rPr>
              <w:t>SAML 2.0</w:t>
            </w:r>
            <w:r w:rsidR="00563179">
              <w:t>. These standards make it possible to setup rules that enable one system (like Active Directory) to create temporary identities in another system (like an Arrowhead local cloud). If using OpenID Connect jargon, the name of the system issuing the temporary identities</w:t>
            </w:r>
            <w:r w:rsidR="00C47FF6">
              <w:t xml:space="preserve"> in the “other system”</w:t>
            </w:r>
            <w:r w:rsidR="00563179">
              <w:t xml:space="preserve"> would be </w:t>
            </w:r>
            <w:r w:rsidR="00563179">
              <w:rPr>
                <w:i/>
                <w:iCs/>
              </w:rPr>
              <w:t>Identity Provider</w:t>
            </w:r>
            <w:r w:rsidR="00563179">
              <w:t>. As an identity provider, essentially, accept credentials and returns temporary identities,</w:t>
            </w:r>
            <w:r w:rsidR="00B43545">
              <w:t xml:space="preserve"> it could also accept usernames and passwords, </w:t>
            </w:r>
            <w:r w:rsidR="00C47FF6">
              <w:t>onboarding</w:t>
            </w:r>
            <w:r w:rsidR="00B43545">
              <w:t xml:space="preserve"> certificates, or One-Time Passwords.</w:t>
            </w:r>
          </w:p>
          <w:p w:rsidR="00B43545" w:rsidRDefault="00B43545" w:rsidP="00845A8A">
            <w:pPr>
              <w:pStyle w:val="Szvegtrzs"/>
              <w:jc w:val="left"/>
            </w:pPr>
            <w:r>
              <w:t xml:space="preserve">The issues that need to be resolved are how a would-be Identity Provider </w:t>
            </w:r>
            <w:r w:rsidR="006E7351">
              <w:t>system</w:t>
            </w:r>
            <w:r w:rsidR="001C5B05">
              <w:t xml:space="preserve"> (or systems)</w:t>
            </w:r>
            <w:r>
              <w:t xml:space="preserve"> relates to the Authorisation system</w:t>
            </w:r>
            <w:r w:rsidR="00C47FF6">
              <w:t xml:space="preserve">, </w:t>
            </w:r>
            <w:r>
              <w:t>Onboarding Controller</w:t>
            </w:r>
            <w:r w:rsidR="00C47FF6">
              <w:t xml:space="preserve"> and Certificate Authority</w:t>
            </w:r>
            <w:r>
              <w:t xml:space="preserve">, as well as if the Identity Provider is a Core or Support </w:t>
            </w:r>
            <w:r w:rsidR="006E7351">
              <w:t>system</w:t>
            </w:r>
            <w:r>
              <w:t>.</w:t>
            </w:r>
          </w:p>
          <w:p w:rsidR="00C47FF6" w:rsidRDefault="00B43545" w:rsidP="00845A8A">
            <w:pPr>
              <w:pStyle w:val="Szvegtrzs"/>
              <w:jc w:val="left"/>
            </w:pPr>
            <w:r>
              <w:t xml:space="preserve">The current Authorisation system issues temporary identities in the form of single-service access tokens, while the Onboarding Controller issues temporary identities in the form of device and system certificates. It is possible to argue that moving all identity issuance to the Identity Provider would facilitate a better separation of concerns. Any system able to present an acceptable credential to the Identity Provider may acquire a temporary identity, in the form of certificates, tokens or otherwise, useful for providing and/or consuming </w:t>
            </w:r>
            <w:r w:rsidR="00100601">
              <w:t>service</w:t>
            </w:r>
            <w:r>
              <w:t>s in a local cloud.</w:t>
            </w:r>
            <w:r w:rsidR="00C47FF6">
              <w:t xml:space="preserve"> But</w:t>
            </w:r>
            <w:r>
              <w:t xml:space="preserve"> what would the role of the Onboarding Controller be then? Assuming that onboarded devices cannot access the Identity Provider, or that they cannot present credentials the Identity Provider can accept, the Onboarding Controller could mediate for such devices.</w:t>
            </w:r>
          </w:p>
          <w:p w:rsidR="00C47FF6" w:rsidRDefault="00C47FF6" w:rsidP="00845A8A">
            <w:pPr>
              <w:pStyle w:val="Szvegtrzs"/>
              <w:jc w:val="left"/>
            </w:pPr>
            <w:r>
              <w:t>W</w:t>
            </w:r>
            <w:r w:rsidR="00B43545">
              <w:t>ould the Identity Provider use the Certificate Authority when issuing identities, or does the Identity Provider issue certificates by itself? Which depends on whether the Identity Provider also is concerned with revoking identities.</w:t>
            </w:r>
          </w:p>
          <w:p w:rsidR="00B43545" w:rsidRPr="00563179" w:rsidRDefault="00C47FF6" w:rsidP="00845A8A">
            <w:pPr>
              <w:pStyle w:val="Szvegtrzs"/>
              <w:jc w:val="left"/>
            </w:pPr>
            <w:r>
              <w:t xml:space="preserve">Is issuing identities sufficiently different from issuing tokens to divide the tasks between two </w:t>
            </w:r>
            <w:r w:rsidR="006E7351">
              <w:t>system</w:t>
            </w:r>
            <w:r>
              <w:t xml:space="preserve">s, an Identity Provider and a Token Provider? Should integration with other identity systems be done by dedicated Identity </w:t>
            </w:r>
            <w:r w:rsidR="001C5B05">
              <w:t>Bridge</w:t>
            </w:r>
            <w:r>
              <w:t xml:space="preserve"> </w:t>
            </w:r>
            <w:r w:rsidR="006E7351">
              <w:t>system</w:t>
            </w:r>
            <w:r>
              <w:t>s?</w:t>
            </w:r>
            <w:r w:rsidR="001C5B05">
              <w:t xml:space="preserve"> Should the Identity Provider push out identity revocations to concerned </w:t>
            </w:r>
            <w:r w:rsidR="00100601">
              <w:t>service</w:t>
            </w:r>
            <w:r w:rsidR="001C5B05">
              <w:t xml:space="preserve"> providers?</w:t>
            </w:r>
          </w:p>
        </w:tc>
      </w:tr>
      <w:tr w:rsidR="006E1EAD" w:rsidRPr="00092159" w:rsidTr="006E1EAD">
        <w:tc>
          <w:tcPr>
            <w:tcW w:w="704" w:type="dxa"/>
          </w:tcPr>
          <w:p w:rsidR="006E1EAD" w:rsidRPr="006E1EAD" w:rsidRDefault="006E1EAD" w:rsidP="006E1EAD">
            <w:pPr>
              <w:pStyle w:val="Szvegtrzs"/>
              <w:jc w:val="right"/>
              <w:rPr>
                <w:b/>
                <w:bCs/>
              </w:rPr>
            </w:pPr>
            <w:r w:rsidRPr="006E1EAD">
              <w:rPr>
                <w:b/>
                <w:bCs/>
              </w:rPr>
              <w:lastRenderedPageBreak/>
              <w:t>2.</w:t>
            </w:r>
          </w:p>
        </w:tc>
        <w:tc>
          <w:tcPr>
            <w:tcW w:w="8067" w:type="dxa"/>
          </w:tcPr>
          <w:p w:rsidR="006E1EAD" w:rsidRPr="006E1EAD" w:rsidRDefault="001C5B05" w:rsidP="006E1EAD">
            <w:pPr>
              <w:pStyle w:val="Szvegtrzs"/>
              <w:jc w:val="left"/>
              <w:rPr>
                <w:b/>
                <w:bCs/>
              </w:rPr>
            </w:pPr>
            <w:r>
              <w:rPr>
                <w:b/>
                <w:bCs/>
              </w:rPr>
              <w:t>How do we push orchestration rules to their intended receivers?</w:t>
            </w:r>
          </w:p>
          <w:p w:rsidR="001C5B05" w:rsidRDefault="001C5B05" w:rsidP="006E1EAD">
            <w:pPr>
              <w:pStyle w:val="Szvegtrzs"/>
              <w:jc w:val="left"/>
            </w:pPr>
            <w:r>
              <w:t xml:space="preserve">Should the Orchestration </w:t>
            </w:r>
            <w:r w:rsidR="006E7351">
              <w:t>system</w:t>
            </w:r>
            <w:r>
              <w:t xml:space="preserve"> allow for other </w:t>
            </w:r>
            <w:r w:rsidR="006E7351">
              <w:t>system</w:t>
            </w:r>
            <w:r>
              <w:t xml:space="preserve">s to </w:t>
            </w:r>
            <w:r w:rsidRPr="001C5B05">
              <w:rPr>
                <w:i/>
                <w:iCs/>
              </w:rPr>
              <w:t>subscribe</w:t>
            </w:r>
            <w:r>
              <w:t xml:space="preserve"> to rule changes via a </w:t>
            </w:r>
            <w:r w:rsidR="00100601">
              <w:t>service</w:t>
            </w:r>
            <w:r>
              <w:t xml:space="preserve"> provided by the Orchestration </w:t>
            </w:r>
            <w:r w:rsidR="006E7351">
              <w:t>system</w:t>
            </w:r>
            <w:r>
              <w:t xml:space="preserve">? The alternative is to have every </w:t>
            </w:r>
            <w:r w:rsidR="006E7351">
              <w:t>system</w:t>
            </w:r>
            <w:r>
              <w:t xml:space="preserve"> that can and is willing to accept rule changes provide its own </w:t>
            </w:r>
            <w:r w:rsidR="00100601">
              <w:t>service</w:t>
            </w:r>
            <w:r>
              <w:t xml:space="preserve"> through which its orchestration rules can be changed. This latter approach assumes that the Orchestration </w:t>
            </w:r>
            <w:r w:rsidR="006E7351">
              <w:t>system</w:t>
            </w:r>
            <w:r>
              <w:t xml:space="preserve"> can scan the Service Registry, or otherwise identify, all </w:t>
            </w:r>
            <w:r w:rsidR="006E7351">
              <w:t>system</w:t>
            </w:r>
            <w:r>
              <w:t xml:space="preserve">s that provide this </w:t>
            </w:r>
            <w:r w:rsidR="00100601">
              <w:t>service</w:t>
            </w:r>
            <w:r>
              <w:t>.</w:t>
            </w:r>
          </w:p>
          <w:p w:rsidR="001C5B05" w:rsidRDefault="001C5B05" w:rsidP="006E1EAD">
            <w:pPr>
              <w:pStyle w:val="Szvegtrzs"/>
              <w:jc w:val="left"/>
            </w:pPr>
            <w:r>
              <w:t xml:space="preserve">The </w:t>
            </w:r>
            <w:r w:rsidRPr="001C5B05">
              <w:rPr>
                <w:i/>
                <w:iCs/>
              </w:rPr>
              <w:t>subscription-approach</w:t>
            </w:r>
            <w:r>
              <w:t xml:space="preserve"> requires the receivers of the orchestration rules to decide from where they are received, as an Orchestration </w:t>
            </w:r>
            <w:r w:rsidR="006E7351">
              <w:t>system</w:t>
            </w:r>
            <w:r>
              <w:t xml:space="preserve"> must be contacted for the subscription to be initiated. The </w:t>
            </w:r>
            <w:r w:rsidRPr="001C5B05">
              <w:rPr>
                <w:i/>
                <w:iCs/>
              </w:rPr>
              <w:t>own-</w:t>
            </w:r>
            <w:r w:rsidR="00100601">
              <w:rPr>
                <w:i/>
                <w:iCs/>
              </w:rPr>
              <w:t>service</w:t>
            </w:r>
            <w:r w:rsidRPr="001C5B05">
              <w:rPr>
                <w:i/>
                <w:iCs/>
              </w:rPr>
              <w:t>-approach</w:t>
            </w:r>
            <w:r>
              <w:t xml:space="preserve"> means that orchestration rules can come from any </w:t>
            </w:r>
            <w:r w:rsidR="006E7351">
              <w:t>system</w:t>
            </w:r>
            <w:r>
              <w:t xml:space="preserve"> permitted to consume the orchestration </w:t>
            </w:r>
            <w:r w:rsidR="00100601">
              <w:t>service</w:t>
            </w:r>
            <w:r>
              <w:t xml:space="preserve"> (would </w:t>
            </w:r>
            <w:proofErr w:type="spellStart"/>
            <w:r w:rsidRPr="001C5B05">
              <w:rPr>
                <w:i/>
                <w:iCs/>
              </w:rPr>
              <w:t>Orchestratable</w:t>
            </w:r>
            <w:proofErr w:type="spellEnd"/>
            <w:r>
              <w:rPr>
                <w:i/>
                <w:iCs/>
              </w:rPr>
              <w:t xml:space="preserve"> </w:t>
            </w:r>
            <w:r w:rsidR="00100601">
              <w:rPr>
                <w:i/>
                <w:iCs/>
              </w:rPr>
              <w:t>Service</w:t>
            </w:r>
            <w:r>
              <w:rPr>
                <w:i/>
                <w:iCs/>
              </w:rPr>
              <w:t xml:space="preserve"> </w:t>
            </w:r>
            <w:r>
              <w:t xml:space="preserve">be a good name for it?), which, arguably, makes orchestration pushing more robust, as no one </w:t>
            </w:r>
            <w:r w:rsidR="006E7351">
              <w:t>system</w:t>
            </w:r>
            <w:r>
              <w:t xml:space="preserve"> is required to maintain a list of subscribers that can be lost if a </w:t>
            </w:r>
            <w:r w:rsidR="006E7351">
              <w:t>system</w:t>
            </w:r>
            <w:r>
              <w:t xml:space="preserve"> goes down.</w:t>
            </w:r>
          </w:p>
          <w:p w:rsidR="001C5B05" w:rsidRDefault="001C5B05" w:rsidP="006E1EAD">
            <w:pPr>
              <w:pStyle w:val="Szvegtrzs"/>
              <w:jc w:val="left"/>
            </w:pPr>
            <w:r>
              <w:t xml:space="preserve">Note that there still is no accepted way of directly describing subscriptions in the documentation format used for Arrowhead up until this point. If the </w:t>
            </w:r>
            <w:r w:rsidRPr="001C5B05">
              <w:rPr>
                <w:i/>
                <w:iCs/>
              </w:rPr>
              <w:t>subscription-approach</w:t>
            </w:r>
            <w:r>
              <w:t xml:space="preserve"> is chosen, the documentation format must be extended.</w:t>
            </w:r>
          </w:p>
        </w:tc>
      </w:tr>
      <w:tr w:rsidR="006E1EAD" w:rsidRPr="00092159" w:rsidTr="006E1EAD">
        <w:tc>
          <w:tcPr>
            <w:tcW w:w="704" w:type="dxa"/>
          </w:tcPr>
          <w:p w:rsidR="006E1EAD" w:rsidRPr="006E1EAD" w:rsidRDefault="006E1EAD" w:rsidP="006E1EAD">
            <w:pPr>
              <w:pStyle w:val="Szvegtrzs"/>
              <w:jc w:val="right"/>
              <w:rPr>
                <w:b/>
                <w:bCs/>
              </w:rPr>
            </w:pPr>
            <w:r w:rsidRPr="006E1EAD">
              <w:rPr>
                <w:b/>
                <w:bCs/>
              </w:rPr>
              <w:t>3.</w:t>
            </w:r>
          </w:p>
        </w:tc>
        <w:tc>
          <w:tcPr>
            <w:tcW w:w="8067" w:type="dxa"/>
          </w:tcPr>
          <w:p w:rsidR="006E1EAD" w:rsidRPr="00CE7609" w:rsidRDefault="006E7351" w:rsidP="006E1EAD">
            <w:pPr>
              <w:pStyle w:val="Szvegtrzs"/>
              <w:jc w:val="left"/>
              <w:rPr>
                <w:b/>
                <w:bCs/>
              </w:rPr>
            </w:pPr>
            <w:r>
              <w:rPr>
                <w:b/>
                <w:bCs/>
              </w:rPr>
              <w:t>System</w:t>
            </w:r>
            <w:r w:rsidR="00CE7609" w:rsidRPr="00CE7609">
              <w:rPr>
                <w:b/>
                <w:bCs/>
              </w:rPr>
              <w:t>s/</w:t>
            </w:r>
            <w:r w:rsidR="00100601">
              <w:rPr>
                <w:b/>
                <w:bCs/>
              </w:rPr>
              <w:t>service</w:t>
            </w:r>
            <w:r w:rsidR="00CE7609" w:rsidRPr="00CE7609">
              <w:rPr>
                <w:b/>
                <w:bCs/>
              </w:rPr>
              <w:t>s or systems/services?</w:t>
            </w:r>
          </w:p>
          <w:p w:rsidR="00CE7609" w:rsidRDefault="00CE7609" w:rsidP="006E1EAD">
            <w:pPr>
              <w:pStyle w:val="Szvegtrzs"/>
              <w:jc w:val="left"/>
            </w:pPr>
            <w:r>
              <w:t xml:space="preserve">The terms </w:t>
            </w:r>
            <w:r w:rsidRPr="00CE7609">
              <w:rPr>
                <w:i/>
                <w:iCs/>
              </w:rPr>
              <w:t>systems</w:t>
            </w:r>
            <w:r>
              <w:t xml:space="preserve"> and </w:t>
            </w:r>
            <w:r w:rsidRPr="00CE7609">
              <w:rPr>
                <w:i/>
                <w:iCs/>
              </w:rPr>
              <w:t>services</w:t>
            </w:r>
            <w:r>
              <w:t xml:space="preserve">, as they have been used previously, are easy to confuse with similar terms used in many other contexts. The terms </w:t>
            </w:r>
            <w:r w:rsidR="006E7351">
              <w:rPr>
                <w:i/>
                <w:iCs/>
              </w:rPr>
              <w:t>system</w:t>
            </w:r>
            <w:r w:rsidRPr="00CE7609">
              <w:rPr>
                <w:i/>
                <w:iCs/>
              </w:rPr>
              <w:t>s</w:t>
            </w:r>
            <w:r>
              <w:t xml:space="preserve"> and </w:t>
            </w:r>
            <w:r w:rsidR="00100601">
              <w:rPr>
                <w:i/>
                <w:iCs/>
              </w:rPr>
              <w:t>service</w:t>
            </w:r>
            <w:r w:rsidRPr="00CE7609">
              <w:rPr>
                <w:i/>
                <w:iCs/>
              </w:rPr>
              <w:t>s</w:t>
            </w:r>
            <w:r>
              <w:t xml:space="preserve"> have been proposed as new names to avoid this confusion. The </w:t>
            </w:r>
            <w:r w:rsidRPr="00CE7609">
              <w:rPr>
                <w:i/>
                <w:iCs/>
              </w:rPr>
              <w:t>micro</w:t>
            </w:r>
            <w:r>
              <w:rPr>
                <w:i/>
                <w:iCs/>
              </w:rPr>
              <w:t>-</w:t>
            </w:r>
            <w:r>
              <w:t xml:space="preserve"> prefix is meant to allude to how designing systems with loose coupling and smaller scopes is promoted by the Eclipse Arrowhead project.</w:t>
            </w:r>
          </w:p>
          <w:p w:rsidR="00CE7609" w:rsidRPr="00CE7609" w:rsidRDefault="00CE7609" w:rsidP="006E1EAD">
            <w:pPr>
              <w:pStyle w:val="Szvegtrzs"/>
              <w:jc w:val="left"/>
            </w:pPr>
            <w:r>
              <w:t>A downside to the new names is that they are longer than the old ones, which makes it more inconvenient when including the terms in the names of systems and services. For example, the “</w:t>
            </w:r>
            <w:r w:rsidR="00100601">
              <w:t>Service</w:t>
            </w:r>
            <w:r>
              <w:t xml:space="preserve"> Registry </w:t>
            </w:r>
            <w:r w:rsidR="006E7351">
              <w:t>System</w:t>
            </w:r>
            <w:r>
              <w:t>” is, arguably, harder to read than “Service Registry System”. A remedy to this downside could be to promote a different way of naming services and systems in Arrowhead. For example, the “</w:t>
            </w:r>
            <w:r w:rsidR="00100601">
              <w:t>Service</w:t>
            </w:r>
            <w:r>
              <w:t xml:space="preserve"> Registry </w:t>
            </w:r>
            <w:r w:rsidR="006E7351">
              <w:t>System</w:t>
            </w:r>
            <w:r>
              <w:t>” could be renamed to the “</w:t>
            </w:r>
            <w:r w:rsidR="00100601">
              <w:t>Service</w:t>
            </w:r>
            <w:r>
              <w:t xml:space="preserve"> Registrar”.</w:t>
            </w:r>
          </w:p>
        </w:tc>
      </w:tr>
      <w:tr w:rsidR="006E1EAD" w:rsidRPr="00092159" w:rsidTr="006E1EAD">
        <w:tc>
          <w:tcPr>
            <w:tcW w:w="704" w:type="dxa"/>
          </w:tcPr>
          <w:p w:rsidR="006E1EAD" w:rsidRPr="006E1EAD" w:rsidRDefault="006E1EAD" w:rsidP="006E1EAD">
            <w:pPr>
              <w:pStyle w:val="Szvegtrzs"/>
              <w:jc w:val="right"/>
              <w:rPr>
                <w:b/>
                <w:bCs/>
              </w:rPr>
            </w:pPr>
          </w:p>
        </w:tc>
        <w:tc>
          <w:tcPr>
            <w:tcW w:w="8067" w:type="dxa"/>
          </w:tcPr>
          <w:p w:rsidR="006E1EAD" w:rsidRDefault="006E1EAD" w:rsidP="006E1EAD">
            <w:pPr>
              <w:pStyle w:val="Szvegtrzs"/>
              <w:jc w:val="left"/>
            </w:pPr>
          </w:p>
        </w:tc>
      </w:tr>
      <w:tr w:rsidR="006E1EAD" w:rsidRPr="00092159" w:rsidTr="006E1EAD">
        <w:tc>
          <w:tcPr>
            <w:tcW w:w="704" w:type="dxa"/>
          </w:tcPr>
          <w:p w:rsidR="006E1EAD" w:rsidRPr="006E1EAD" w:rsidRDefault="006E1EAD" w:rsidP="006E1EAD">
            <w:pPr>
              <w:pStyle w:val="Szvegtrzs"/>
              <w:jc w:val="right"/>
              <w:rPr>
                <w:b/>
                <w:bCs/>
              </w:rPr>
            </w:pPr>
          </w:p>
        </w:tc>
        <w:tc>
          <w:tcPr>
            <w:tcW w:w="8067" w:type="dxa"/>
          </w:tcPr>
          <w:p w:rsidR="006E1EAD" w:rsidRDefault="006E1EAD" w:rsidP="006E1EAD">
            <w:pPr>
              <w:pStyle w:val="Szvegtrzs"/>
              <w:jc w:val="left"/>
            </w:pPr>
          </w:p>
        </w:tc>
      </w:tr>
      <w:tr w:rsidR="006E1EAD" w:rsidRPr="00092159" w:rsidTr="006E1EAD">
        <w:tc>
          <w:tcPr>
            <w:tcW w:w="704" w:type="dxa"/>
          </w:tcPr>
          <w:p w:rsidR="006E1EAD" w:rsidRPr="006E1EAD" w:rsidRDefault="006E1EAD" w:rsidP="006E1EAD">
            <w:pPr>
              <w:pStyle w:val="Szvegtrzs"/>
              <w:jc w:val="right"/>
              <w:rPr>
                <w:b/>
                <w:bCs/>
              </w:rPr>
            </w:pPr>
          </w:p>
        </w:tc>
        <w:tc>
          <w:tcPr>
            <w:tcW w:w="8067" w:type="dxa"/>
          </w:tcPr>
          <w:p w:rsidR="006E1EAD" w:rsidRDefault="006E1EAD" w:rsidP="006E1EAD">
            <w:pPr>
              <w:pStyle w:val="Szvegtrzs"/>
              <w:jc w:val="left"/>
            </w:pPr>
          </w:p>
        </w:tc>
      </w:tr>
      <w:tr w:rsidR="006E1EAD" w:rsidRPr="00092159" w:rsidTr="006E1EAD">
        <w:tc>
          <w:tcPr>
            <w:tcW w:w="704" w:type="dxa"/>
          </w:tcPr>
          <w:p w:rsidR="006E1EAD" w:rsidRPr="006E1EAD" w:rsidRDefault="006E1EAD" w:rsidP="006E1EAD">
            <w:pPr>
              <w:pStyle w:val="Szvegtrzs"/>
              <w:jc w:val="right"/>
              <w:rPr>
                <w:b/>
                <w:bCs/>
              </w:rPr>
            </w:pPr>
          </w:p>
        </w:tc>
        <w:tc>
          <w:tcPr>
            <w:tcW w:w="8067" w:type="dxa"/>
          </w:tcPr>
          <w:p w:rsidR="006E1EAD" w:rsidRDefault="006E1EAD" w:rsidP="006E1EAD">
            <w:pPr>
              <w:pStyle w:val="Szvegtrzs"/>
              <w:jc w:val="left"/>
            </w:pPr>
          </w:p>
        </w:tc>
      </w:tr>
      <w:tr w:rsidR="006E1EAD" w:rsidRPr="00092159" w:rsidTr="006E1EAD">
        <w:tc>
          <w:tcPr>
            <w:tcW w:w="704" w:type="dxa"/>
          </w:tcPr>
          <w:p w:rsidR="006E1EAD" w:rsidRPr="006E1EAD" w:rsidRDefault="006E1EAD" w:rsidP="006E1EAD">
            <w:pPr>
              <w:pStyle w:val="Szvegtrzs"/>
              <w:jc w:val="right"/>
              <w:rPr>
                <w:b/>
                <w:bCs/>
              </w:rPr>
            </w:pPr>
          </w:p>
        </w:tc>
        <w:tc>
          <w:tcPr>
            <w:tcW w:w="8067" w:type="dxa"/>
          </w:tcPr>
          <w:p w:rsidR="006E1EAD" w:rsidRDefault="006E1EAD" w:rsidP="006E1EAD">
            <w:pPr>
              <w:pStyle w:val="Szvegtrzs"/>
              <w:jc w:val="left"/>
            </w:pPr>
          </w:p>
        </w:tc>
      </w:tr>
    </w:tbl>
    <w:p w:rsidR="001D2E21" w:rsidRPr="001D2E21" w:rsidRDefault="001D2E21" w:rsidP="006E1EAD">
      <w:pPr>
        <w:pStyle w:val="Szvegtrzs"/>
      </w:pPr>
    </w:p>
    <w:p w:rsidR="00650FA9" w:rsidRDefault="00650FA9">
      <w:pPr>
        <w:jc w:val="left"/>
        <w:rPr>
          <w:rFonts w:ascii="Times New Roman" w:eastAsia="MS PGothic" w:hAnsi="Times New Roman" w:cs="Lucida Grande"/>
          <w:b/>
          <w:bCs/>
          <w:sz w:val="22"/>
          <w:szCs w:val="22"/>
          <w:lang w:val="en-GB" w:eastAsia="en-US"/>
        </w:rPr>
      </w:pPr>
      <w:r w:rsidRPr="00092159">
        <w:rPr>
          <w:b/>
          <w:bCs/>
          <w:lang w:val="en-US"/>
        </w:rPr>
        <w:br w:type="page"/>
      </w:r>
    </w:p>
    <w:p w:rsidR="003455FB" w:rsidRPr="007B7D10" w:rsidRDefault="003455FB" w:rsidP="003455FB">
      <w:pPr>
        <w:pStyle w:val="Cm"/>
      </w:pPr>
      <w:bookmarkStart w:id="24" w:name="_Toc127828495"/>
      <w:r w:rsidRPr="007B7D10">
        <w:lastRenderedPageBreak/>
        <w:t>References</w:t>
      </w:r>
      <w:bookmarkEnd w:id="24"/>
    </w:p>
    <w:p w:rsidR="003455FB" w:rsidRPr="0025178D" w:rsidRDefault="0025178D" w:rsidP="0025178D">
      <w:pPr>
        <w:pStyle w:val="Szvegtrzs"/>
        <w:rPr>
          <w:b/>
          <w:bCs/>
        </w:rPr>
      </w:pPr>
      <w:r w:rsidRPr="0025178D">
        <w:rPr>
          <w:b/>
          <w:bCs/>
        </w:rPr>
        <w:t>Work in progress.</w:t>
      </w:r>
    </w:p>
    <w:p w:rsidR="00105116" w:rsidRPr="007B7D10" w:rsidRDefault="00105116" w:rsidP="000271F1">
      <w:pPr>
        <w:pStyle w:val="Cm"/>
      </w:pPr>
      <w:bookmarkStart w:id="25" w:name="_Toc354828814"/>
      <w:bookmarkStart w:id="26" w:name="_Toc127828496"/>
      <w:r w:rsidRPr="007B7D10">
        <w:t xml:space="preserve">Revision </w:t>
      </w:r>
      <w:r w:rsidR="0061061C">
        <w:t>H</w:t>
      </w:r>
      <w:r w:rsidRPr="007B7D10">
        <w:t>istory</w:t>
      </w:r>
      <w:bookmarkEnd w:id="25"/>
      <w:bookmarkEnd w:id="26"/>
    </w:p>
    <w:p w:rsidR="00105116" w:rsidRPr="007B7D10" w:rsidRDefault="00105116" w:rsidP="000271F1">
      <w:pPr>
        <w:pStyle w:val="Cmsor1"/>
      </w:pPr>
      <w:bookmarkStart w:id="27" w:name="_Toc354828815"/>
      <w:bookmarkStart w:id="28" w:name="_Toc361738111"/>
      <w:bookmarkStart w:id="29" w:name="_Toc127828497"/>
      <w:r w:rsidRPr="007B7D10">
        <w:t>Amendments</w:t>
      </w:r>
      <w:bookmarkEnd w:id="27"/>
      <w:bookmarkEnd w:id="28"/>
      <w:bookmarkEnd w:id="29"/>
    </w:p>
    <w:tbl>
      <w:tblPr>
        <w:tblStyle w:val="Rcsostblzat"/>
        <w:tblW w:w="0" w:type="auto"/>
        <w:tblLook w:val="04A0"/>
      </w:tblPr>
      <w:tblGrid>
        <w:gridCol w:w="669"/>
        <w:gridCol w:w="1518"/>
        <w:gridCol w:w="988"/>
        <w:gridCol w:w="3301"/>
        <w:gridCol w:w="2295"/>
      </w:tblGrid>
      <w:tr w:rsidR="00105116" w:rsidRPr="007B7D10" w:rsidTr="6CA93BE4">
        <w:tc>
          <w:tcPr>
            <w:tcW w:w="669" w:type="dxa"/>
            <w:shd w:val="clear" w:color="auto" w:fill="BFBFBF" w:themeFill="background1" w:themeFillShade="BF"/>
          </w:tcPr>
          <w:p w:rsidR="00105116" w:rsidRPr="007B7D10" w:rsidRDefault="00105116" w:rsidP="0074537F">
            <w:pPr>
              <w:pStyle w:val="Szvegtrzs"/>
            </w:pPr>
            <w:r w:rsidRPr="007B7D10">
              <w:t>No.</w:t>
            </w:r>
          </w:p>
        </w:tc>
        <w:tc>
          <w:tcPr>
            <w:tcW w:w="1518" w:type="dxa"/>
            <w:shd w:val="clear" w:color="auto" w:fill="BFBFBF" w:themeFill="background1" w:themeFillShade="BF"/>
          </w:tcPr>
          <w:p w:rsidR="00105116" w:rsidRPr="007B7D10" w:rsidRDefault="00105116" w:rsidP="0074537F">
            <w:pPr>
              <w:pStyle w:val="Szvegtrzs"/>
            </w:pPr>
            <w:r w:rsidRPr="007B7D10">
              <w:t>Date</w:t>
            </w:r>
          </w:p>
        </w:tc>
        <w:tc>
          <w:tcPr>
            <w:tcW w:w="988" w:type="dxa"/>
            <w:shd w:val="clear" w:color="auto" w:fill="BFBFBF" w:themeFill="background1" w:themeFillShade="BF"/>
          </w:tcPr>
          <w:p w:rsidR="00105116" w:rsidRPr="007B7D10" w:rsidRDefault="00105116" w:rsidP="0074537F">
            <w:pPr>
              <w:pStyle w:val="Szvegtrzs"/>
            </w:pPr>
            <w:r w:rsidRPr="007B7D10">
              <w:t>Version</w:t>
            </w:r>
          </w:p>
        </w:tc>
        <w:tc>
          <w:tcPr>
            <w:tcW w:w="3301" w:type="dxa"/>
            <w:shd w:val="clear" w:color="auto" w:fill="BFBFBF" w:themeFill="background1" w:themeFillShade="BF"/>
          </w:tcPr>
          <w:p w:rsidR="00105116" w:rsidRPr="007B7D10" w:rsidRDefault="00105116" w:rsidP="0074537F">
            <w:pPr>
              <w:pStyle w:val="Szvegtrzs"/>
            </w:pPr>
            <w:r w:rsidRPr="007B7D10">
              <w:t xml:space="preserve">Subject of </w:t>
            </w:r>
            <w:r w:rsidR="003455FB" w:rsidRPr="007B7D10">
              <w:t>Amendments</w:t>
            </w:r>
          </w:p>
        </w:tc>
        <w:tc>
          <w:tcPr>
            <w:tcW w:w="2295" w:type="dxa"/>
            <w:shd w:val="clear" w:color="auto" w:fill="BFBFBF" w:themeFill="background1" w:themeFillShade="BF"/>
          </w:tcPr>
          <w:p w:rsidR="00105116" w:rsidRPr="007B7D10" w:rsidRDefault="00105116" w:rsidP="0074537F">
            <w:pPr>
              <w:pStyle w:val="Szvegtrzs"/>
            </w:pPr>
            <w:r w:rsidRPr="007B7D10">
              <w:t>Author</w:t>
            </w:r>
          </w:p>
        </w:tc>
      </w:tr>
      <w:tr w:rsidR="00105116" w:rsidRPr="007B7D10" w:rsidTr="6CA93BE4">
        <w:tc>
          <w:tcPr>
            <w:tcW w:w="669" w:type="dxa"/>
          </w:tcPr>
          <w:p w:rsidR="00105116" w:rsidRPr="007B7D10" w:rsidRDefault="00105116" w:rsidP="0074537F">
            <w:pPr>
              <w:pStyle w:val="Szvegtrzs"/>
            </w:pPr>
            <w:r w:rsidRPr="007B7D10">
              <w:t>1</w:t>
            </w:r>
          </w:p>
        </w:tc>
        <w:tc>
          <w:tcPr>
            <w:tcW w:w="1518" w:type="dxa"/>
          </w:tcPr>
          <w:p w:rsidR="00105116" w:rsidRPr="007B7D10" w:rsidRDefault="003C06ED" w:rsidP="00A64FA7">
            <w:pPr>
              <w:pStyle w:val="Szvegtrzs"/>
            </w:pPr>
            <w:r w:rsidRPr="007B7D10">
              <w:t>2023-01-12</w:t>
            </w:r>
          </w:p>
        </w:tc>
        <w:tc>
          <w:tcPr>
            <w:tcW w:w="988" w:type="dxa"/>
          </w:tcPr>
          <w:p w:rsidR="00105116" w:rsidRPr="007B7D10" w:rsidRDefault="003455FB" w:rsidP="0074537F">
            <w:pPr>
              <w:pStyle w:val="Szvegtrzs"/>
            </w:pPr>
            <w:r w:rsidRPr="007B7D10">
              <w:t>0.1</w:t>
            </w:r>
          </w:p>
        </w:tc>
        <w:tc>
          <w:tcPr>
            <w:tcW w:w="3301" w:type="dxa"/>
          </w:tcPr>
          <w:p w:rsidR="00105116" w:rsidRPr="007B7D10" w:rsidRDefault="00325295" w:rsidP="6CA93BE4">
            <w:pPr>
              <w:pStyle w:val="Szvegtrzs"/>
              <w:jc w:val="left"/>
            </w:pPr>
            <w:r>
              <w:t>Initial draft.</w:t>
            </w:r>
          </w:p>
        </w:tc>
        <w:tc>
          <w:tcPr>
            <w:tcW w:w="2295" w:type="dxa"/>
          </w:tcPr>
          <w:p w:rsidR="00105116" w:rsidRPr="007B7D10" w:rsidRDefault="003C06ED" w:rsidP="0074537F">
            <w:pPr>
              <w:pStyle w:val="Szvegtrzs"/>
            </w:pPr>
            <w:r w:rsidRPr="007B7D10">
              <w:t>Per Olofsson</w:t>
            </w:r>
          </w:p>
        </w:tc>
      </w:tr>
      <w:tr w:rsidR="6CA93BE4" w:rsidRPr="007B7D10" w:rsidTr="6CA93BE4">
        <w:trPr>
          <w:trHeight w:val="300"/>
        </w:trPr>
        <w:tc>
          <w:tcPr>
            <w:tcW w:w="669" w:type="dxa"/>
          </w:tcPr>
          <w:p w:rsidR="196C780E" w:rsidRPr="007B7D10" w:rsidRDefault="196C780E" w:rsidP="6CA93BE4">
            <w:pPr>
              <w:pStyle w:val="Szvegtrzs"/>
            </w:pPr>
            <w:r w:rsidRPr="007B7D10">
              <w:t>2</w:t>
            </w:r>
          </w:p>
        </w:tc>
        <w:tc>
          <w:tcPr>
            <w:tcW w:w="1518" w:type="dxa"/>
          </w:tcPr>
          <w:p w:rsidR="196C780E" w:rsidRPr="007B7D10" w:rsidRDefault="196C780E" w:rsidP="6CA93BE4">
            <w:pPr>
              <w:pStyle w:val="Szvegtrzs"/>
            </w:pPr>
            <w:r w:rsidRPr="007B7D10">
              <w:t>2023-02-0</w:t>
            </w:r>
            <w:r w:rsidR="0025178D">
              <w:t>3</w:t>
            </w:r>
          </w:p>
        </w:tc>
        <w:tc>
          <w:tcPr>
            <w:tcW w:w="988" w:type="dxa"/>
          </w:tcPr>
          <w:p w:rsidR="196C780E" w:rsidRPr="007B7D10" w:rsidRDefault="196C780E" w:rsidP="6CA93BE4">
            <w:pPr>
              <w:pStyle w:val="Szvegtrzs"/>
            </w:pPr>
            <w:r w:rsidRPr="007B7D10">
              <w:t>0.2</w:t>
            </w:r>
          </w:p>
        </w:tc>
        <w:tc>
          <w:tcPr>
            <w:tcW w:w="3301" w:type="dxa"/>
          </w:tcPr>
          <w:p w:rsidR="196C780E" w:rsidRPr="007B7D10" w:rsidRDefault="00325295" w:rsidP="6CA93BE4">
            <w:pPr>
              <w:pStyle w:val="Szvegtrzs"/>
              <w:jc w:val="left"/>
            </w:pPr>
            <w:r>
              <w:t xml:space="preserve">Refined and extended Sections 1, 2 and 3. </w:t>
            </w:r>
            <w:r w:rsidR="00154B04">
              <w:t>Removed unneeded sections. Cleaned up the other.</w:t>
            </w:r>
          </w:p>
        </w:tc>
        <w:tc>
          <w:tcPr>
            <w:tcW w:w="2295" w:type="dxa"/>
          </w:tcPr>
          <w:p w:rsidR="196C780E" w:rsidRPr="007B7D10" w:rsidRDefault="196C780E" w:rsidP="6CA93BE4">
            <w:pPr>
              <w:pStyle w:val="Szvegtrzs"/>
            </w:pPr>
            <w:r w:rsidRPr="007B7D10">
              <w:t>Emanuel Palm</w:t>
            </w:r>
          </w:p>
        </w:tc>
      </w:tr>
      <w:tr w:rsidR="005F33B0" w:rsidRPr="007B7D10" w:rsidTr="6CA93BE4">
        <w:trPr>
          <w:trHeight w:val="300"/>
        </w:trPr>
        <w:tc>
          <w:tcPr>
            <w:tcW w:w="669" w:type="dxa"/>
          </w:tcPr>
          <w:p w:rsidR="005F33B0" w:rsidRPr="007B7D10" w:rsidRDefault="005F33B0" w:rsidP="6CA93BE4">
            <w:pPr>
              <w:pStyle w:val="Szvegtrzs"/>
            </w:pPr>
            <w:r>
              <w:t>3</w:t>
            </w:r>
          </w:p>
        </w:tc>
        <w:tc>
          <w:tcPr>
            <w:tcW w:w="1518" w:type="dxa"/>
          </w:tcPr>
          <w:p w:rsidR="005F33B0" w:rsidRPr="007B7D10" w:rsidRDefault="005F33B0" w:rsidP="6CA93BE4">
            <w:pPr>
              <w:pStyle w:val="Szvegtrzs"/>
            </w:pPr>
            <w:r>
              <w:t>2023-02-07</w:t>
            </w:r>
          </w:p>
        </w:tc>
        <w:tc>
          <w:tcPr>
            <w:tcW w:w="988" w:type="dxa"/>
          </w:tcPr>
          <w:p w:rsidR="005F33B0" w:rsidRPr="007B7D10" w:rsidRDefault="005F33B0" w:rsidP="6CA93BE4">
            <w:pPr>
              <w:pStyle w:val="Szvegtrzs"/>
            </w:pPr>
            <w:r>
              <w:t>0.3</w:t>
            </w:r>
          </w:p>
        </w:tc>
        <w:tc>
          <w:tcPr>
            <w:tcW w:w="3301" w:type="dxa"/>
          </w:tcPr>
          <w:p w:rsidR="005F33B0" w:rsidRDefault="00FB4049" w:rsidP="6CA93BE4">
            <w:pPr>
              <w:pStyle w:val="Szvegtrzs"/>
              <w:jc w:val="left"/>
            </w:pPr>
            <w:r>
              <w:t>Update figures.</w:t>
            </w:r>
            <w:r w:rsidR="00CC216C">
              <w:t xml:space="preserve"> Update Sections 1, 2.</w:t>
            </w:r>
            <w:r>
              <w:t xml:space="preserve"> Write Sections 4, 6 and 7. </w:t>
            </w:r>
          </w:p>
        </w:tc>
        <w:tc>
          <w:tcPr>
            <w:tcW w:w="2295" w:type="dxa"/>
          </w:tcPr>
          <w:p w:rsidR="005F33B0" w:rsidRPr="007B7D10" w:rsidRDefault="00CC216C" w:rsidP="6CA93BE4">
            <w:pPr>
              <w:pStyle w:val="Szvegtrzs"/>
            </w:pPr>
            <w:r>
              <w:t>Emanuel Palm</w:t>
            </w:r>
          </w:p>
        </w:tc>
      </w:tr>
      <w:tr w:rsidR="009F23D9" w:rsidRPr="007B7D10" w:rsidTr="6CA93BE4">
        <w:trPr>
          <w:trHeight w:val="300"/>
        </w:trPr>
        <w:tc>
          <w:tcPr>
            <w:tcW w:w="669" w:type="dxa"/>
          </w:tcPr>
          <w:p w:rsidR="009F23D9" w:rsidRDefault="009F23D9" w:rsidP="6CA93BE4">
            <w:pPr>
              <w:pStyle w:val="Szvegtrzs"/>
            </w:pPr>
            <w:r>
              <w:t>4</w:t>
            </w:r>
          </w:p>
        </w:tc>
        <w:tc>
          <w:tcPr>
            <w:tcW w:w="1518" w:type="dxa"/>
          </w:tcPr>
          <w:p w:rsidR="009F23D9" w:rsidRDefault="009F23D9" w:rsidP="6CA93BE4">
            <w:pPr>
              <w:pStyle w:val="Szvegtrzs"/>
            </w:pPr>
            <w:r>
              <w:t>2023-02-24</w:t>
            </w:r>
          </w:p>
        </w:tc>
        <w:tc>
          <w:tcPr>
            <w:tcW w:w="988" w:type="dxa"/>
          </w:tcPr>
          <w:p w:rsidR="009F23D9" w:rsidRDefault="009F23D9" w:rsidP="6CA93BE4">
            <w:pPr>
              <w:pStyle w:val="Szvegtrzs"/>
            </w:pPr>
            <w:r>
              <w:t>0.4</w:t>
            </w:r>
          </w:p>
        </w:tc>
        <w:tc>
          <w:tcPr>
            <w:tcW w:w="3301" w:type="dxa"/>
          </w:tcPr>
          <w:p w:rsidR="009F23D9" w:rsidRDefault="009F23D9" w:rsidP="6CA93BE4">
            <w:pPr>
              <w:pStyle w:val="Szvegtrzs"/>
              <w:jc w:val="left"/>
            </w:pPr>
            <w:r>
              <w:t>Added to Section 4.</w:t>
            </w:r>
          </w:p>
        </w:tc>
        <w:tc>
          <w:tcPr>
            <w:tcW w:w="2295" w:type="dxa"/>
          </w:tcPr>
          <w:p w:rsidR="009F23D9" w:rsidRDefault="009F23D9" w:rsidP="6CA93BE4">
            <w:pPr>
              <w:pStyle w:val="Szvegtrzs"/>
            </w:pPr>
            <w:r>
              <w:t xml:space="preserve">Per </w:t>
            </w:r>
            <w:proofErr w:type="spellStart"/>
            <w:r>
              <w:t>Olofsson</w:t>
            </w:r>
            <w:proofErr w:type="spellEnd"/>
          </w:p>
        </w:tc>
      </w:tr>
    </w:tbl>
    <w:p w:rsidR="00105116" w:rsidRPr="007B7D10" w:rsidRDefault="00105116" w:rsidP="0074537F">
      <w:pPr>
        <w:pStyle w:val="Szvegtrzs"/>
      </w:pPr>
    </w:p>
    <w:p w:rsidR="00105116" w:rsidRPr="007B7D10" w:rsidRDefault="00105116" w:rsidP="000271F1">
      <w:pPr>
        <w:pStyle w:val="Cmsor1"/>
      </w:pPr>
      <w:bookmarkStart w:id="30" w:name="_Toc354828816"/>
      <w:bookmarkStart w:id="31" w:name="_Toc361738112"/>
      <w:bookmarkStart w:id="32" w:name="_Toc127828498"/>
      <w:r w:rsidRPr="007B7D10">
        <w:t>Quality Assurance</w:t>
      </w:r>
      <w:bookmarkEnd w:id="30"/>
      <w:bookmarkEnd w:id="31"/>
      <w:bookmarkEnd w:id="32"/>
    </w:p>
    <w:tbl>
      <w:tblPr>
        <w:tblStyle w:val="Rcsostblzat"/>
        <w:tblW w:w="0" w:type="auto"/>
        <w:tblLook w:val="04A0"/>
      </w:tblPr>
      <w:tblGrid>
        <w:gridCol w:w="674"/>
        <w:gridCol w:w="1843"/>
        <w:gridCol w:w="914"/>
        <w:gridCol w:w="2368"/>
      </w:tblGrid>
      <w:tr w:rsidR="00105116" w:rsidRPr="007B7D10" w:rsidTr="00C14629">
        <w:tc>
          <w:tcPr>
            <w:tcW w:w="674" w:type="dxa"/>
            <w:shd w:val="clear" w:color="auto" w:fill="BFBFBF" w:themeFill="background1" w:themeFillShade="BF"/>
          </w:tcPr>
          <w:p w:rsidR="00105116" w:rsidRPr="007B7D10" w:rsidRDefault="00105116" w:rsidP="0074537F">
            <w:pPr>
              <w:pStyle w:val="Szvegtrzs"/>
            </w:pPr>
            <w:r w:rsidRPr="007B7D10">
              <w:t>No.</w:t>
            </w:r>
          </w:p>
        </w:tc>
        <w:tc>
          <w:tcPr>
            <w:tcW w:w="1843" w:type="dxa"/>
            <w:shd w:val="clear" w:color="auto" w:fill="BFBFBF" w:themeFill="background1" w:themeFillShade="BF"/>
          </w:tcPr>
          <w:p w:rsidR="00105116" w:rsidRPr="007B7D10" w:rsidRDefault="00105116" w:rsidP="0074537F">
            <w:pPr>
              <w:pStyle w:val="Szvegtrzs"/>
            </w:pPr>
            <w:r w:rsidRPr="007B7D10">
              <w:t>Date</w:t>
            </w:r>
          </w:p>
        </w:tc>
        <w:tc>
          <w:tcPr>
            <w:tcW w:w="914" w:type="dxa"/>
            <w:shd w:val="clear" w:color="auto" w:fill="BFBFBF" w:themeFill="background1" w:themeFillShade="BF"/>
          </w:tcPr>
          <w:p w:rsidR="00105116" w:rsidRPr="007B7D10" w:rsidRDefault="00105116" w:rsidP="0074537F">
            <w:pPr>
              <w:pStyle w:val="Szvegtrzs"/>
            </w:pPr>
            <w:r w:rsidRPr="007B7D10">
              <w:t>Version</w:t>
            </w:r>
          </w:p>
        </w:tc>
        <w:tc>
          <w:tcPr>
            <w:tcW w:w="2368" w:type="dxa"/>
            <w:shd w:val="clear" w:color="auto" w:fill="BFBFBF" w:themeFill="background1" w:themeFillShade="BF"/>
          </w:tcPr>
          <w:p w:rsidR="00105116" w:rsidRPr="007B7D10" w:rsidRDefault="00105116" w:rsidP="0074537F">
            <w:pPr>
              <w:pStyle w:val="Szvegtrzs"/>
            </w:pPr>
            <w:r w:rsidRPr="007B7D10">
              <w:t>Approved by</w:t>
            </w:r>
          </w:p>
        </w:tc>
      </w:tr>
      <w:tr w:rsidR="00105116" w:rsidRPr="007B7D10" w:rsidTr="00C14629">
        <w:tc>
          <w:tcPr>
            <w:tcW w:w="674" w:type="dxa"/>
          </w:tcPr>
          <w:p w:rsidR="00105116" w:rsidRPr="007B7D10" w:rsidRDefault="00105116" w:rsidP="0074537F">
            <w:pPr>
              <w:pStyle w:val="Szvegtrzs"/>
            </w:pPr>
            <w:r w:rsidRPr="007B7D10">
              <w:t>1</w:t>
            </w:r>
          </w:p>
        </w:tc>
        <w:tc>
          <w:tcPr>
            <w:tcW w:w="1843" w:type="dxa"/>
          </w:tcPr>
          <w:p w:rsidR="00105116" w:rsidRPr="007B7D10" w:rsidRDefault="00105116" w:rsidP="0074537F">
            <w:pPr>
              <w:pStyle w:val="Szvegtrzs"/>
            </w:pPr>
            <w:r w:rsidRPr="007B7D10">
              <w:t>YYYY-MM-DD</w:t>
            </w:r>
          </w:p>
        </w:tc>
        <w:tc>
          <w:tcPr>
            <w:tcW w:w="914" w:type="dxa"/>
          </w:tcPr>
          <w:p w:rsidR="00105116" w:rsidRPr="007B7D10" w:rsidRDefault="00105116" w:rsidP="0074537F">
            <w:pPr>
              <w:pStyle w:val="Szvegtrzs"/>
            </w:pPr>
            <w:r w:rsidRPr="007B7D10">
              <w:t>1.0</w:t>
            </w:r>
          </w:p>
        </w:tc>
        <w:tc>
          <w:tcPr>
            <w:tcW w:w="2368" w:type="dxa"/>
          </w:tcPr>
          <w:p w:rsidR="00105116" w:rsidRPr="007B7D10" w:rsidRDefault="00105116" w:rsidP="0074537F">
            <w:pPr>
              <w:pStyle w:val="Szvegtrzs"/>
            </w:pPr>
            <w:proofErr w:type="spellStart"/>
            <w:r w:rsidRPr="007B7D10">
              <w:t>Nnnnn</w:t>
            </w:r>
            <w:proofErr w:type="spellEnd"/>
            <w:r w:rsidRPr="007B7D10">
              <w:t xml:space="preserve"> </w:t>
            </w:r>
            <w:proofErr w:type="spellStart"/>
            <w:r w:rsidRPr="007B7D10">
              <w:t>Nnnnnnn</w:t>
            </w:r>
            <w:proofErr w:type="spellEnd"/>
          </w:p>
        </w:tc>
      </w:tr>
      <w:tr w:rsidR="00105116" w:rsidRPr="007B7D10" w:rsidTr="00C14629">
        <w:tc>
          <w:tcPr>
            <w:tcW w:w="674" w:type="dxa"/>
          </w:tcPr>
          <w:p w:rsidR="00105116" w:rsidRPr="007B7D10" w:rsidRDefault="00105116" w:rsidP="0074537F">
            <w:pPr>
              <w:pStyle w:val="Szvegtrzs"/>
            </w:pPr>
            <w:r w:rsidRPr="007B7D10">
              <w:t>2</w:t>
            </w:r>
          </w:p>
        </w:tc>
        <w:tc>
          <w:tcPr>
            <w:tcW w:w="1843" w:type="dxa"/>
          </w:tcPr>
          <w:p w:rsidR="00105116" w:rsidRPr="007B7D10" w:rsidRDefault="00105116" w:rsidP="0074537F">
            <w:pPr>
              <w:pStyle w:val="Szvegtrzs"/>
            </w:pPr>
          </w:p>
        </w:tc>
        <w:tc>
          <w:tcPr>
            <w:tcW w:w="914" w:type="dxa"/>
          </w:tcPr>
          <w:p w:rsidR="00105116" w:rsidRPr="007B7D10" w:rsidRDefault="00105116" w:rsidP="0074537F">
            <w:pPr>
              <w:pStyle w:val="Szvegtrzs"/>
            </w:pPr>
          </w:p>
        </w:tc>
        <w:tc>
          <w:tcPr>
            <w:tcW w:w="2368" w:type="dxa"/>
          </w:tcPr>
          <w:p w:rsidR="00105116" w:rsidRPr="007B7D10" w:rsidRDefault="00105116" w:rsidP="0074537F">
            <w:pPr>
              <w:pStyle w:val="Szvegtrzs"/>
            </w:pPr>
          </w:p>
        </w:tc>
      </w:tr>
    </w:tbl>
    <w:p w:rsidR="0081012E" w:rsidRPr="007B7D10" w:rsidRDefault="0081012E" w:rsidP="0081012E">
      <w:pPr>
        <w:pStyle w:val="Szvegtrzs"/>
      </w:pPr>
    </w:p>
    <w:sectPr w:rsidR="0081012E" w:rsidRPr="007B7D10" w:rsidSect="006E1EAD">
      <w:headerReference w:type="default" r:id="rId19"/>
      <w:footerReference w:type="default" r:id="rId20"/>
      <w:pgSz w:w="11900" w:h="16840"/>
      <w:pgMar w:top="2552" w:right="1134" w:bottom="1418" w:left="1985" w:header="601"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FAB" w:rsidRDefault="00CA1FAB" w:rsidP="00252D9B">
      <w:r>
        <w:separator/>
      </w:r>
    </w:p>
  </w:endnote>
  <w:endnote w:type="continuationSeparator" w:id="0">
    <w:p w:rsidR="00CA1FAB" w:rsidRDefault="00CA1FAB" w:rsidP="00252D9B">
      <w:r>
        <w:continuationSeparator/>
      </w:r>
    </w:p>
  </w:endnote>
  <w:endnote w:type="continuationNotice" w:id="1">
    <w:p w:rsidR="00CA1FAB" w:rsidRDefault="00CA1FA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Times New Roman"/>
    <w:charset w:val="00"/>
    <w:family w:val="auto"/>
    <w:pitch w:val="variable"/>
    <w:sig w:usb0="A00000EF" w:usb1="4000204B" w:usb2="00000000" w:usb3="00000000" w:csb0="0000009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629" w:rsidRDefault="005B7554">
    <w:pPr>
      <w:pStyle w:val="llb"/>
    </w:pPr>
    <w:r w:rsidRPr="005B7554">
      <w:rPr>
        <w:rFonts w:ascii="Exo Bold" w:hAnsi="Exo Bold"/>
        <w:noProof/>
        <w:color w:val="2B579A"/>
        <w:sz w:val="14"/>
        <w:szCs w:val="14"/>
        <w:shd w:val="clear" w:color="auto" w:fill="E6E6E6"/>
        <w:lang w:val="en-US" w:eastAsia="en-US"/>
      </w:rPr>
      <w:pict>
        <v:shapetype id="_x0000_t202" coordsize="21600,21600" o:spt="202" path="m,l,21600r21600,l21600,xe">
          <v:stroke joinstyle="miter"/>
          <v:path gradientshapeok="t" o:connecttype="rect"/>
        </v:shapetype>
        <v:shape id="Text Box 5" o:spid="_x0000_s1027" type="#_x0000_t202" style="position:absolute;left:0;text-align:left;margin-left:36.25pt;margin-top:806pt;width:546.3pt;height:17.3pt;z-index:251658241;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" filled="f" stroked="f">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w:r>
    <w:r w:rsidRPr="005B7554">
      <w:rPr>
        <w:rFonts w:ascii="Exo Bold" w:hAnsi="Exo Bold"/>
        <w:noProof/>
        <w:color w:val="2B579A"/>
        <w:sz w:val="14"/>
        <w:szCs w:val="14"/>
        <w:shd w:val="clear" w:color="auto" w:fill="E6E6E6"/>
        <w:lang w:val="en-US" w:eastAsia="en-US"/>
      </w:rPr>
      <w:pict>
        <v:line id="Rak 9" o:spid="_x0000_s1026" style="position:absolute;left:0;text-align:left;z-index:251657728;visibility:visible;mso-wrap-distance-top:-6e-5mm;mso-wrap-distance-bottom:-6e-5mm;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" strokecolor="black [3213]" strokeweight=".5pt">
          <v:shadow on="t" opacity="24903f" origin=",.5" offset="0,.55556mm"/>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629" w:rsidRDefault="005B7554">
    <w:pPr>
      <w:pStyle w:val="llb"/>
    </w:pPr>
    <w:r w:rsidRPr="005B7554">
      <w:rPr>
        <w:rFonts w:ascii="Exo Bold" w:hAnsi="Exo Bold"/>
        <w:noProof/>
        <w:color w:val="2B579A"/>
        <w:sz w:val="14"/>
        <w:szCs w:val="14"/>
        <w:shd w:val="clear" w:color="auto" w:fill="E6E6E6"/>
        <w:lang w:val="en-US" w:eastAsia="en-US"/>
      </w:rPr>
      <w:pict>
        <v:shapetype id="_x0000_t202" coordsize="21600,21600" o:spt="202" path="m,l,21600r21600,l21600,xe">
          <v:stroke joinstyle="miter"/>
          <v:path gradientshapeok="t" o:connecttype="rect"/>
        </v:shapetype>
        <v:shape id="_x0000_s1028" type="#_x0000_t202" style="position:absolute;left:0;text-align:left;margin-left:36.25pt;margin-top:806pt;width:546.3pt;height:17.3pt;z-index:251658244;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6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9HUxajZQHkk/hG61fBOLiviYiV8eBBIu0D00X6Hezq0gabg0Euc7QB//E0f8TSidMtZ&#10;Q7tVcP99L1BxZr5aGt64iIOAg7AZBLuvF0AsjOnlcDKJZIDBDKJGqJ9p7ecxCl0JKylWwcMgLkK3&#10;4fRsSDWfJxCtmxNhZddODmMeJ+upfRbo+vELNLh3MGydyF9NYYeNfFiY7wPoKo3ouYt9v2lV05D3&#10;z0p8C379T6jz4zf7CQ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De0+N6ZgIAAEQFAAAOAAAAAAAAAAAAAAAAAC4CAABk&#10;cnMvZTJvRG9jLnhtbFBLAQItABQABgAIAAAAIQAQHWv63wAAAA0BAAAPAAAAAAAAAAAAAAAAAMAE&#10;AABkcnMvZG93bnJldi54bWxQSwUGAAAAAAQABADzAAAAzAU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w:r>
    <w:r w:rsidRPr="005B7554">
      <w:rPr>
        <w:rFonts w:ascii="Exo Bold" w:hAnsi="Exo Bold"/>
        <w:noProof/>
        <w:color w:val="2B579A"/>
        <w:sz w:val="14"/>
        <w:szCs w:val="14"/>
        <w:shd w:val="clear" w:color="auto" w:fill="E6E6E6"/>
        <w:lang w:val="en-US" w:eastAsia="en-US"/>
      </w:rPr>
      <w:pict>
        <v:line id="Line 5" o:spid="_x0000_s1029" style="position:absolute;left:0;text-align:left;z-index:251660800;visibility:visible;mso-wrap-distance-top:-6e-5mm;mso-wrap-distance-bottom:-6e-5mm;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" strokecolor="black [3213]" strokeweight=".5pt">
          <v:shadow on="t" opacity="24903f" origin=",.5" offset="0,.55556mm"/>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FAB" w:rsidRDefault="00CA1FAB" w:rsidP="00252D9B">
      <w:r>
        <w:separator/>
      </w:r>
    </w:p>
  </w:footnote>
  <w:footnote w:type="continuationSeparator" w:id="0">
    <w:p w:rsidR="00CA1FAB" w:rsidRDefault="00CA1FAB" w:rsidP="00252D9B">
      <w:r>
        <w:continuationSeparator/>
      </w:r>
    </w:p>
  </w:footnote>
  <w:footnote w:type="continuationNotice" w:id="1">
    <w:p w:rsidR="00CA1FAB" w:rsidRDefault="00CA1FA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color w:val="2B579A"/>
        <w:sz w:val="18"/>
        <w:szCs w:val="18"/>
        <w:shd w:val="clear" w:color="auto" w:fill="E6E6E6"/>
        <w:lang w:val="hu-HU" w:eastAsia="hu-HU"/>
      </w:rPr>
      <w:drawing>
        <wp:anchor distT="0" distB="0" distL="114300" distR="114300" simplePos="0" relativeHeight="251658240" behindDoc="1" locked="0" layoutInCell="1" allowOverlap="1">
          <wp:simplePos x="0" y="0"/>
          <wp:positionH relativeFrom="page">
            <wp:posOffset>356870</wp:posOffset>
          </wp:positionH>
          <wp:positionV relativeFrom="page">
            <wp:posOffset>353695</wp:posOffset>
          </wp:positionV>
          <wp:extent cx="1096838" cy="967528"/>
          <wp:effectExtent l="19050" t="0" r="8062" b="0"/>
          <wp:wrapNone/>
          <wp:docPr id="30"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3"/>
      <w:gridCol w:w="2268"/>
    </w:tblGrid>
    <w:tr w:rsidR="00C14629" w:rsidRPr="008B68C6" w:rsidTr="003C4685">
      <w:tc>
        <w:tcPr>
          <w:tcW w:w="5093" w:type="dxa"/>
        </w:tcPr>
        <w:p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color w:val="2B579A"/>
              <w:sz w:val="18"/>
              <w:szCs w:val="18"/>
              <w:shd w:val="clear" w:color="auto" w:fill="E6E6E6"/>
              <w:lang w:val="en-US"/>
            </w:rPr>
            <w:alias w:val="Titel"/>
            <w:tag w:val=""/>
            <w:id w:val="939570243"/>
            <w:placeholder>
              <w:docPart w:val="B013E99A1D644184910DCFE13CFDA9EC"/>
            </w:placeholder>
            <w:dataBinding w:prefixMappings="xmlns:ns0='http://purl.org/dc/elements/1.1/' xmlns:ns1='http://schemas.openxmlformats.org/package/2006/metadata/core-properties' " w:xpath="/ns1:coreProperties[1]/ns0:title[1]" w:storeItemID="{6C3C8BC8-F283-45AE-878A-BAB7291924A1}"/>
            <w:text/>
          </w:sdtPr>
          <w:sdtContent>
            <w:p w:rsidR="00C14629" w:rsidRPr="002C447C" w:rsidRDefault="00A62B0A" w:rsidP="00D85C3B">
              <w:pPr>
                <w:spacing w:after="80"/>
                <w:rPr>
                  <w:rFonts w:asciiTheme="majorHAnsi" w:hAnsiTheme="majorHAnsi"/>
                  <w:sz w:val="18"/>
                  <w:szCs w:val="18"/>
                  <w:lang w:val="en-US"/>
                </w:rPr>
              </w:pPr>
              <w:r>
                <w:rPr>
                  <w:rFonts w:asciiTheme="majorHAnsi" w:hAnsiTheme="majorHAnsi"/>
                  <w:color w:val="2B579A"/>
                  <w:sz w:val="18"/>
                  <w:szCs w:val="18"/>
                  <w:shd w:val="clear" w:color="auto" w:fill="E6E6E6"/>
                  <w:lang w:val="en-US"/>
                </w:rPr>
                <w:t>The Arrowhead Core Systems</w:t>
              </w:r>
            </w:p>
          </w:sdtContent>
        </w:sdt>
      </w:tc>
      <w:tc>
        <w:tcPr>
          <w:tcW w:w="2268" w:type="dxa"/>
        </w:tcPr>
        <w:p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C14629" w:rsidRPr="00A13B2B" w:rsidRDefault="005B7554" w:rsidP="00C14629">
          <w:pPr>
            <w:spacing w:after="80"/>
            <w:rPr>
              <w:rFonts w:asciiTheme="majorHAnsi" w:hAnsiTheme="majorHAnsi"/>
              <w:bCs/>
              <w:sz w:val="18"/>
              <w:szCs w:val="18"/>
              <w:lang w:val="en-US"/>
            </w:rPr>
          </w:pPr>
          <w:r>
            <w:rPr>
              <w:rFonts w:asciiTheme="majorHAnsi" w:hAnsiTheme="majorHAnsi"/>
              <w:bCs/>
              <w:sz w:val="18"/>
              <w:szCs w:val="18"/>
              <w:lang w:val="en-US"/>
            </w:rPr>
            <w:fldChar w:fldCharType="begin"/>
          </w:r>
          <w:r w:rsidR="00845AB3">
            <w:rPr>
              <w:rFonts w:asciiTheme="majorHAnsi" w:hAnsiTheme="majorHAnsi"/>
              <w:bCs/>
              <w:sz w:val="18"/>
              <w:szCs w:val="18"/>
              <w:lang w:val="en-US"/>
            </w:rPr>
            <w:instrText xml:space="preserve"> DOCPROPERTY "DocumentType"  \* MERGEFORMAT </w:instrText>
          </w:r>
          <w:r>
            <w:rPr>
              <w:rFonts w:asciiTheme="majorHAnsi" w:hAnsiTheme="majorHAnsi"/>
              <w:bCs/>
              <w:sz w:val="18"/>
              <w:szCs w:val="18"/>
              <w:lang w:val="en-US"/>
            </w:rPr>
            <w:fldChar w:fldCharType="separate"/>
          </w:r>
          <w:proofErr w:type="spellStart"/>
          <w:r w:rsidR="00845AB3">
            <w:rPr>
              <w:rFonts w:asciiTheme="majorHAnsi" w:hAnsiTheme="majorHAnsi"/>
              <w:bCs/>
              <w:sz w:val="18"/>
              <w:szCs w:val="18"/>
              <w:lang w:val="en-US"/>
            </w:rPr>
            <w:t>GSoSD</w:t>
          </w:r>
          <w:proofErr w:type="spellEnd"/>
          <w:r>
            <w:rPr>
              <w:rFonts w:asciiTheme="majorHAnsi" w:hAnsiTheme="majorHAnsi"/>
              <w:bCs/>
              <w:sz w:val="18"/>
              <w:szCs w:val="18"/>
              <w:lang w:val="en-US"/>
            </w:rPr>
            <w:fldChar w:fldCharType="end"/>
          </w:r>
        </w:p>
      </w:tc>
    </w:tr>
    <w:tr w:rsidR="00C14629" w:rsidRPr="008B68C6" w:rsidTr="003C4685">
      <w:tc>
        <w:tcPr>
          <w:tcW w:w="5093"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rsidR="00C14629" w:rsidRPr="00FB4049" w:rsidRDefault="00FB4049" w:rsidP="00FB4049">
          <w:pPr>
            <w:pStyle w:val="Szvegtrzs"/>
            <w:rPr>
              <w:rFonts w:asciiTheme="majorHAnsi" w:hAnsiTheme="majorHAnsi" w:cstheme="majorHAnsi"/>
              <w:b/>
              <w:sz w:val="18"/>
              <w:szCs w:val="18"/>
              <w:lang w:val="en-US"/>
            </w:rPr>
          </w:pPr>
          <w:r w:rsidRPr="00FB4049">
            <w:rPr>
              <w:rFonts w:asciiTheme="majorHAnsi" w:hAnsiTheme="majorHAnsi" w:cstheme="majorHAnsi"/>
              <w:sz w:val="18"/>
              <w:szCs w:val="18"/>
            </w:rPr>
            <w:t>2023-02-</w:t>
          </w:r>
          <w:r w:rsidR="009F23D9">
            <w:rPr>
              <w:rFonts w:asciiTheme="majorHAnsi" w:hAnsiTheme="majorHAnsi" w:cstheme="majorHAnsi"/>
              <w:sz w:val="18"/>
              <w:szCs w:val="18"/>
            </w:rPr>
            <w:t>24</w:t>
          </w:r>
        </w:p>
      </w:tc>
      <w:tc>
        <w:tcPr>
          <w:tcW w:w="2268"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sdt>
          <w:sdtPr>
            <w:rPr>
              <w:rFonts w:asciiTheme="majorHAnsi" w:hAnsiTheme="majorHAnsi"/>
              <w:color w:val="2B579A"/>
              <w:sz w:val="18"/>
              <w:szCs w:val="18"/>
              <w:shd w:val="clear" w:color="auto" w:fill="E6E6E6"/>
              <w:lang w:val="en-US"/>
            </w:rPr>
            <w:alias w:val="Kategori"/>
            <w:tag w:val=""/>
            <w:id w:val="-611506426"/>
            <w:placeholder>
              <w:docPart w:val="0708D0998FD94974925C2B8B17753B2A"/>
            </w:placeholder>
            <w:dataBinding w:prefixMappings="xmlns:ns0='http://purl.org/dc/elements/1.1/' xmlns:ns1='http://schemas.openxmlformats.org/package/2006/metadata/core-properties' " w:xpath="/ns1:coreProperties[1]/ns1:category[1]" w:storeItemID="{6C3C8BC8-F283-45AE-878A-BAB7291924A1}"/>
            <w:text/>
          </w:sdtPr>
          <w:sdtContent>
            <w:p w:rsidR="00C14629" w:rsidRPr="008B68C6" w:rsidRDefault="009A3A2D" w:rsidP="003455FB">
              <w:pPr>
                <w:spacing w:after="80"/>
                <w:rPr>
                  <w:rFonts w:asciiTheme="majorHAnsi" w:hAnsiTheme="majorHAnsi"/>
                  <w:b/>
                  <w:sz w:val="18"/>
                  <w:szCs w:val="18"/>
                  <w:lang w:val="en-US"/>
                </w:rPr>
              </w:pPr>
              <w:r>
                <w:rPr>
                  <w:rFonts w:asciiTheme="majorHAnsi" w:hAnsiTheme="majorHAnsi"/>
                  <w:sz w:val="18"/>
                  <w:szCs w:val="18"/>
                  <w:lang w:val="en-US"/>
                </w:rPr>
                <w:t>0.</w:t>
              </w:r>
              <w:r w:rsidR="009F23D9">
                <w:rPr>
                  <w:rFonts w:asciiTheme="majorHAnsi" w:hAnsiTheme="majorHAnsi"/>
                  <w:sz w:val="18"/>
                  <w:szCs w:val="18"/>
                  <w:lang w:val="en-US"/>
                </w:rPr>
                <w:t>4</w:t>
              </w:r>
            </w:p>
          </w:sdtContent>
        </w:sdt>
      </w:tc>
    </w:tr>
    <w:tr w:rsidR="00C14629" w:rsidRPr="00051C46" w:rsidTr="003C4685">
      <w:tc>
        <w:tcPr>
          <w:tcW w:w="5093" w:type="dxa"/>
        </w:tcPr>
        <w:p w:rsidR="00C14629" w:rsidRPr="00F76EA4" w:rsidRDefault="00C14629" w:rsidP="00C14629">
          <w:pPr>
            <w:rPr>
              <w:rFonts w:asciiTheme="majorHAnsi" w:hAnsiTheme="majorHAnsi"/>
              <w:sz w:val="16"/>
              <w:szCs w:val="18"/>
              <w:lang w:val="pt-PT"/>
            </w:rPr>
          </w:pPr>
          <w:r w:rsidRPr="00F76EA4">
            <w:rPr>
              <w:rFonts w:asciiTheme="majorHAnsi" w:hAnsiTheme="majorHAnsi"/>
              <w:sz w:val="16"/>
              <w:szCs w:val="18"/>
              <w:lang w:val="pt-PT"/>
            </w:rPr>
            <w:t>Author</w:t>
          </w:r>
          <w:r w:rsidR="00DE49EE">
            <w:rPr>
              <w:rFonts w:asciiTheme="majorHAnsi" w:hAnsiTheme="majorHAnsi"/>
              <w:sz w:val="16"/>
              <w:szCs w:val="18"/>
              <w:lang w:val="pt-PT"/>
            </w:rPr>
            <w:t>s</w:t>
          </w:r>
        </w:p>
        <w:p w:rsidR="00C14629" w:rsidRPr="00F76EA4" w:rsidRDefault="00033105" w:rsidP="003666E8">
          <w:pPr>
            <w:spacing w:after="80"/>
            <w:rPr>
              <w:rFonts w:asciiTheme="majorHAnsi" w:hAnsiTheme="majorHAnsi"/>
              <w:b/>
              <w:sz w:val="18"/>
              <w:szCs w:val="18"/>
              <w:lang w:val="pt-PT"/>
            </w:rPr>
          </w:pPr>
          <w:r>
            <w:rPr>
              <w:rFonts w:asciiTheme="majorHAnsi" w:hAnsiTheme="majorHAnsi"/>
              <w:sz w:val="18"/>
              <w:szCs w:val="18"/>
              <w:lang w:val="pt-PT"/>
            </w:rPr>
            <w:t>Per Olofsson</w:t>
          </w:r>
          <w:r w:rsidR="00DE49EE">
            <w:rPr>
              <w:rFonts w:asciiTheme="majorHAnsi" w:hAnsiTheme="majorHAnsi"/>
              <w:sz w:val="18"/>
              <w:szCs w:val="18"/>
              <w:lang w:val="pt-PT"/>
            </w:rPr>
            <w:t>, Emanuel Palm</w:t>
          </w:r>
        </w:p>
      </w:tc>
      <w:tc>
        <w:tcPr>
          <w:tcW w:w="2268" w:type="dxa"/>
        </w:tcPr>
        <w:p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r w:rsidRPr="00774269">
            <w:rPr>
              <w:rFonts w:asciiTheme="majorHAnsi" w:hAnsiTheme="majorHAnsi"/>
              <w:sz w:val="16"/>
              <w:szCs w:val="18"/>
            </w:rPr>
            <w:t xml:space="preserve">atus </w:t>
          </w:r>
        </w:p>
        <w:sdt>
          <w:sdtPr>
            <w:rPr>
              <w:rFonts w:asciiTheme="majorHAnsi" w:hAnsiTheme="majorHAnsi"/>
              <w:color w:val="2B579A"/>
              <w:sz w:val="18"/>
              <w:szCs w:val="18"/>
              <w:shd w:val="clear" w:color="auto" w:fill="E6E6E6"/>
            </w:rPr>
            <w:alias w:val="Status"/>
            <w:tag w:val=""/>
            <w:id w:val="837577368"/>
            <w:placeholder>
              <w:docPart w:val="73F0D0674BCE4AE09EF3ACD226004688"/>
            </w:placeholder>
            <w:dataBinding w:prefixMappings="xmlns:ns0='http://purl.org/dc/elements/1.1/' xmlns:ns1='http://schemas.openxmlformats.org/package/2006/metadata/core-properties' " w:xpath="/ns1:coreProperties[1]/ns1:contentStatus[1]" w:storeItemID="{6C3C8BC8-F283-45AE-878A-BAB7291924A1}"/>
            <w:text/>
          </w:sdtPr>
          <w:sdtContent>
            <w:p w:rsidR="00C14629" w:rsidRPr="00051C46" w:rsidRDefault="0076460A" w:rsidP="0076460A">
              <w:pPr>
                <w:spacing w:after="80"/>
                <w:rPr>
                  <w:rFonts w:asciiTheme="majorHAnsi" w:hAnsiTheme="majorHAnsi" w:cs="Times New Roman"/>
                  <w:sz w:val="18"/>
                  <w:szCs w:val="18"/>
                </w:rPr>
              </w:pPr>
              <w:r w:rsidRPr="00FE4087">
                <w:rPr>
                  <w:rFonts w:asciiTheme="majorHAnsi" w:hAnsiTheme="majorHAnsi"/>
                  <w:sz w:val="18"/>
                  <w:szCs w:val="18"/>
                </w:rPr>
                <w:t xml:space="preserve">For </w:t>
              </w:r>
              <w:r w:rsidR="009A3A2D">
                <w:rPr>
                  <w:rFonts w:asciiTheme="majorHAnsi" w:hAnsiTheme="majorHAnsi"/>
                  <w:sz w:val="18"/>
                  <w:szCs w:val="18"/>
                </w:rPr>
                <w:t>Review</w:t>
              </w:r>
            </w:p>
          </w:sdtContent>
        </w:sdt>
      </w:tc>
    </w:tr>
    <w:tr w:rsidR="00C14629" w:rsidRPr="00051C46" w:rsidTr="003C4685">
      <w:tc>
        <w:tcPr>
          <w:tcW w:w="5093" w:type="dxa"/>
        </w:tcPr>
        <w:p w:rsidR="00C14629" w:rsidRPr="008D3DB6" w:rsidRDefault="00C14629" w:rsidP="00C14629">
          <w:pPr>
            <w:rPr>
              <w:rFonts w:asciiTheme="majorHAnsi" w:hAnsiTheme="majorHAnsi"/>
              <w:sz w:val="16"/>
              <w:szCs w:val="18"/>
            </w:rPr>
          </w:pPr>
          <w:r w:rsidRPr="008D3DB6">
            <w:rPr>
              <w:rFonts w:asciiTheme="majorHAnsi" w:hAnsiTheme="majorHAnsi"/>
              <w:sz w:val="16"/>
              <w:szCs w:val="18"/>
            </w:rPr>
            <w:t>Contact</w:t>
          </w:r>
        </w:p>
        <w:p w:rsidR="00C14629" w:rsidRPr="008D3DB6" w:rsidRDefault="00033105" w:rsidP="00C14629">
          <w:pPr>
            <w:spacing w:after="80"/>
            <w:rPr>
              <w:rFonts w:asciiTheme="majorHAnsi" w:hAnsiTheme="majorHAnsi"/>
              <w:b/>
              <w:sz w:val="18"/>
              <w:szCs w:val="18"/>
            </w:rPr>
          </w:pPr>
          <w:r w:rsidRPr="008D3DB6">
            <w:rPr>
              <w:rFonts w:asciiTheme="majorHAnsi" w:hAnsiTheme="majorHAnsi"/>
              <w:b/>
              <w:sz w:val="18"/>
              <w:szCs w:val="18"/>
            </w:rPr>
            <w:t>per.olofsson@sinetiq.se</w:t>
          </w:r>
        </w:p>
      </w:tc>
      <w:tc>
        <w:tcPr>
          <w:tcW w:w="2268" w:type="dxa"/>
        </w:tcPr>
        <w:p w:rsidR="00C14629" w:rsidRPr="00774269" w:rsidRDefault="00C14629" w:rsidP="00C14629">
          <w:pPr>
            <w:rPr>
              <w:rFonts w:asciiTheme="majorHAnsi" w:hAnsiTheme="majorHAnsi"/>
              <w:sz w:val="16"/>
              <w:szCs w:val="18"/>
            </w:rPr>
          </w:pPr>
          <w:r>
            <w:rPr>
              <w:rFonts w:asciiTheme="majorHAnsi" w:hAnsiTheme="majorHAnsi"/>
              <w:sz w:val="16"/>
              <w:szCs w:val="18"/>
            </w:rPr>
            <w:t>Page</w:t>
          </w:r>
        </w:p>
        <w:p w:rsidR="00C14629" w:rsidRPr="00051C46" w:rsidRDefault="005B7554" w:rsidP="00C14629">
          <w:pPr>
            <w:spacing w:after="80"/>
            <w:rPr>
              <w:rFonts w:asciiTheme="majorHAnsi" w:hAnsiTheme="majorHAnsi"/>
              <w:b/>
              <w:sz w:val="18"/>
              <w:szCs w:val="18"/>
            </w:rPr>
          </w:pP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color w:val="2B579A"/>
              <w:sz w:val="18"/>
              <w:szCs w:val="18"/>
              <w:shd w:val="clear" w:color="auto" w:fill="E6E6E6"/>
            </w:rPr>
            <w:fldChar w:fldCharType="separate"/>
          </w:r>
          <w:r w:rsidR="00E07003">
            <w:rPr>
              <w:rFonts w:asciiTheme="majorHAnsi" w:hAnsiTheme="majorHAnsi" w:cs="Times New Roman"/>
              <w:noProof/>
              <w:sz w:val="18"/>
              <w:szCs w:val="18"/>
            </w:rPr>
            <w:t>1</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color w:val="2B579A"/>
              <w:sz w:val="18"/>
              <w:szCs w:val="18"/>
              <w:shd w:val="clear" w:color="auto" w:fill="E6E6E6"/>
            </w:rPr>
            <w:fldChar w:fldCharType="separate"/>
          </w:r>
          <w:r w:rsidR="00E07003">
            <w:rPr>
              <w:rFonts w:asciiTheme="majorHAnsi" w:hAnsiTheme="majorHAnsi" w:cs="Times New Roman"/>
              <w:noProof/>
              <w:sz w:val="18"/>
              <w:szCs w:val="18"/>
            </w:rPr>
            <w:t>19</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w:t>
          </w:r>
        </w:p>
      </w:tc>
    </w:tr>
  </w:tbl>
  <w:p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50"/>
      <w:gridCol w:w="2268"/>
    </w:tblGrid>
    <w:tr w:rsidR="00C14629" w:rsidRPr="00C76DE5" w:rsidTr="6CA93BE4">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sdt>
          <w:sdtPr>
            <w:rPr>
              <w:rFonts w:asciiTheme="majorHAnsi" w:hAnsiTheme="majorHAnsi"/>
              <w:color w:val="2B579A"/>
              <w:sz w:val="18"/>
              <w:szCs w:val="18"/>
              <w:shd w:val="clear" w:color="auto" w:fill="E6E6E6"/>
              <w:lang w:val="en-US"/>
            </w:rPr>
            <w:alias w:val="Titel"/>
            <w:tag w:val=""/>
            <w:id w:val="990062907"/>
            <w:placeholder>
              <w:docPart w:val="B013E99A1D644184910DCFE13CFDA9EC"/>
            </w:placeholder>
            <w:dataBinding w:prefixMappings="xmlns:ns0='http://purl.org/dc/elements/1.1/' xmlns:ns1='http://schemas.openxmlformats.org/package/2006/metadata/core-properties' " w:xpath="/ns1:coreProperties[1]/ns0:title[1]" w:storeItemID="{6C3C8BC8-F283-45AE-878A-BAB7291924A1}"/>
            <w:text/>
          </w:sdtPr>
          <w:sdtContent>
            <w:p w:rsidR="00C14629" w:rsidRPr="002C447C" w:rsidRDefault="00A62B0A" w:rsidP="00D85C3B">
              <w:pPr>
                <w:spacing w:after="80"/>
                <w:rPr>
                  <w:rFonts w:asciiTheme="majorHAnsi" w:hAnsiTheme="majorHAnsi"/>
                  <w:sz w:val="18"/>
                  <w:szCs w:val="18"/>
                  <w:lang w:val="en-US"/>
                </w:rPr>
              </w:pPr>
              <w:r>
                <w:rPr>
                  <w:rFonts w:asciiTheme="majorHAnsi" w:hAnsiTheme="majorHAnsi"/>
                  <w:color w:val="2B579A"/>
                  <w:sz w:val="18"/>
                  <w:szCs w:val="18"/>
                  <w:shd w:val="clear" w:color="auto" w:fill="E6E6E6"/>
                  <w:lang w:val="en-US"/>
                </w:rPr>
                <w:t>The Arrowhead Core Systems</w:t>
              </w:r>
            </w:p>
          </w:sdtContent>
        </w:sdt>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C76DE5" w:rsidRDefault="005B7554" w:rsidP="6CA93BE4">
          <w:pPr>
            <w:spacing w:after="80"/>
            <w:rPr>
              <w:rFonts w:asciiTheme="majorHAnsi" w:hAnsiTheme="majorHAnsi"/>
              <w:color w:val="2B579A"/>
              <w:sz w:val="18"/>
              <w:szCs w:val="18"/>
              <w:lang w:val="en-US"/>
            </w:rPr>
          </w:pPr>
          <w:sdt>
            <w:sdtPr>
              <w:rPr>
                <w:rFonts w:asciiTheme="majorHAnsi" w:hAnsiTheme="majorHAnsi"/>
                <w:color w:val="2B579A"/>
                <w:sz w:val="18"/>
                <w:szCs w:val="18"/>
              </w:rPr>
              <w:alias w:val="Kategori"/>
              <w:id w:val="865230562"/>
              <w:placeholder>
                <w:docPart w:val="0708D0998FD94974925C2B8B17753B2A"/>
              </w:placeholder>
            </w:sdtPr>
            <w:sdtContent>
              <w:r w:rsidR="6CA93BE4" w:rsidRPr="6CA93BE4">
                <w:rPr>
                  <w:rFonts w:asciiTheme="majorHAnsi" w:hAnsiTheme="majorHAnsi"/>
                  <w:sz w:val="18"/>
                  <w:szCs w:val="18"/>
                </w:rPr>
                <w:t>0.</w:t>
              </w:r>
              <w:r w:rsidR="009F23D9">
                <w:rPr>
                  <w:rFonts w:asciiTheme="majorHAnsi" w:hAnsiTheme="majorHAnsi"/>
                  <w:sz w:val="18"/>
                  <w:szCs w:val="18"/>
                </w:rPr>
                <w:t>4</w:t>
              </w:r>
            </w:sdtContent>
          </w:sdt>
        </w:p>
      </w:tc>
    </w:tr>
    <w:tr w:rsidR="00C14629" w:rsidRPr="00051C46" w:rsidTr="6CA93BE4">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5F33B0" w:rsidRDefault="005F33B0" w:rsidP="00C14629">
          <w:pPr>
            <w:rPr>
              <w:rFonts w:asciiTheme="majorHAnsi" w:hAnsiTheme="majorHAnsi"/>
              <w:bCs/>
              <w:sz w:val="18"/>
              <w:szCs w:val="18"/>
            </w:rPr>
          </w:pPr>
          <w:r w:rsidRPr="005F33B0">
            <w:rPr>
              <w:rFonts w:asciiTheme="majorHAnsi" w:hAnsiTheme="majorHAnsi"/>
              <w:bCs/>
              <w:sz w:val="18"/>
              <w:szCs w:val="18"/>
            </w:rPr>
            <w:t>2023-02-</w:t>
          </w:r>
          <w:r w:rsidR="009F23D9">
            <w:rPr>
              <w:rFonts w:asciiTheme="majorHAnsi" w:hAnsiTheme="majorHAnsi"/>
              <w:bCs/>
              <w:sz w:val="18"/>
              <w:szCs w:val="18"/>
            </w:rPr>
            <w:t>24</w:t>
          </w:r>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color w:val="2B579A"/>
              <w:sz w:val="18"/>
              <w:szCs w:val="18"/>
              <w:shd w:val="clear" w:color="auto" w:fill="E6E6E6"/>
            </w:rPr>
            <w:alias w:val="Status"/>
            <w:tag w:val=""/>
            <w:id w:val="2105447826"/>
            <w:placeholder>
              <w:docPart w:val="73F0D0674BCE4AE09EF3ACD226004688"/>
            </w:placeholder>
            <w:dataBinding w:prefixMappings="xmlns:ns0='http://purl.org/dc/elements/1.1/' xmlns:ns1='http://schemas.openxmlformats.org/package/2006/metadata/core-properties' " w:xpath="/ns1:coreProperties[1]/ns1:contentStatus[1]" w:storeItemID="{6C3C8BC8-F283-45AE-878A-BAB7291924A1}"/>
            <w:text/>
          </w:sdtPr>
          <w:sdtContent>
            <w:p w:rsidR="00C14629" w:rsidRPr="00051C46" w:rsidRDefault="009A3A2D" w:rsidP="00FE0A5A">
              <w:pPr>
                <w:spacing w:after="80"/>
                <w:rPr>
                  <w:rFonts w:asciiTheme="majorHAnsi" w:hAnsiTheme="majorHAnsi"/>
                  <w:b/>
                  <w:sz w:val="18"/>
                  <w:szCs w:val="18"/>
                </w:rPr>
              </w:pPr>
              <w:r>
                <w:rPr>
                  <w:rFonts w:asciiTheme="majorHAnsi" w:hAnsiTheme="majorHAnsi"/>
                  <w:sz w:val="18"/>
                  <w:szCs w:val="18"/>
                </w:rPr>
                <w:t>For Review</w:t>
              </w:r>
            </w:p>
          </w:sdtContent>
        </w:sdt>
      </w:tc>
    </w:tr>
    <w:tr w:rsidR="00C14629" w:rsidRPr="00051C46" w:rsidTr="6CA93BE4">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5B7554" w:rsidP="003C4685">
          <w:pPr>
            <w:spacing w:after="80"/>
            <w:rPr>
              <w:rFonts w:asciiTheme="majorHAnsi" w:hAnsiTheme="majorHAnsi" w:cs="Times New Roman"/>
              <w:sz w:val="18"/>
              <w:szCs w:val="18"/>
            </w:rPr>
          </w:pP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color w:val="2B579A"/>
              <w:sz w:val="18"/>
              <w:szCs w:val="18"/>
              <w:shd w:val="clear" w:color="auto" w:fill="E6E6E6"/>
            </w:rPr>
            <w:fldChar w:fldCharType="separate"/>
          </w:r>
          <w:r w:rsidR="00D40A2D">
            <w:rPr>
              <w:rFonts w:asciiTheme="majorHAnsi" w:hAnsiTheme="majorHAnsi" w:cs="Times New Roman"/>
              <w:noProof/>
              <w:sz w:val="18"/>
              <w:szCs w:val="18"/>
            </w:rPr>
            <w:t>7</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color w:val="2B579A"/>
              <w:sz w:val="18"/>
              <w:szCs w:val="18"/>
              <w:shd w:val="clear" w:color="auto" w:fill="E6E6E6"/>
            </w:rPr>
            <w:fldChar w:fldCharType="separate"/>
          </w:r>
          <w:r w:rsidR="00D40A2D">
            <w:rPr>
              <w:rFonts w:asciiTheme="majorHAnsi" w:hAnsiTheme="majorHAnsi" w:cs="Times New Roman"/>
              <w:noProof/>
              <w:sz w:val="18"/>
              <w:szCs w:val="18"/>
            </w:rPr>
            <w:t>19</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color w:val="2B579A"/>
        <w:sz w:val="18"/>
        <w:szCs w:val="18"/>
        <w:shd w:val="clear" w:color="auto" w:fill="E6E6E6"/>
        <w:lang w:val="hu-HU" w:eastAsia="hu-HU"/>
      </w:rPr>
      <w:drawing>
        <wp:anchor distT="0" distB="0" distL="114300" distR="114300" simplePos="0" relativeHeight="251658242" behindDoc="1" locked="0" layoutInCell="1" allowOverlap="1">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0D00"/>
    <w:multiLevelType w:val="hybridMultilevel"/>
    <w:tmpl w:val="0874C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251C57"/>
    <w:multiLevelType w:val="hybridMultilevel"/>
    <w:tmpl w:val="E7DA52F2"/>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2">
    <w:nsid w:val="0528724F"/>
    <w:multiLevelType w:val="hybridMultilevel"/>
    <w:tmpl w:val="952638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ED1B77"/>
    <w:multiLevelType w:val="multilevel"/>
    <w:tmpl w:val="98FC90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041932"/>
    <w:multiLevelType w:val="hybridMultilevel"/>
    <w:tmpl w:val="27A8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3331B4"/>
    <w:multiLevelType w:val="hybridMultilevel"/>
    <w:tmpl w:val="A81A8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05BC3F1"/>
    <w:multiLevelType w:val="hybridMultilevel"/>
    <w:tmpl w:val="A9C4349E"/>
    <w:lvl w:ilvl="0" w:tplc="213A0BB4">
      <w:start w:val="1"/>
      <w:numFmt w:val="decimal"/>
      <w:lvlText w:val="%1."/>
      <w:lvlJc w:val="left"/>
      <w:pPr>
        <w:ind w:left="720" w:hanging="360"/>
      </w:pPr>
    </w:lvl>
    <w:lvl w:ilvl="1" w:tplc="7E7499E8">
      <w:start w:val="1"/>
      <w:numFmt w:val="lowerLetter"/>
      <w:lvlText w:val="%2."/>
      <w:lvlJc w:val="left"/>
      <w:pPr>
        <w:ind w:left="1440" w:hanging="360"/>
      </w:pPr>
    </w:lvl>
    <w:lvl w:ilvl="2" w:tplc="CF544C30">
      <w:start w:val="1"/>
      <w:numFmt w:val="lowerRoman"/>
      <w:lvlText w:val="%3."/>
      <w:lvlJc w:val="right"/>
      <w:pPr>
        <w:ind w:left="2160" w:hanging="180"/>
      </w:pPr>
    </w:lvl>
    <w:lvl w:ilvl="3" w:tplc="296A1326">
      <w:start w:val="1"/>
      <w:numFmt w:val="decimal"/>
      <w:lvlText w:val="%4."/>
      <w:lvlJc w:val="left"/>
      <w:pPr>
        <w:ind w:left="2880" w:hanging="360"/>
      </w:pPr>
    </w:lvl>
    <w:lvl w:ilvl="4" w:tplc="D8B8B99C">
      <w:start w:val="1"/>
      <w:numFmt w:val="lowerLetter"/>
      <w:lvlText w:val="%5."/>
      <w:lvlJc w:val="left"/>
      <w:pPr>
        <w:ind w:left="3600" w:hanging="360"/>
      </w:pPr>
    </w:lvl>
    <w:lvl w:ilvl="5" w:tplc="38F69E0A">
      <w:start w:val="1"/>
      <w:numFmt w:val="lowerRoman"/>
      <w:lvlText w:val="%6."/>
      <w:lvlJc w:val="right"/>
      <w:pPr>
        <w:ind w:left="4320" w:hanging="180"/>
      </w:pPr>
    </w:lvl>
    <w:lvl w:ilvl="6" w:tplc="65BC6FE0">
      <w:start w:val="1"/>
      <w:numFmt w:val="decimal"/>
      <w:lvlText w:val="%7."/>
      <w:lvlJc w:val="left"/>
      <w:pPr>
        <w:ind w:left="5040" w:hanging="360"/>
      </w:pPr>
    </w:lvl>
    <w:lvl w:ilvl="7" w:tplc="4CB67834">
      <w:start w:val="1"/>
      <w:numFmt w:val="lowerLetter"/>
      <w:lvlText w:val="%8."/>
      <w:lvlJc w:val="left"/>
      <w:pPr>
        <w:ind w:left="5760" w:hanging="360"/>
      </w:pPr>
    </w:lvl>
    <w:lvl w:ilvl="8" w:tplc="D6A40FA8">
      <w:start w:val="1"/>
      <w:numFmt w:val="lowerRoman"/>
      <w:lvlText w:val="%9."/>
      <w:lvlJc w:val="right"/>
      <w:pPr>
        <w:ind w:left="6480" w:hanging="180"/>
      </w:pPr>
    </w:lvl>
  </w:abstractNum>
  <w:abstractNum w:abstractNumId="7">
    <w:nsid w:val="20AC1C23"/>
    <w:multiLevelType w:val="hybridMultilevel"/>
    <w:tmpl w:val="F0A0A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FE868C9"/>
    <w:multiLevelType w:val="hybridMultilevel"/>
    <w:tmpl w:val="9B50C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FF4F19"/>
    <w:multiLevelType w:val="multilevel"/>
    <w:tmpl w:val="D3CA8B64"/>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11">
    <w:nsid w:val="44EFC24D"/>
    <w:multiLevelType w:val="hybridMultilevel"/>
    <w:tmpl w:val="F2BA8034"/>
    <w:lvl w:ilvl="0" w:tplc="ABA09866">
      <w:start w:val="1"/>
      <w:numFmt w:val="decimal"/>
      <w:lvlText w:val="%1."/>
      <w:lvlJc w:val="left"/>
      <w:pPr>
        <w:ind w:left="720" w:hanging="360"/>
      </w:pPr>
    </w:lvl>
    <w:lvl w:ilvl="1" w:tplc="EDA46FD6">
      <w:start w:val="1"/>
      <w:numFmt w:val="lowerLetter"/>
      <w:lvlText w:val="%2."/>
      <w:lvlJc w:val="left"/>
      <w:pPr>
        <w:ind w:left="1440" w:hanging="360"/>
      </w:pPr>
    </w:lvl>
    <w:lvl w:ilvl="2" w:tplc="C8921958">
      <w:start w:val="1"/>
      <w:numFmt w:val="lowerRoman"/>
      <w:lvlText w:val="%3."/>
      <w:lvlJc w:val="right"/>
      <w:pPr>
        <w:ind w:left="2160" w:hanging="180"/>
      </w:pPr>
    </w:lvl>
    <w:lvl w:ilvl="3" w:tplc="949E0CDC">
      <w:start w:val="1"/>
      <w:numFmt w:val="decimal"/>
      <w:lvlText w:val="%4."/>
      <w:lvlJc w:val="left"/>
      <w:pPr>
        <w:ind w:left="2880" w:hanging="360"/>
      </w:pPr>
    </w:lvl>
    <w:lvl w:ilvl="4" w:tplc="90020F6E">
      <w:start w:val="1"/>
      <w:numFmt w:val="lowerLetter"/>
      <w:lvlText w:val="%5."/>
      <w:lvlJc w:val="left"/>
      <w:pPr>
        <w:ind w:left="3600" w:hanging="360"/>
      </w:pPr>
    </w:lvl>
    <w:lvl w:ilvl="5" w:tplc="55F0621C">
      <w:start w:val="1"/>
      <w:numFmt w:val="lowerRoman"/>
      <w:lvlText w:val="%6."/>
      <w:lvlJc w:val="right"/>
      <w:pPr>
        <w:ind w:left="4320" w:hanging="180"/>
      </w:pPr>
    </w:lvl>
    <w:lvl w:ilvl="6" w:tplc="5A88AD22">
      <w:start w:val="1"/>
      <w:numFmt w:val="decimal"/>
      <w:lvlText w:val="%7."/>
      <w:lvlJc w:val="left"/>
      <w:pPr>
        <w:ind w:left="5040" w:hanging="360"/>
      </w:pPr>
    </w:lvl>
    <w:lvl w:ilvl="7" w:tplc="650616F8">
      <w:start w:val="1"/>
      <w:numFmt w:val="lowerLetter"/>
      <w:lvlText w:val="%8."/>
      <w:lvlJc w:val="left"/>
      <w:pPr>
        <w:ind w:left="5760" w:hanging="360"/>
      </w:pPr>
    </w:lvl>
    <w:lvl w:ilvl="8" w:tplc="68A29E56">
      <w:start w:val="1"/>
      <w:numFmt w:val="lowerRoman"/>
      <w:lvlText w:val="%9."/>
      <w:lvlJc w:val="right"/>
      <w:pPr>
        <w:ind w:left="6480" w:hanging="180"/>
      </w:pPr>
    </w:lvl>
  </w:abstractNum>
  <w:abstractNum w:abstractNumId="12">
    <w:nsid w:val="548F3608"/>
    <w:multiLevelType w:val="hybridMultilevel"/>
    <w:tmpl w:val="22240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87375A5"/>
    <w:multiLevelType w:val="hybridMultilevel"/>
    <w:tmpl w:val="525AC8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905BC6"/>
    <w:multiLevelType w:val="hybridMultilevel"/>
    <w:tmpl w:val="1F3E17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EFB1F36"/>
    <w:multiLevelType w:val="multilevel"/>
    <w:tmpl w:val="10EA3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7C12676"/>
    <w:multiLevelType w:val="hybridMultilevel"/>
    <w:tmpl w:val="0B040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A535A5"/>
    <w:multiLevelType w:val="hybridMultilevel"/>
    <w:tmpl w:val="4BA42F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568CA7D8">
      <w:start w:val="1"/>
      <w:numFmt w:val="upp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41E007E"/>
    <w:multiLevelType w:val="hybridMultilevel"/>
    <w:tmpl w:val="0C7C6F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46C1271"/>
    <w:multiLevelType w:val="multilevel"/>
    <w:tmpl w:val="4CB63C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49A0F44"/>
    <w:multiLevelType w:val="multilevel"/>
    <w:tmpl w:val="A5B8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575E17"/>
    <w:multiLevelType w:val="hybridMultilevel"/>
    <w:tmpl w:val="A55078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8D14498"/>
    <w:multiLevelType w:val="hybridMultilevel"/>
    <w:tmpl w:val="EE5E52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24"/>
  </w:num>
  <w:num w:numId="3">
    <w:abstractNumId w:val="8"/>
  </w:num>
  <w:num w:numId="4">
    <w:abstractNumId w:val="10"/>
    <w:lvlOverride w:ilvl="0">
      <w:lvl w:ilvl="0">
        <w:start w:val="1"/>
        <w:numFmt w:val="decimal"/>
        <w:pStyle w:val="Cm"/>
        <w:lvlText w:val="%1."/>
        <w:lvlJc w:val="left"/>
        <w:pPr>
          <w:ind w:left="360" w:hanging="360"/>
        </w:pPr>
        <w:rPr>
          <w:rFonts w:hint="default"/>
          <w:lang w:val="en-GB"/>
        </w:rPr>
      </w:lvl>
    </w:lvlOverride>
  </w:num>
  <w:num w:numId="5">
    <w:abstractNumId w:val="1"/>
  </w:num>
  <w:num w:numId="6">
    <w:abstractNumId w:val="10"/>
  </w:num>
  <w:num w:numId="7">
    <w:abstractNumId w:val="22"/>
  </w:num>
  <w:num w:numId="8">
    <w:abstractNumId w:val="6"/>
  </w:num>
  <w:num w:numId="9">
    <w:abstractNumId w:val="11"/>
  </w:num>
  <w:num w:numId="10">
    <w:abstractNumId w:val="23"/>
  </w:num>
  <w:num w:numId="11">
    <w:abstractNumId w:val="9"/>
  </w:num>
  <w:num w:numId="12">
    <w:abstractNumId w:val="12"/>
  </w:num>
  <w:num w:numId="13">
    <w:abstractNumId w:val="7"/>
  </w:num>
  <w:num w:numId="14">
    <w:abstractNumId w:val="13"/>
  </w:num>
  <w:num w:numId="15">
    <w:abstractNumId w:val="19"/>
  </w:num>
  <w:num w:numId="16">
    <w:abstractNumId w:val="2"/>
  </w:num>
  <w:num w:numId="17">
    <w:abstractNumId w:val="17"/>
  </w:num>
  <w:num w:numId="18">
    <w:abstractNumId w:val="0"/>
  </w:num>
  <w:num w:numId="19">
    <w:abstractNumId w:val="4"/>
  </w:num>
  <w:num w:numId="20">
    <w:abstractNumId w:val="16"/>
  </w:num>
  <w:num w:numId="21">
    <w:abstractNumId w:val="5"/>
  </w:num>
  <w:num w:numId="22">
    <w:abstractNumId w:val="3"/>
  </w:num>
  <w:num w:numId="23">
    <w:abstractNumId w:val="15"/>
  </w:num>
  <w:num w:numId="24">
    <w:abstractNumId w:val="20"/>
  </w:num>
  <w:num w:numId="25">
    <w:abstractNumId w:val="14"/>
  </w:num>
  <w:num w:numId="26">
    <w:abstractNumId w:val="2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stylePaneFormatFilter w:val="3F21"/>
  <w:defaultTabStop w:val="1304"/>
  <w:hyphenationZone w:val="425"/>
  <w:characterSpacingControl w:val="doNotCompress"/>
  <w:hdrShapeDefaults>
    <o:shapedefaults v:ext="edit" spidmax="4098"/>
    <o:shapelayout v:ext="edit">
      <o:idmap v:ext="edit" data="1"/>
    </o:shapelayout>
  </w:hdrShapeDefaults>
  <w:footnotePr>
    <w:footnote w:id="-1"/>
    <w:footnote w:id="0"/>
    <w:footnote w:id="1"/>
  </w:footnotePr>
  <w:endnotePr>
    <w:endnote w:id="-1"/>
    <w:endnote w:id="0"/>
    <w:endnote w:id="1"/>
  </w:endnotePr>
  <w:compat>
    <w:useFELayout/>
  </w:compat>
  <w:rsids>
    <w:rsidRoot w:val="006D3FE9"/>
    <w:rsid w:val="00001841"/>
    <w:rsid w:val="00003F4D"/>
    <w:rsid w:val="00004F64"/>
    <w:rsid w:val="0001008F"/>
    <w:rsid w:val="000128C6"/>
    <w:rsid w:val="00017B3D"/>
    <w:rsid w:val="00020962"/>
    <w:rsid w:val="00022471"/>
    <w:rsid w:val="00023122"/>
    <w:rsid w:val="0002438B"/>
    <w:rsid w:val="0002612C"/>
    <w:rsid w:val="00026922"/>
    <w:rsid w:val="000271F1"/>
    <w:rsid w:val="00033105"/>
    <w:rsid w:val="000371F1"/>
    <w:rsid w:val="000379DC"/>
    <w:rsid w:val="00041A91"/>
    <w:rsid w:val="00042A98"/>
    <w:rsid w:val="00044F3C"/>
    <w:rsid w:val="00047839"/>
    <w:rsid w:val="00051C28"/>
    <w:rsid w:val="00051C46"/>
    <w:rsid w:val="00053A31"/>
    <w:rsid w:val="00054860"/>
    <w:rsid w:val="00057716"/>
    <w:rsid w:val="00057B9F"/>
    <w:rsid w:val="00057DC6"/>
    <w:rsid w:val="00061B14"/>
    <w:rsid w:val="00062590"/>
    <w:rsid w:val="00063EDB"/>
    <w:rsid w:val="0006500B"/>
    <w:rsid w:val="000653F5"/>
    <w:rsid w:val="00066C98"/>
    <w:rsid w:val="00067F71"/>
    <w:rsid w:val="00070024"/>
    <w:rsid w:val="00071587"/>
    <w:rsid w:val="0007332D"/>
    <w:rsid w:val="0007378F"/>
    <w:rsid w:val="0007724B"/>
    <w:rsid w:val="00077868"/>
    <w:rsid w:val="00080E87"/>
    <w:rsid w:val="00081AB9"/>
    <w:rsid w:val="00081ECA"/>
    <w:rsid w:val="000857AA"/>
    <w:rsid w:val="00090B28"/>
    <w:rsid w:val="00090B57"/>
    <w:rsid w:val="0009112D"/>
    <w:rsid w:val="00092159"/>
    <w:rsid w:val="00092A27"/>
    <w:rsid w:val="00094477"/>
    <w:rsid w:val="00094A63"/>
    <w:rsid w:val="00097468"/>
    <w:rsid w:val="00097ABA"/>
    <w:rsid w:val="00097CA9"/>
    <w:rsid w:val="000A0EE4"/>
    <w:rsid w:val="000A3D95"/>
    <w:rsid w:val="000A4D55"/>
    <w:rsid w:val="000A5404"/>
    <w:rsid w:val="000A5B5A"/>
    <w:rsid w:val="000B0D30"/>
    <w:rsid w:val="000B266F"/>
    <w:rsid w:val="000B44F1"/>
    <w:rsid w:val="000B52EA"/>
    <w:rsid w:val="000B56E1"/>
    <w:rsid w:val="000C192B"/>
    <w:rsid w:val="000C2F51"/>
    <w:rsid w:val="000C4652"/>
    <w:rsid w:val="000C6FDE"/>
    <w:rsid w:val="000D0547"/>
    <w:rsid w:val="000D2B71"/>
    <w:rsid w:val="000D64A9"/>
    <w:rsid w:val="000D6F70"/>
    <w:rsid w:val="000E08C5"/>
    <w:rsid w:val="000E4844"/>
    <w:rsid w:val="000E63FF"/>
    <w:rsid w:val="000E7AF2"/>
    <w:rsid w:val="000F0E39"/>
    <w:rsid w:val="000F1057"/>
    <w:rsid w:val="000F1AF6"/>
    <w:rsid w:val="000F4BBE"/>
    <w:rsid w:val="000F51F4"/>
    <w:rsid w:val="000F5F43"/>
    <w:rsid w:val="000F69CD"/>
    <w:rsid w:val="000F6E0E"/>
    <w:rsid w:val="00100601"/>
    <w:rsid w:val="00100D36"/>
    <w:rsid w:val="00100D9F"/>
    <w:rsid w:val="001013F0"/>
    <w:rsid w:val="001029E0"/>
    <w:rsid w:val="00105116"/>
    <w:rsid w:val="00106812"/>
    <w:rsid w:val="001103E3"/>
    <w:rsid w:val="001113FC"/>
    <w:rsid w:val="00112D71"/>
    <w:rsid w:val="00113BCA"/>
    <w:rsid w:val="001158F8"/>
    <w:rsid w:val="00116DA9"/>
    <w:rsid w:val="00116EC2"/>
    <w:rsid w:val="001173E9"/>
    <w:rsid w:val="001201E1"/>
    <w:rsid w:val="00121452"/>
    <w:rsid w:val="00121E6B"/>
    <w:rsid w:val="001257CA"/>
    <w:rsid w:val="001268D9"/>
    <w:rsid w:val="00131251"/>
    <w:rsid w:val="00132D93"/>
    <w:rsid w:val="00133006"/>
    <w:rsid w:val="00133505"/>
    <w:rsid w:val="00135469"/>
    <w:rsid w:val="00135BDA"/>
    <w:rsid w:val="00136DB2"/>
    <w:rsid w:val="00137017"/>
    <w:rsid w:val="001452BB"/>
    <w:rsid w:val="001452F3"/>
    <w:rsid w:val="00146047"/>
    <w:rsid w:val="00146987"/>
    <w:rsid w:val="00151677"/>
    <w:rsid w:val="00154B04"/>
    <w:rsid w:val="001557F5"/>
    <w:rsid w:val="00155CC1"/>
    <w:rsid w:val="001567D9"/>
    <w:rsid w:val="00160888"/>
    <w:rsid w:val="0016194C"/>
    <w:rsid w:val="00163433"/>
    <w:rsid w:val="001702A9"/>
    <w:rsid w:val="00174884"/>
    <w:rsid w:val="00175BF4"/>
    <w:rsid w:val="00182B3A"/>
    <w:rsid w:val="00183491"/>
    <w:rsid w:val="00184558"/>
    <w:rsid w:val="00192353"/>
    <w:rsid w:val="001935DB"/>
    <w:rsid w:val="00193BD3"/>
    <w:rsid w:val="00197097"/>
    <w:rsid w:val="00197C8C"/>
    <w:rsid w:val="001A1258"/>
    <w:rsid w:val="001A24E5"/>
    <w:rsid w:val="001A250D"/>
    <w:rsid w:val="001A443D"/>
    <w:rsid w:val="001A4D33"/>
    <w:rsid w:val="001A6514"/>
    <w:rsid w:val="001B05D8"/>
    <w:rsid w:val="001B05EA"/>
    <w:rsid w:val="001B3924"/>
    <w:rsid w:val="001B5597"/>
    <w:rsid w:val="001B6262"/>
    <w:rsid w:val="001C05AE"/>
    <w:rsid w:val="001C06E6"/>
    <w:rsid w:val="001C1577"/>
    <w:rsid w:val="001C3483"/>
    <w:rsid w:val="001C5B05"/>
    <w:rsid w:val="001D064B"/>
    <w:rsid w:val="001D0ED7"/>
    <w:rsid w:val="001D2E21"/>
    <w:rsid w:val="001D5D06"/>
    <w:rsid w:val="001D6380"/>
    <w:rsid w:val="001E03CF"/>
    <w:rsid w:val="001E2857"/>
    <w:rsid w:val="001E3FB4"/>
    <w:rsid w:val="001E5725"/>
    <w:rsid w:val="001E5998"/>
    <w:rsid w:val="001E6725"/>
    <w:rsid w:val="001F059F"/>
    <w:rsid w:val="001F2A7B"/>
    <w:rsid w:val="001F4D7E"/>
    <w:rsid w:val="00201533"/>
    <w:rsid w:val="002024C2"/>
    <w:rsid w:val="00202BD5"/>
    <w:rsid w:val="00203A58"/>
    <w:rsid w:val="002055C3"/>
    <w:rsid w:val="00205A75"/>
    <w:rsid w:val="00206A99"/>
    <w:rsid w:val="00206AA7"/>
    <w:rsid w:val="00210248"/>
    <w:rsid w:val="00211EF4"/>
    <w:rsid w:val="00213432"/>
    <w:rsid w:val="00214ADD"/>
    <w:rsid w:val="00214DB2"/>
    <w:rsid w:val="00215635"/>
    <w:rsid w:val="00223EEB"/>
    <w:rsid w:val="002259F0"/>
    <w:rsid w:val="00225C0B"/>
    <w:rsid w:val="0023000E"/>
    <w:rsid w:val="002326F3"/>
    <w:rsid w:val="00234F2A"/>
    <w:rsid w:val="00237DFB"/>
    <w:rsid w:val="00240E52"/>
    <w:rsid w:val="00242DF4"/>
    <w:rsid w:val="002433A8"/>
    <w:rsid w:val="0024460A"/>
    <w:rsid w:val="002476D4"/>
    <w:rsid w:val="00247C66"/>
    <w:rsid w:val="0025178D"/>
    <w:rsid w:val="002519B7"/>
    <w:rsid w:val="00251C25"/>
    <w:rsid w:val="00252D9B"/>
    <w:rsid w:val="0025487D"/>
    <w:rsid w:val="0025495A"/>
    <w:rsid w:val="002557BD"/>
    <w:rsid w:val="002638FC"/>
    <w:rsid w:val="00267F40"/>
    <w:rsid w:val="002703BD"/>
    <w:rsid w:val="002745F9"/>
    <w:rsid w:val="00274F70"/>
    <w:rsid w:val="002756E7"/>
    <w:rsid w:val="00275CC7"/>
    <w:rsid w:val="00277B74"/>
    <w:rsid w:val="00285A69"/>
    <w:rsid w:val="002868C5"/>
    <w:rsid w:val="002870F4"/>
    <w:rsid w:val="00291DB3"/>
    <w:rsid w:val="00292EFC"/>
    <w:rsid w:val="0029459C"/>
    <w:rsid w:val="00294758"/>
    <w:rsid w:val="002951EB"/>
    <w:rsid w:val="002966A9"/>
    <w:rsid w:val="002974CE"/>
    <w:rsid w:val="002A09AF"/>
    <w:rsid w:val="002A1AB7"/>
    <w:rsid w:val="002A1C7D"/>
    <w:rsid w:val="002A2CEF"/>
    <w:rsid w:val="002A35AC"/>
    <w:rsid w:val="002A442E"/>
    <w:rsid w:val="002A526D"/>
    <w:rsid w:val="002A5660"/>
    <w:rsid w:val="002A5A6C"/>
    <w:rsid w:val="002A7277"/>
    <w:rsid w:val="002B05D8"/>
    <w:rsid w:val="002B0D51"/>
    <w:rsid w:val="002B150F"/>
    <w:rsid w:val="002B2A6E"/>
    <w:rsid w:val="002B5860"/>
    <w:rsid w:val="002B783D"/>
    <w:rsid w:val="002B7F83"/>
    <w:rsid w:val="002C07CF"/>
    <w:rsid w:val="002C447C"/>
    <w:rsid w:val="002C58D9"/>
    <w:rsid w:val="002C9D39"/>
    <w:rsid w:val="002D1AA9"/>
    <w:rsid w:val="002D3D07"/>
    <w:rsid w:val="002D43F3"/>
    <w:rsid w:val="002D58D2"/>
    <w:rsid w:val="002E0D66"/>
    <w:rsid w:val="002E40A8"/>
    <w:rsid w:val="002E45B4"/>
    <w:rsid w:val="002E590D"/>
    <w:rsid w:val="002E5B8E"/>
    <w:rsid w:val="002F0FEF"/>
    <w:rsid w:val="002F3B2F"/>
    <w:rsid w:val="002F3B76"/>
    <w:rsid w:val="002F3D3B"/>
    <w:rsid w:val="002F60D5"/>
    <w:rsid w:val="002F7503"/>
    <w:rsid w:val="002F7C63"/>
    <w:rsid w:val="00310492"/>
    <w:rsid w:val="00313AD3"/>
    <w:rsid w:val="00314692"/>
    <w:rsid w:val="00315F55"/>
    <w:rsid w:val="00320513"/>
    <w:rsid w:val="00320C10"/>
    <w:rsid w:val="00321A18"/>
    <w:rsid w:val="00322C58"/>
    <w:rsid w:val="00324010"/>
    <w:rsid w:val="00325295"/>
    <w:rsid w:val="00325CF5"/>
    <w:rsid w:val="0033297D"/>
    <w:rsid w:val="00337AE1"/>
    <w:rsid w:val="00337F0D"/>
    <w:rsid w:val="003423D3"/>
    <w:rsid w:val="00344B06"/>
    <w:rsid w:val="003455FB"/>
    <w:rsid w:val="00345F08"/>
    <w:rsid w:val="003470AC"/>
    <w:rsid w:val="00350744"/>
    <w:rsid w:val="00350F94"/>
    <w:rsid w:val="003560FE"/>
    <w:rsid w:val="003566B9"/>
    <w:rsid w:val="00356956"/>
    <w:rsid w:val="00360C70"/>
    <w:rsid w:val="00364571"/>
    <w:rsid w:val="00364A41"/>
    <w:rsid w:val="0036507D"/>
    <w:rsid w:val="0036542B"/>
    <w:rsid w:val="003666E8"/>
    <w:rsid w:val="00371F15"/>
    <w:rsid w:val="0037225C"/>
    <w:rsid w:val="00375A3A"/>
    <w:rsid w:val="003765E3"/>
    <w:rsid w:val="0037744D"/>
    <w:rsid w:val="00380C18"/>
    <w:rsid w:val="00383EDB"/>
    <w:rsid w:val="00385F56"/>
    <w:rsid w:val="00386F70"/>
    <w:rsid w:val="0038700D"/>
    <w:rsid w:val="00387056"/>
    <w:rsid w:val="0038749A"/>
    <w:rsid w:val="003915D0"/>
    <w:rsid w:val="00391C41"/>
    <w:rsid w:val="003929B2"/>
    <w:rsid w:val="00392A6B"/>
    <w:rsid w:val="00393178"/>
    <w:rsid w:val="003A15CD"/>
    <w:rsid w:val="003A1D7F"/>
    <w:rsid w:val="003A342C"/>
    <w:rsid w:val="003A3E4B"/>
    <w:rsid w:val="003A4242"/>
    <w:rsid w:val="003A5161"/>
    <w:rsid w:val="003A571D"/>
    <w:rsid w:val="003A6271"/>
    <w:rsid w:val="003B0C6E"/>
    <w:rsid w:val="003B1105"/>
    <w:rsid w:val="003B13DD"/>
    <w:rsid w:val="003B2867"/>
    <w:rsid w:val="003B2CEF"/>
    <w:rsid w:val="003B39C2"/>
    <w:rsid w:val="003B5B56"/>
    <w:rsid w:val="003B7117"/>
    <w:rsid w:val="003C06ED"/>
    <w:rsid w:val="003C442E"/>
    <w:rsid w:val="003C45AA"/>
    <w:rsid w:val="003C4685"/>
    <w:rsid w:val="003C7CB8"/>
    <w:rsid w:val="003D02DA"/>
    <w:rsid w:val="003D0386"/>
    <w:rsid w:val="003D05FE"/>
    <w:rsid w:val="003D4111"/>
    <w:rsid w:val="003D64A9"/>
    <w:rsid w:val="003D6FA0"/>
    <w:rsid w:val="003D7D6B"/>
    <w:rsid w:val="003E14BF"/>
    <w:rsid w:val="003E1E0F"/>
    <w:rsid w:val="003E38BE"/>
    <w:rsid w:val="003E3999"/>
    <w:rsid w:val="003E41F1"/>
    <w:rsid w:val="003E4522"/>
    <w:rsid w:val="003E5765"/>
    <w:rsid w:val="003E5B71"/>
    <w:rsid w:val="003E5DE3"/>
    <w:rsid w:val="003E7378"/>
    <w:rsid w:val="003E7EB3"/>
    <w:rsid w:val="003F0957"/>
    <w:rsid w:val="003F0A38"/>
    <w:rsid w:val="003F1016"/>
    <w:rsid w:val="003F1A21"/>
    <w:rsid w:val="003F349F"/>
    <w:rsid w:val="003F50E6"/>
    <w:rsid w:val="00402FE4"/>
    <w:rsid w:val="00403C93"/>
    <w:rsid w:val="00405FAF"/>
    <w:rsid w:val="00405FCF"/>
    <w:rsid w:val="00406692"/>
    <w:rsid w:val="00407755"/>
    <w:rsid w:val="00407DF0"/>
    <w:rsid w:val="004108F5"/>
    <w:rsid w:val="004152BC"/>
    <w:rsid w:val="00416E7D"/>
    <w:rsid w:val="0042289D"/>
    <w:rsid w:val="004257EA"/>
    <w:rsid w:val="00427A90"/>
    <w:rsid w:val="004320A5"/>
    <w:rsid w:val="00436EBC"/>
    <w:rsid w:val="00440CF8"/>
    <w:rsid w:val="00440E6A"/>
    <w:rsid w:val="0044197A"/>
    <w:rsid w:val="00441CF8"/>
    <w:rsid w:val="00442862"/>
    <w:rsid w:val="00443773"/>
    <w:rsid w:val="00445692"/>
    <w:rsid w:val="00445F05"/>
    <w:rsid w:val="00452626"/>
    <w:rsid w:val="0045266A"/>
    <w:rsid w:val="00455209"/>
    <w:rsid w:val="00457012"/>
    <w:rsid w:val="00457214"/>
    <w:rsid w:val="00463D61"/>
    <w:rsid w:val="00463DE5"/>
    <w:rsid w:val="004643A3"/>
    <w:rsid w:val="00464DFD"/>
    <w:rsid w:val="00466773"/>
    <w:rsid w:val="004700EA"/>
    <w:rsid w:val="00470E18"/>
    <w:rsid w:val="0047293C"/>
    <w:rsid w:val="0048211B"/>
    <w:rsid w:val="00484354"/>
    <w:rsid w:val="00485FD0"/>
    <w:rsid w:val="00487AFE"/>
    <w:rsid w:val="00487E6A"/>
    <w:rsid w:val="004907C9"/>
    <w:rsid w:val="00490B30"/>
    <w:rsid w:val="004922C7"/>
    <w:rsid w:val="0049262F"/>
    <w:rsid w:val="00493150"/>
    <w:rsid w:val="004A06B2"/>
    <w:rsid w:val="004A0B44"/>
    <w:rsid w:val="004A0DBF"/>
    <w:rsid w:val="004A16DF"/>
    <w:rsid w:val="004A1E8D"/>
    <w:rsid w:val="004A24A5"/>
    <w:rsid w:val="004B100A"/>
    <w:rsid w:val="004B2216"/>
    <w:rsid w:val="004B2441"/>
    <w:rsid w:val="004B6698"/>
    <w:rsid w:val="004C28D5"/>
    <w:rsid w:val="004C59D3"/>
    <w:rsid w:val="004C647B"/>
    <w:rsid w:val="004D1ED9"/>
    <w:rsid w:val="004D59EE"/>
    <w:rsid w:val="004D5FA9"/>
    <w:rsid w:val="004D6895"/>
    <w:rsid w:val="004E2378"/>
    <w:rsid w:val="004E2510"/>
    <w:rsid w:val="004E2EF2"/>
    <w:rsid w:val="004E5363"/>
    <w:rsid w:val="004F0647"/>
    <w:rsid w:val="004F4F3D"/>
    <w:rsid w:val="004F5416"/>
    <w:rsid w:val="004F57BA"/>
    <w:rsid w:val="004F5AA7"/>
    <w:rsid w:val="004F7230"/>
    <w:rsid w:val="004F7F27"/>
    <w:rsid w:val="0050255B"/>
    <w:rsid w:val="005037AA"/>
    <w:rsid w:val="00505441"/>
    <w:rsid w:val="00507E9F"/>
    <w:rsid w:val="005102FA"/>
    <w:rsid w:val="00512379"/>
    <w:rsid w:val="005128A6"/>
    <w:rsid w:val="00512AF2"/>
    <w:rsid w:val="00512C70"/>
    <w:rsid w:val="0051354D"/>
    <w:rsid w:val="0051583A"/>
    <w:rsid w:val="00515D6E"/>
    <w:rsid w:val="0051617B"/>
    <w:rsid w:val="00522A03"/>
    <w:rsid w:val="00523ACA"/>
    <w:rsid w:val="005268CC"/>
    <w:rsid w:val="0053172D"/>
    <w:rsid w:val="00536537"/>
    <w:rsid w:val="00537276"/>
    <w:rsid w:val="005385AB"/>
    <w:rsid w:val="005401FE"/>
    <w:rsid w:val="00540273"/>
    <w:rsid w:val="005406B3"/>
    <w:rsid w:val="00541CEE"/>
    <w:rsid w:val="00542B16"/>
    <w:rsid w:val="00543DEF"/>
    <w:rsid w:val="00544FC1"/>
    <w:rsid w:val="005456E6"/>
    <w:rsid w:val="00555F36"/>
    <w:rsid w:val="00561481"/>
    <w:rsid w:val="0056163D"/>
    <w:rsid w:val="00563029"/>
    <w:rsid w:val="005630CC"/>
    <w:rsid w:val="00563179"/>
    <w:rsid w:val="00571454"/>
    <w:rsid w:val="00571864"/>
    <w:rsid w:val="00572F16"/>
    <w:rsid w:val="005739B4"/>
    <w:rsid w:val="005765D0"/>
    <w:rsid w:val="005771AE"/>
    <w:rsid w:val="005801F4"/>
    <w:rsid w:val="00581624"/>
    <w:rsid w:val="00581863"/>
    <w:rsid w:val="00583BC1"/>
    <w:rsid w:val="00585FA5"/>
    <w:rsid w:val="00591051"/>
    <w:rsid w:val="005918E4"/>
    <w:rsid w:val="005923A7"/>
    <w:rsid w:val="00593139"/>
    <w:rsid w:val="005963B5"/>
    <w:rsid w:val="00597778"/>
    <w:rsid w:val="005A0781"/>
    <w:rsid w:val="005A0A7F"/>
    <w:rsid w:val="005A58DC"/>
    <w:rsid w:val="005A60D6"/>
    <w:rsid w:val="005A6946"/>
    <w:rsid w:val="005B1E7A"/>
    <w:rsid w:val="005B24DE"/>
    <w:rsid w:val="005B34DA"/>
    <w:rsid w:val="005B3C0D"/>
    <w:rsid w:val="005B4B24"/>
    <w:rsid w:val="005B7554"/>
    <w:rsid w:val="005B7643"/>
    <w:rsid w:val="005C1E96"/>
    <w:rsid w:val="005C4446"/>
    <w:rsid w:val="005C55DB"/>
    <w:rsid w:val="005C6F11"/>
    <w:rsid w:val="005C771E"/>
    <w:rsid w:val="005D155B"/>
    <w:rsid w:val="005D3494"/>
    <w:rsid w:val="005D7BF5"/>
    <w:rsid w:val="005D7F70"/>
    <w:rsid w:val="005E0AE0"/>
    <w:rsid w:val="005E0F09"/>
    <w:rsid w:val="005E1E64"/>
    <w:rsid w:val="005E309D"/>
    <w:rsid w:val="005E3704"/>
    <w:rsid w:val="005F250C"/>
    <w:rsid w:val="005F2C98"/>
    <w:rsid w:val="005F329B"/>
    <w:rsid w:val="005F3371"/>
    <w:rsid w:val="005F33B0"/>
    <w:rsid w:val="005F5691"/>
    <w:rsid w:val="005F5B3E"/>
    <w:rsid w:val="005F6F8C"/>
    <w:rsid w:val="005F6F91"/>
    <w:rsid w:val="00604A60"/>
    <w:rsid w:val="006060AE"/>
    <w:rsid w:val="006074EE"/>
    <w:rsid w:val="0061061C"/>
    <w:rsid w:val="00616225"/>
    <w:rsid w:val="0061718B"/>
    <w:rsid w:val="00620868"/>
    <w:rsid w:val="00621C76"/>
    <w:rsid w:val="00626199"/>
    <w:rsid w:val="0062700B"/>
    <w:rsid w:val="0063231E"/>
    <w:rsid w:val="006345DC"/>
    <w:rsid w:val="00634BF9"/>
    <w:rsid w:val="00635F9F"/>
    <w:rsid w:val="0064041A"/>
    <w:rsid w:val="006408F3"/>
    <w:rsid w:val="00642681"/>
    <w:rsid w:val="00642693"/>
    <w:rsid w:val="00642C68"/>
    <w:rsid w:val="006444F9"/>
    <w:rsid w:val="0064624C"/>
    <w:rsid w:val="006468AA"/>
    <w:rsid w:val="00646D9F"/>
    <w:rsid w:val="00647AF8"/>
    <w:rsid w:val="00650FA9"/>
    <w:rsid w:val="00651582"/>
    <w:rsid w:val="006525C8"/>
    <w:rsid w:val="00652815"/>
    <w:rsid w:val="00652C7A"/>
    <w:rsid w:val="0065349B"/>
    <w:rsid w:val="0065628A"/>
    <w:rsid w:val="006563A9"/>
    <w:rsid w:val="00657CF9"/>
    <w:rsid w:val="00660438"/>
    <w:rsid w:val="006613C8"/>
    <w:rsid w:val="006629E4"/>
    <w:rsid w:val="006630CE"/>
    <w:rsid w:val="00663318"/>
    <w:rsid w:val="006652F1"/>
    <w:rsid w:val="00665974"/>
    <w:rsid w:val="00671059"/>
    <w:rsid w:val="0067269B"/>
    <w:rsid w:val="00672DED"/>
    <w:rsid w:val="006748A0"/>
    <w:rsid w:val="006764A9"/>
    <w:rsid w:val="00676F7A"/>
    <w:rsid w:val="00682389"/>
    <w:rsid w:val="00683399"/>
    <w:rsid w:val="0068602D"/>
    <w:rsid w:val="00686301"/>
    <w:rsid w:val="00690E7F"/>
    <w:rsid w:val="00694D74"/>
    <w:rsid w:val="00695792"/>
    <w:rsid w:val="006A0655"/>
    <w:rsid w:val="006A0F49"/>
    <w:rsid w:val="006A1E9F"/>
    <w:rsid w:val="006A4C9E"/>
    <w:rsid w:val="006A60D0"/>
    <w:rsid w:val="006A7AC0"/>
    <w:rsid w:val="006B05F2"/>
    <w:rsid w:val="006B2639"/>
    <w:rsid w:val="006B36BE"/>
    <w:rsid w:val="006B3911"/>
    <w:rsid w:val="006B4533"/>
    <w:rsid w:val="006B769E"/>
    <w:rsid w:val="006C1EFA"/>
    <w:rsid w:val="006C2B94"/>
    <w:rsid w:val="006C4116"/>
    <w:rsid w:val="006C46A3"/>
    <w:rsid w:val="006C5C66"/>
    <w:rsid w:val="006C67F4"/>
    <w:rsid w:val="006D0337"/>
    <w:rsid w:val="006D0A64"/>
    <w:rsid w:val="006D146A"/>
    <w:rsid w:val="006D15B5"/>
    <w:rsid w:val="006D2C63"/>
    <w:rsid w:val="006D2F0A"/>
    <w:rsid w:val="006D3FE9"/>
    <w:rsid w:val="006D48F3"/>
    <w:rsid w:val="006D4D0A"/>
    <w:rsid w:val="006D5A54"/>
    <w:rsid w:val="006E1EAD"/>
    <w:rsid w:val="006E3EA5"/>
    <w:rsid w:val="006E7351"/>
    <w:rsid w:val="006F1ADC"/>
    <w:rsid w:val="006F40D7"/>
    <w:rsid w:val="006F6B46"/>
    <w:rsid w:val="006F6F4F"/>
    <w:rsid w:val="006F70AF"/>
    <w:rsid w:val="00700EC2"/>
    <w:rsid w:val="00702209"/>
    <w:rsid w:val="00703737"/>
    <w:rsid w:val="007040D1"/>
    <w:rsid w:val="007059ED"/>
    <w:rsid w:val="00706ADA"/>
    <w:rsid w:val="00706C92"/>
    <w:rsid w:val="00707C81"/>
    <w:rsid w:val="00710800"/>
    <w:rsid w:val="00712CF1"/>
    <w:rsid w:val="0071484C"/>
    <w:rsid w:val="00714DD5"/>
    <w:rsid w:val="00715CED"/>
    <w:rsid w:val="007212CD"/>
    <w:rsid w:val="007238D6"/>
    <w:rsid w:val="0072427C"/>
    <w:rsid w:val="007275BE"/>
    <w:rsid w:val="00732BBE"/>
    <w:rsid w:val="00733CA4"/>
    <w:rsid w:val="007367D0"/>
    <w:rsid w:val="007411E9"/>
    <w:rsid w:val="00744CBA"/>
    <w:rsid w:val="0074537F"/>
    <w:rsid w:val="007462B1"/>
    <w:rsid w:val="007463D1"/>
    <w:rsid w:val="00746508"/>
    <w:rsid w:val="00747882"/>
    <w:rsid w:val="00750417"/>
    <w:rsid w:val="00750891"/>
    <w:rsid w:val="007517D0"/>
    <w:rsid w:val="00752A95"/>
    <w:rsid w:val="007532B8"/>
    <w:rsid w:val="00754CF0"/>
    <w:rsid w:val="007557FA"/>
    <w:rsid w:val="007559B9"/>
    <w:rsid w:val="00757C75"/>
    <w:rsid w:val="00760843"/>
    <w:rsid w:val="0076460A"/>
    <w:rsid w:val="007651C2"/>
    <w:rsid w:val="007654ED"/>
    <w:rsid w:val="0076587D"/>
    <w:rsid w:val="00766EDA"/>
    <w:rsid w:val="00772BA8"/>
    <w:rsid w:val="00773E3A"/>
    <w:rsid w:val="00774269"/>
    <w:rsid w:val="00776736"/>
    <w:rsid w:val="00776CEA"/>
    <w:rsid w:val="00776FC2"/>
    <w:rsid w:val="007779EB"/>
    <w:rsid w:val="007801B6"/>
    <w:rsid w:val="00780802"/>
    <w:rsid w:val="007830A5"/>
    <w:rsid w:val="00786E47"/>
    <w:rsid w:val="007877C1"/>
    <w:rsid w:val="007913FF"/>
    <w:rsid w:val="0079527F"/>
    <w:rsid w:val="00796558"/>
    <w:rsid w:val="00796791"/>
    <w:rsid w:val="00797B58"/>
    <w:rsid w:val="007A0C81"/>
    <w:rsid w:val="007A4979"/>
    <w:rsid w:val="007A5366"/>
    <w:rsid w:val="007A6A16"/>
    <w:rsid w:val="007A7A07"/>
    <w:rsid w:val="007A7DFE"/>
    <w:rsid w:val="007B2395"/>
    <w:rsid w:val="007B2E4D"/>
    <w:rsid w:val="007B68AF"/>
    <w:rsid w:val="007B7581"/>
    <w:rsid w:val="007B7D10"/>
    <w:rsid w:val="007C2975"/>
    <w:rsid w:val="007C3A83"/>
    <w:rsid w:val="007C48C2"/>
    <w:rsid w:val="007C50F4"/>
    <w:rsid w:val="007C58C2"/>
    <w:rsid w:val="007D2AEF"/>
    <w:rsid w:val="007D2F1C"/>
    <w:rsid w:val="007D3C4E"/>
    <w:rsid w:val="007E0168"/>
    <w:rsid w:val="007E385F"/>
    <w:rsid w:val="007E62BB"/>
    <w:rsid w:val="007F20ED"/>
    <w:rsid w:val="007F41D2"/>
    <w:rsid w:val="007F4922"/>
    <w:rsid w:val="008046F0"/>
    <w:rsid w:val="00804DB3"/>
    <w:rsid w:val="008072F7"/>
    <w:rsid w:val="00807AF5"/>
    <w:rsid w:val="0081012E"/>
    <w:rsid w:val="00810572"/>
    <w:rsid w:val="0081064A"/>
    <w:rsid w:val="00813657"/>
    <w:rsid w:val="0081544A"/>
    <w:rsid w:val="00817905"/>
    <w:rsid w:val="00823CE7"/>
    <w:rsid w:val="00824E75"/>
    <w:rsid w:val="00826233"/>
    <w:rsid w:val="008277C6"/>
    <w:rsid w:val="00827F39"/>
    <w:rsid w:val="008308A3"/>
    <w:rsid w:val="00830A9A"/>
    <w:rsid w:val="00831140"/>
    <w:rsid w:val="00831976"/>
    <w:rsid w:val="008320BD"/>
    <w:rsid w:val="008374CD"/>
    <w:rsid w:val="00840BE9"/>
    <w:rsid w:val="008422E5"/>
    <w:rsid w:val="00845A1A"/>
    <w:rsid w:val="00845A8A"/>
    <w:rsid w:val="00845AAB"/>
    <w:rsid w:val="00845AB3"/>
    <w:rsid w:val="00846692"/>
    <w:rsid w:val="00846909"/>
    <w:rsid w:val="00846CEC"/>
    <w:rsid w:val="00850E0D"/>
    <w:rsid w:val="00853191"/>
    <w:rsid w:val="008535BF"/>
    <w:rsid w:val="00854D36"/>
    <w:rsid w:val="00855049"/>
    <w:rsid w:val="008557C9"/>
    <w:rsid w:val="00856647"/>
    <w:rsid w:val="00856A87"/>
    <w:rsid w:val="00857012"/>
    <w:rsid w:val="00860543"/>
    <w:rsid w:val="008609EC"/>
    <w:rsid w:val="00861607"/>
    <w:rsid w:val="00861A59"/>
    <w:rsid w:val="00861E9C"/>
    <w:rsid w:val="008633F3"/>
    <w:rsid w:val="00866E46"/>
    <w:rsid w:val="008671DC"/>
    <w:rsid w:val="00870195"/>
    <w:rsid w:val="00870828"/>
    <w:rsid w:val="00874B98"/>
    <w:rsid w:val="008769B5"/>
    <w:rsid w:val="00876D5C"/>
    <w:rsid w:val="00876EAE"/>
    <w:rsid w:val="0087773D"/>
    <w:rsid w:val="0088127E"/>
    <w:rsid w:val="00882184"/>
    <w:rsid w:val="00883699"/>
    <w:rsid w:val="00883F1F"/>
    <w:rsid w:val="00886373"/>
    <w:rsid w:val="00887D8D"/>
    <w:rsid w:val="00892914"/>
    <w:rsid w:val="00893891"/>
    <w:rsid w:val="0089473B"/>
    <w:rsid w:val="00895593"/>
    <w:rsid w:val="008A024B"/>
    <w:rsid w:val="008A3206"/>
    <w:rsid w:val="008A5DBF"/>
    <w:rsid w:val="008A70CD"/>
    <w:rsid w:val="008A7302"/>
    <w:rsid w:val="008B02E2"/>
    <w:rsid w:val="008B1751"/>
    <w:rsid w:val="008B27D6"/>
    <w:rsid w:val="008B5933"/>
    <w:rsid w:val="008B68C6"/>
    <w:rsid w:val="008B78A0"/>
    <w:rsid w:val="008C112D"/>
    <w:rsid w:val="008C39BC"/>
    <w:rsid w:val="008C46CC"/>
    <w:rsid w:val="008C4CB6"/>
    <w:rsid w:val="008C69AD"/>
    <w:rsid w:val="008C6FDC"/>
    <w:rsid w:val="008D007E"/>
    <w:rsid w:val="008D046A"/>
    <w:rsid w:val="008D0E0F"/>
    <w:rsid w:val="008D3DB6"/>
    <w:rsid w:val="008D4A10"/>
    <w:rsid w:val="008D5D0C"/>
    <w:rsid w:val="008E30D3"/>
    <w:rsid w:val="008E47B8"/>
    <w:rsid w:val="008E7AE5"/>
    <w:rsid w:val="008F4643"/>
    <w:rsid w:val="008F4E2F"/>
    <w:rsid w:val="008F599E"/>
    <w:rsid w:val="008F6A0C"/>
    <w:rsid w:val="00901F3F"/>
    <w:rsid w:val="009026B4"/>
    <w:rsid w:val="009038CC"/>
    <w:rsid w:val="009061E2"/>
    <w:rsid w:val="00910F66"/>
    <w:rsid w:val="00912B61"/>
    <w:rsid w:val="0091432C"/>
    <w:rsid w:val="0091602F"/>
    <w:rsid w:val="009162C3"/>
    <w:rsid w:val="00916682"/>
    <w:rsid w:val="00922B89"/>
    <w:rsid w:val="00923585"/>
    <w:rsid w:val="00924D5B"/>
    <w:rsid w:val="00926953"/>
    <w:rsid w:val="00926BD4"/>
    <w:rsid w:val="0092786F"/>
    <w:rsid w:val="00930067"/>
    <w:rsid w:val="00931E64"/>
    <w:rsid w:val="00932639"/>
    <w:rsid w:val="00933CD2"/>
    <w:rsid w:val="00934F41"/>
    <w:rsid w:val="00937AA9"/>
    <w:rsid w:val="00943AEC"/>
    <w:rsid w:val="00945115"/>
    <w:rsid w:val="00945198"/>
    <w:rsid w:val="009454D5"/>
    <w:rsid w:val="00945E96"/>
    <w:rsid w:val="00946F98"/>
    <w:rsid w:val="00950ACA"/>
    <w:rsid w:val="00951D5C"/>
    <w:rsid w:val="0095345E"/>
    <w:rsid w:val="009651FD"/>
    <w:rsid w:val="009668F7"/>
    <w:rsid w:val="00971299"/>
    <w:rsid w:val="00971621"/>
    <w:rsid w:val="009718D6"/>
    <w:rsid w:val="00973928"/>
    <w:rsid w:val="00974942"/>
    <w:rsid w:val="00974A31"/>
    <w:rsid w:val="00975145"/>
    <w:rsid w:val="009759C3"/>
    <w:rsid w:val="00975A51"/>
    <w:rsid w:val="009769AB"/>
    <w:rsid w:val="00980EDD"/>
    <w:rsid w:val="00982AA7"/>
    <w:rsid w:val="00982E04"/>
    <w:rsid w:val="00983F48"/>
    <w:rsid w:val="00984A8F"/>
    <w:rsid w:val="00986A27"/>
    <w:rsid w:val="00986EB4"/>
    <w:rsid w:val="00986EF6"/>
    <w:rsid w:val="00990D80"/>
    <w:rsid w:val="00993DF9"/>
    <w:rsid w:val="00994F53"/>
    <w:rsid w:val="009A0B90"/>
    <w:rsid w:val="009A3A2D"/>
    <w:rsid w:val="009A5E61"/>
    <w:rsid w:val="009A6B1B"/>
    <w:rsid w:val="009A78C9"/>
    <w:rsid w:val="009A7920"/>
    <w:rsid w:val="009A7D41"/>
    <w:rsid w:val="009B16E0"/>
    <w:rsid w:val="009B6057"/>
    <w:rsid w:val="009C18FD"/>
    <w:rsid w:val="009C52A0"/>
    <w:rsid w:val="009C59D1"/>
    <w:rsid w:val="009C75B3"/>
    <w:rsid w:val="009D1CDC"/>
    <w:rsid w:val="009D1E96"/>
    <w:rsid w:val="009D59BA"/>
    <w:rsid w:val="009D69F8"/>
    <w:rsid w:val="009E0EA6"/>
    <w:rsid w:val="009E2F92"/>
    <w:rsid w:val="009E2FC8"/>
    <w:rsid w:val="009E6475"/>
    <w:rsid w:val="009E7F45"/>
    <w:rsid w:val="009F0CDA"/>
    <w:rsid w:val="009F1333"/>
    <w:rsid w:val="009F23D9"/>
    <w:rsid w:val="009F4664"/>
    <w:rsid w:val="009F5CFA"/>
    <w:rsid w:val="009F69FC"/>
    <w:rsid w:val="009F7419"/>
    <w:rsid w:val="00A0389E"/>
    <w:rsid w:val="00A0495F"/>
    <w:rsid w:val="00A04F42"/>
    <w:rsid w:val="00A065A4"/>
    <w:rsid w:val="00A06EBE"/>
    <w:rsid w:val="00A078C0"/>
    <w:rsid w:val="00A109EA"/>
    <w:rsid w:val="00A13B2B"/>
    <w:rsid w:val="00A13E23"/>
    <w:rsid w:val="00A156EA"/>
    <w:rsid w:val="00A16EF6"/>
    <w:rsid w:val="00A2196E"/>
    <w:rsid w:val="00A2440C"/>
    <w:rsid w:val="00A26468"/>
    <w:rsid w:val="00A2656D"/>
    <w:rsid w:val="00A311AB"/>
    <w:rsid w:val="00A3329A"/>
    <w:rsid w:val="00A3381C"/>
    <w:rsid w:val="00A36841"/>
    <w:rsid w:val="00A37EB1"/>
    <w:rsid w:val="00A417F1"/>
    <w:rsid w:val="00A42BE6"/>
    <w:rsid w:val="00A43268"/>
    <w:rsid w:val="00A4394C"/>
    <w:rsid w:val="00A54F0F"/>
    <w:rsid w:val="00A551C3"/>
    <w:rsid w:val="00A55B60"/>
    <w:rsid w:val="00A6060F"/>
    <w:rsid w:val="00A6168A"/>
    <w:rsid w:val="00A62B0A"/>
    <w:rsid w:val="00A638F7"/>
    <w:rsid w:val="00A64FA7"/>
    <w:rsid w:val="00A67A99"/>
    <w:rsid w:val="00A71C80"/>
    <w:rsid w:val="00A72381"/>
    <w:rsid w:val="00A75821"/>
    <w:rsid w:val="00A763BC"/>
    <w:rsid w:val="00A804F6"/>
    <w:rsid w:val="00A81EF6"/>
    <w:rsid w:val="00A82503"/>
    <w:rsid w:val="00A834AF"/>
    <w:rsid w:val="00A836AD"/>
    <w:rsid w:val="00A87576"/>
    <w:rsid w:val="00A87877"/>
    <w:rsid w:val="00A957E7"/>
    <w:rsid w:val="00A958DC"/>
    <w:rsid w:val="00A95E66"/>
    <w:rsid w:val="00A96123"/>
    <w:rsid w:val="00A97E6A"/>
    <w:rsid w:val="00AA2C40"/>
    <w:rsid w:val="00AA2D68"/>
    <w:rsid w:val="00AA311C"/>
    <w:rsid w:val="00AA5A3F"/>
    <w:rsid w:val="00AB083B"/>
    <w:rsid w:val="00AB2377"/>
    <w:rsid w:val="00AB2AC4"/>
    <w:rsid w:val="00AB5DBB"/>
    <w:rsid w:val="00AB6449"/>
    <w:rsid w:val="00AC0CC6"/>
    <w:rsid w:val="00AC118A"/>
    <w:rsid w:val="00AC15DF"/>
    <w:rsid w:val="00AC25CD"/>
    <w:rsid w:val="00AC2C37"/>
    <w:rsid w:val="00AC2C46"/>
    <w:rsid w:val="00AC3161"/>
    <w:rsid w:val="00AC443D"/>
    <w:rsid w:val="00AC676C"/>
    <w:rsid w:val="00AD093D"/>
    <w:rsid w:val="00AD1FD7"/>
    <w:rsid w:val="00AD455C"/>
    <w:rsid w:val="00AD4AAC"/>
    <w:rsid w:val="00AD4C0E"/>
    <w:rsid w:val="00AD5B18"/>
    <w:rsid w:val="00AE11FA"/>
    <w:rsid w:val="00AE1341"/>
    <w:rsid w:val="00AE42DF"/>
    <w:rsid w:val="00AE4F91"/>
    <w:rsid w:val="00AE61E2"/>
    <w:rsid w:val="00AF43A9"/>
    <w:rsid w:val="00AF6367"/>
    <w:rsid w:val="00AF6BC8"/>
    <w:rsid w:val="00AF779E"/>
    <w:rsid w:val="00B01703"/>
    <w:rsid w:val="00B048D1"/>
    <w:rsid w:val="00B061A5"/>
    <w:rsid w:val="00B105FF"/>
    <w:rsid w:val="00B12718"/>
    <w:rsid w:val="00B15760"/>
    <w:rsid w:val="00B16527"/>
    <w:rsid w:val="00B213F4"/>
    <w:rsid w:val="00B330D0"/>
    <w:rsid w:val="00B33DAF"/>
    <w:rsid w:val="00B3444D"/>
    <w:rsid w:val="00B403CB"/>
    <w:rsid w:val="00B413D3"/>
    <w:rsid w:val="00B429AD"/>
    <w:rsid w:val="00B43545"/>
    <w:rsid w:val="00B44ED5"/>
    <w:rsid w:val="00B459DD"/>
    <w:rsid w:val="00B4793B"/>
    <w:rsid w:val="00B47D2B"/>
    <w:rsid w:val="00B51026"/>
    <w:rsid w:val="00B520C1"/>
    <w:rsid w:val="00B57C2C"/>
    <w:rsid w:val="00B61109"/>
    <w:rsid w:val="00B6110D"/>
    <w:rsid w:val="00B644E7"/>
    <w:rsid w:val="00B647DF"/>
    <w:rsid w:val="00B65B16"/>
    <w:rsid w:val="00B70009"/>
    <w:rsid w:val="00B706E1"/>
    <w:rsid w:val="00B72826"/>
    <w:rsid w:val="00B74F4F"/>
    <w:rsid w:val="00B76EDA"/>
    <w:rsid w:val="00B77773"/>
    <w:rsid w:val="00B80E73"/>
    <w:rsid w:val="00B82084"/>
    <w:rsid w:val="00B83226"/>
    <w:rsid w:val="00B9053A"/>
    <w:rsid w:val="00B94863"/>
    <w:rsid w:val="00B95897"/>
    <w:rsid w:val="00BA03DB"/>
    <w:rsid w:val="00BA0958"/>
    <w:rsid w:val="00BA0DB3"/>
    <w:rsid w:val="00BA11E2"/>
    <w:rsid w:val="00BA23BE"/>
    <w:rsid w:val="00BA30DD"/>
    <w:rsid w:val="00BA4C06"/>
    <w:rsid w:val="00BB58EE"/>
    <w:rsid w:val="00BB7155"/>
    <w:rsid w:val="00BB7797"/>
    <w:rsid w:val="00BC2556"/>
    <w:rsid w:val="00BC537E"/>
    <w:rsid w:val="00BC7CDE"/>
    <w:rsid w:val="00BD2051"/>
    <w:rsid w:val="00BD2276"/>
    <w:rsid w:val="00BD4237"/>
    <w:rsid w:val="00BE0049"/>
    <w:rsid w:val="00BE135C"/>
    <w:rsid w:val="00BE151F"/>
    <w:rsid w:val="00BE1721"/>
    <w:rsid w:val="00BE2D16"/>
    <w:rsid w:val="00BE39FC"/>
    <w:rsid w:val="00BE4572"/>
    <w:rsid w:val="00BE694F"/>
    <w:rsid w:val="00BE71C7"/>
    <w:rsid w:val="00BF05EA"/>
    <w:rsid w:val="00BF0DEA"/>
    <w:rsid w:val="00BF1281"/>
    <w:rsid w:val="00C009F2"/>
    <w:rsid w:val="00C01AC0"/>
    <w:rsid w:val="00C02504"/>
    <w:rsid w:val="00C035B1"/>
    <w:rsid w:val="00C036F5"/>
    <w:rsid w:val="00C07978"/>
    <w:rsid w:val="00C1059B"/>
    <w:rsid w:val="00C14629"/>
    <w:rsid w:val="00C17497"/>
    <w:rsid w:val="00C21CD8"/>
    <w:rsid w:val="00C22384"/>
    <w:rsid w:val="00C22E34"/>
    <w:rsid w:val="00C25195"/>
    <w:rsid w:val="00C32246"/>
    <w:rsid w:val="00C353B4"/>
    <w:rsid w:val="00C409D4"/>
    <w:rsid w:val="00C43E28"/>
    <w:rsid w:val="00C47FF6"/>
    <w:rsid w:val="00C53DFA"/>
    <w:rsid w:val="00C54BE4"/>
    <w:rsid w:val="00C56181"/>
    <w:rsid w:val="00C566D7"/>
    <w:rsid w:val="00C57BC8"/>
    <w:rsid w:val="00C57D01"/>
    <w:rsid w:val="00C60EA0"/>
    <w:rsid w:val="00C614AF"/>
    <w:rsid w:val="00C6176D"/>
    <w:rsid w:val="00C61F11"/>
    <w:rsid w:val="00C64D68"/>
    <w:rsid w:val="00C67883"/>
    <w:rsid w:val="00C67903"/>
    <w:rsid w:val="00C707EF"/>
    <w:rsid w:val="00C712C0"/>
    <w:rsid w:val="00C72BE5"/>
    <w:rsid w:val="00C73558"/>
    <w:rsid w:val="00C73C8C"/>
    <w:rsid w:val="00C74B26"/>
    <w:rsid w:val="00C755F5"/>
    <w:rsid w:val="00C76331"/>
    <w:rsid w:val="00C76DE5"/>
    <w:rsid w:val="00C77808"/>
    <w:rsid w:val="00C801C0"/>
    <w:rsid w:val="00C87074"/>
    <w:rsid w:val="00C909FD"/>
    <w:rsid w:val="00C97255"/>
    <w:rsid w:val="00CA0033"/>
    <w:rsid w:val="00CA1FAB"/>
    <w:rsid w:val="00CB3405"/>
    <w:rsid w:val="00CC0C8F"/>
    <w:rsid w:val="00CC216C"/>
    <w:rsid w:val="00CC4899"/>
    <w:rsid w:val="00CC552F"/>
    <w:rsid w:val="00CC5D1B"/>
    <w:rsid w:val="00CC5E62"/>
    <w:rsid w:val="00CC6656"/>
    <w:rsid w:val="00CD0159"/>
    <w:rsid w:val="00CD1111"/>
    <w:rsid w:val="00CE24EE"/>
    <w:rsid w:val="00CE7609"/>
    <w:rsid w:val="00CF1D75"/>
    <w:rsid w:val="00CF4746"/>
    <w:rsid w:val="00CF709D"/>
    <w:rsid w:val="00D051D5"/>
    <w:rsid w:val="00D06ACB"/>
    <w:rsid w:val="00D06DAF"/>
    <w:rsid w:val="00D100E1"/>
    <w:rsid w:val="00D15CAE"/>
    <w:rsid w:val="00D17155"/>
    <w:rsid w:val="00D241E3"/>
    <w:rsid w:val="00D2433D"/>
    <w:rsid w:val="00D2440E"/>
    <w:rsid w:val="00D304E5"/>
    <w:rsid w:val="00D31C4C"/>
    <w:rsid w:val="00D32367"/>
    <w:rsid w:val="00D33E73"/>
    <w:rsid w:val="00D34693"/>
    <w:rsid w:val="00D37619"/>
    <w:rsid w:val="00D376B5"/>
    <w:rsid w:val="00D4037B"/>
    <w:rsid w:val="00D40A2D"/>
    <w:rsid w:val="00D434B2"/>
    <w:rsid w:val="00D442DC"/>
    <w:rsid w:val="00D44AD7"/>
    <w:rsid w:val="00D50A00"/>
    <w:rsid w:val="00D556A9"/>
    <w:rsid w:val="00D568EC"/>
    <w:rsid w:val="00D6055F"/>
    <w:rsid w:val="00D62DB6"/>
    <w:rsid w:val="00D63A21"/>
    <w:rsid w:val="00D652A9"/>
    <w:rsid w:val="00D65D79"/>
    <w:rsid w:val="00D66A39"/>
    <w:rsid w:val="00D71CB0"/>
    <w:rsid w:val="00D721BD"/>
    <w:rsid w:val="00D7344E"/>
    <w:rsid w:val="00D74869"/>
    <w:rsid w:val="00D752E8"/>
    <w:rsid w:val="00D76125"/>
    <w:rsid w:val="00D779DB"/>
    <w:rsid w:val="00D81C3E"/>
    <w:rsid w:val="00D8464C"/>
    <w:rsid w:val="00D84853"/>
    <w:rsid w:val="00D8586E"/>
    <w:rsid w:val="00D85C3B"/>
    <w:rsid w:val="00D85F61"/>
    <w:rsid w:val="00D8688F"/>
    <w:rsid w:val="00D90FAE"/>
    <w:rsid w:val="00D91F2F"/>
    <w:rsid w:val="00D941F0"/>
    <w:rsid w:val="00D9570B"/>
    <w:rsid w:val="00DA0942"/>
    <w:rsid w:val="00DA0CFA"/>
    <w:rsid w:val="00DA18A9"/>
    <w:rsid w:val="00DA3018"/>
    <w:rsid w:val="00DA536C"/>
    <w:rsid w:val="00DA5E9D"/>
    <w:rsid w:val="00DA71CF"/>
    <w:rsid w:val="00DA7467"/>
    <w:rsid w:val="00DB0F9F"/>
    <w:rsid w:val="00DB4294"/>
    <w:rsid w:val="00DB7F1E"/>
    <w:rsid w:val="00DC06A6"/>
    <w:rsid w:val="00DC1D7F"/>
    <w:rsid w:val="00DC2F1B"/>
    <w:rsid w:val="00DC611A"/>
    <w:rsid w:val="00DD1950"/>
    <w:rsid w:val="00DD1F12"/>
    <w:rsid w:val="00DD38D3"/>
    <w:rsid w:val="00DD46D4"/>
    <w:rsid w:val="00DD4C2C"/>
    <w:rsid w:val="00DE0696"/>
    <w:rsid w:val="00DE1FCD"/>
    <w:rsid w:val="00DE38B4"/>
    <w:rsid w:val="00DE49EE"/>
    <w:rsid w:val="00DE5C27"/>
    <w:rsid w:val="00DE5DDF"/>
    <w:rsid w:val="00DE67D4"/>
    <w:rsid w:val="00DF1556"/>
    <w:rsid w:val="00DF16B8"/>
    <w:rsid w:val="00DF216A"/>
    <w:rsid w:val="00DF244E"/>
    <w:rsid w:val="00E0018F"/>
    <w:rsid w:val="00E07003"/>
    <w:rsid w:val="00E108E3"/>
    <w:rsid w:val="00E144F4"/>
    <w:rsid w:val="00E15B3D"/>
    <w:rsid w:val="00E17507"/>
    <w:rsid w:val="00E207A3"/>
    <w:rsid w:val="00E24E13"/>
    <w:rsid w:val="00E24F46"/>
    <w:rsid w:val="00E250B4"/>
    <w:rsid w:val="00E25ECB"/>
    <w:rsid w:val="00E2773B"/>
    <w:rsid w:val="00E30BB9"/>
    <w:rsid w:val="00E32984"/>
    <w:rsid w:val="00E374C2"/>
    <w:rsid w:val="00E42D18"/>
    <w:rsid w:val="00E4401C"/>
    <w:rsid w:val="00E461AB"/>
    <w:rsid w:val="00E46DC5"/>
    <w:rsid w:val="00E471C5"/>
    <w:rsid w:val="00E521AC"/>
    <w:rsid w:val="00E53461"/>
    <w:rsid w:val="00E61BEC"/>
    <w:rsid w:val="00E66148"/>
    <w:rsid w:val="00E66A4C"/>
    <w:rsid w:val="00E67283"/>
    <w:rsid w:val="00E67E2D"/>
    <w:rsid w:val="00E7250A"/>
    <w:rsid w:val="00E738CE"/>
    <w:rsid w:val="00E7398E"/>
    <w:rsid w:val="00E74FCD"/>
    <w:rsid w:val="00E75515"/>
    <w:rsid w:val="00E75EA6"/>
    <w:rsid w:val="00E76584"/>
    <w:rsid w:val="00E76CE9"/>
    <w:rsid w:val="00E8132A"/>
    <w:rsid w:val="00E81C89"/>
    <w:rsid w:val="00E83E3D"/>
    <w:rsid w:val="00E85138"/>
    <w:rsid w:val="00E8C4FB"/>
    <w:rsid w:val="00E9021B"/>
    <w:rsid w:val="00E90B10"/>
    <w:rsid w:val="00E9405D"/>
    <w:rsid w:val="00EA1A89"/>
    <w:rsid w:val="00EA2A1F"/>
    <w:rsid w:val="00EA383C"/>
    <w:rsid w:val="00EA3F46"/>
    <w:rsid w:val="00EA4806"/>
    <w:rsid w:val="00EB1851"/>
    <w:rsid w:val="00EB32F6"/>
    <w:rsid w:val="00EB35FC"/>
    <w:rsid w:val="00EB361E"/>
    <w:rsid w:val="00EB3987"/>
    <w:rsid w:val="00EB60AA"/>
    <w:rsid w:val="00EC0EAC"/>
    <w:rsid w:val="00EC3243"/>
    <w:rsid w:val="00EC364F"/>
    <w:rsid w:val="00EC3C8A"/>
    <w:rsid w:val="00EC43E6"/>
    <w:rsid w:val="00ED390E"/>
    <w:rsid w:val="00ED6E48"/>
    <w:rsid w:val="00ED7FBA"/>
    <w:rsid w:val="00EE2A23"/>
    <w:rsid w:val="00EE7285"/>
    <w:rsid w:val="00EE7B71"/>
    <w:rsid w:val="00EF1726"/>
    <w:rsid w:val="00EF19DC"/>
    <w:rsid w:val="00EF2FF5"/>
    <w:rsid w:val="00EF580C"/>
    <w:rsid w:val="00EF658E"/>
    <w:rsid w:val="00F00108"/>
    <w:rsid w:val="00F034F3"/>
    <w:rsid w:val="00F10042"/>
    <w:rsid w:val="00F10AC7"/>
    <w:rsid w:val="00F13108"/>
    <w:rsid w:val="00F151FD"/>
    <w:rsid w:val="00F23565"/>
    <w:rsid w:val="00F23648"/>
    <w:rsid w:val="00F243A2"/>
    <w:rsid w:val="00F246EB"/>
    <w:rsid w:val="00F25673"/>
    <w:rsid w:val="00F26F43"/>
    <w:rsid w:val="00F27345"/>
    <w:rsid w:val="00F33336"/>
    <w:rsid w:val="00F33CF7"/>
    <w:rsid w:val="00F36898"/>
    <w:rsid w:val="00F37474"/>
    <w:rsid w:val="00F37971"/>
    <w:rsid w:val="00F37D1C"/>
    <w:rsid w:val="00F409B9"/>
    <w:rsid w:val="00F41D33"/>
    <w:rsid w:val="00F41EF4"/>
    <w:rsid w:val="00F44882"/>
    <w:rsid w:val="00F44931"/>
    <w:rsid w:val="00F466B6"/>
    <w:rsid w:val="00F46709"/>
    <w:rsid w:val="00F5353E"/>
    <w:rsid w:val="00F53765"/>
    <w:rsid w:val="00F53837"/>
    <w:rsid w:val="00F54822"/>
    <w:rsid w:val="00F57BB1"/>
    <w:rsid w:val="00F604DC"/>
    <w:rsid w:val="00F6163B"/>
    <w:rsid w:val="00F706C4"/>
    <w:rsid w:val="00F73859"/>
    <w:rsid w:val="00F75761"/>
    <w:rsid w:val="00F75CD8"/>
    <w:rsid w:val="00F76058"/>
    <w:rsid w:val="00F76EA4"/>
    <w:rsid w:val="00F80C1C"/>
    <w:rsid w:val="00F81F26"/>
    <w:rsid w:val="00F8594B"/>
    <w:rsid w:val="00F87BBC"/>
    <w:rsid w:val="00F924A3"/>
    <w:rsid w:val="00F93E9F"/>
    <w:rsid w:val="00F958FA"/>
    <w:rsid w:val="00F97395"/>
    <w:rsid w:val="00FA11BF"/>
    <w:rsid w:val="00FA1F46"/>
    <w:rsid w:val="00FA37E1"/>
    <w:rsid w:val="00FA38E1"/>
    <w:rsid w:val="00FA3D98"/>
    <w:rsid w:val="00FA781F"/>
    <w:rsid w:val="00FB006E"/>
    <w:rsid w:val="00FB4049"/>
    <w:rsid w:val="00FB4476"/>
    <w:rsid w:val="00FB45A5"/>
    <w:rsid w:val="00FB6852"/>
    <w:rsid w:val="00FB694C"/>
    <w:rsid w:val="00FC2A73"/>
    <w:rsid w:val="00FC42EB"/>
    <w:rsid w:val="00FC44C4"/>
    <w:rsid w:val="00FC46BC"/>
    <w:rsid w:val="00FC614E"/>
    <w:rsid w:val="00FC66BA"/>
    <w:rsid w:val="00FD0521"/>
    <w:rsid w:val="00FD0AD2"/>
    <w:rsid w:val="00FD0CAC"/>
    <w:rsid w:val="00FD1CC5"/>
    <w:rsid w:val="00FD30B4"/>
    <w:rsid w:val="00FD3A47"/>
    <w:rsid w:val="00FD419B"/>
    <w:rsid w:val="00FD525F"/>
    <w:rsid w:val="00FD5FE0"/>
    <w:rsid w:val="00FD7D7D"/>
    <w:rsid w:val="00FE0A5A"/>
    <w:rsid w:val="00FE5597"/>
    <w:rsid w:val="00FE5F25"/>
    <w:rsid w:val="00FE60D4"/>
    <w:rsid w:val="00FE65C6"/>
    <w:rsid w:val="00FE71EB"/>
    <w:rsid w:val="00FE7275"/>
    <w:rsid w:val="00FF38F0"/>
    <w:rsid w:val="00FF5370"/>
    <w:rsid w:val="00FF635D"/>
    <w:rsid w:val="00FF66F0"/>
    <w:rsid w:val="0170DA13"/>
    <w:rsid w:val="01832317"/>
    <w:rsid w:val="020F6DDA"/>
    <w:rsid w:val="02230016"/>
    <w:rsid w:val="0293F868"/>
    <w:rsid w:val="03088DA2"/>
    <w:rsid w:val="032C7624"/>
    <w:rsid w:val="03B2A55C"/>
    <w:rsid w:val="03B88896"/>
    <w:rsid w:val="03CBCDB9"/>
    <w:rsid w:val="03CE0319"/>
    <w:rsid w:val="03CFB7BA"/>
    <w:rsid w:val="0410DEF0"/>
    <w:rsid w:val="0435259E"/>
    <w:rsid w:val="043A1334"/>
    <w:rsid w:val="04A350D1"/>
    <w:rsid w:val="04D003FC"/>
    <w:rsid w:val="05315820"/>
    <w:rsid w:val="05A296BC"/>
    <w:rsid w:val="05BC2A3B"/>
    <w:rsid w:val="060741CD"/>
    <w:rsid w:val="0626D118"/>
    <w:rsid w:val="06A26237"/>
    <w:rsid w:val="06EEE955"/>
    <w:rsid w:val="06F02958"/>
    <w:rsid w:val="070B92CA"/>
    <w:rsid w:val="080B8165"/>
    <w:rsid w:val="08AC81EB"/>
    <w:rsid w:val="08E91570"/>
    <w:rsid w:val="08F19973"/>
    <w:rsid w:val="09010EDD"/>
    <w:rsid w:val="09840B54"/>
    <w:rsid w:val="09E0FBB0"/>
    <w:rsid w:val="0A047910"/>
    <w:rsid w:val="0A51F402"/>
    <w:rsid w:val="0A763AB0"/>
    <w:rsid w:val="0A877587"/>
    <w:rsid w:val="0B07E343"/>
    <w:rsid w:val="0B432227"/>
    <w:rsid w:val="0B56AC76"/>
    <w:rsid w:val="0BA912DD"/>
    <w:rsid w:val="0BAA93DC"/>
    <w:rsid w:val="0BE99B34"/>
    <w:rsid w:val="0BF32138"/>
    <w:rsid w:val="0C8D4DCE"/>
    <w:rsid w:val="0CD30E0B"/>
    <w:rsid w:val="0D44065D"/>
    <w:rsid w:val="0DB5319A"/>
    <w:rsid w:val="0DC7B2D5"/>
    <w:rsid w:val="0E83B0AB"/>
    <w:rsid w:val="0EE54C1C"/>
    <w:rsid w:val="0F77A574"/>
    <w:rsid w:val="0FA7C5FE"/>
    <w:rsid w:val="0FE680A8"/>
    <w:rsid w:val="106EC266"/>
    <w:rsid w:val="1080D0AF"/>
    <w:rsid w:val="10962AB3"/>
    <w:rsid w:val="10AA50C1"/>
    <w:rsid w:val="1144440B"/>
    <w:rsid w:val="11DC3384"/>
    <w:rsid w:val="12165891"/>
    <w:rsid w:val="12717284"/>
    <w:rsid w:val="132FE5C8"/>
    <w:rsid w:val="13E7B0B2"/>
    <w:rsid w:val="1425B982"/>
    <w:rsid w:val="14A31B3F"/>
    <w:rsid w:val="14D60094"/>
    <w:rsid w:val="15117761"/>
    <w:rsid w:val="1525E7DD"/>
    <w:rsid w:val="164421B3"/>
    <w:rsid w:val="1652E71C"/>
    <w:rsid w:val="16788B6E"/>
    <w:rsid w:val="16D4620A"/>
    <w:rsid w:val="170069E8"/>
    <w:rsid w:val="174CD12D"/>
    <w:rsid w:val="1761A271"/>
    <w:rsid w:val="176460DB"/>
    <w:rsid w:val="17D78859"/>
    <w:rsid w:val="17FBCF07"/>
    <w:rsid w:val="18B28796"/>
    <w:rsid w:val="18E708DF"/>
    <w:rsid w:val="18EB3144"/>
    <w:rsid w:val="196C780E"/>
    <w:rsid w:val="197CB819"/>
    <w:rsid w:val="19D5A5EB"/>
    <w:rsid w:val="19F231E4"/>
    <w:rsid w:val="1A3EE388"/>
    <w:rsid w:val="1A605D17"/>
    <w:rsid w:val="1B613377"/>
    <w:rsid w:val="1C1EA9A1"/>
    <w:rsid w:val="1C670114"/>
    <w:rsid w:val="1C777035"/>
    <w:rsid w:val="1CF8A73F"/>
    <w:rsid w:val="1D467728"/>
    <w:rsid w:val="1D526F72"/>
    <w:rsid w:val="1D7798F2"/>
    <w:rsid w:val="1E021D4D"/>
    <w:rsid w:val="1EA18F2A"/>
    <w:rsid w:val="1F0B7BCD"/>
    <w:rsid w:val="1FB9CAA1"/>
    <w:rsid w:val="1FE954D9"/>
    <w:rsid w:val="20182EE5"/>
    <w:rsid w:val="20783DE5"/>
    <w:rsid w:val="20B0F5DD"/>
    <w:rsid w:val="214F61DB"/>
    <w:rsid w:val="2167A022"/>
    <w:rsid w:val="226E4296"/>
    <w:rsid w:val="22C03FFC"/>
    <w:rsid w:val="233079E7"/>
    <w:rsid w:val="236D7869"/>
    <w:rsid w:val="2379C5AA"/>
    <w:rsid w:val="2381AE18"/>
    <w:rsid w:val="238A0462"/>
    <w:rsid w:val="23C7409C"/>
    <w:rsid w:val="2429BB86"/>
    <w:rsid w:val="2485B3E0"/>
    <w:rsid w:val="248D6E95"/>
    <w:rsid w:val="24BF6AC0"/>
    <w:rsid w:val="24C2F01A"/>
    <w:rsid w:val="25096058"/>
    <w:rsid w:val="2554A9C0"/>
    <w:rsid w:val="2581635E"/>
    <w:rsid w:val="267C16BD"/>
    <w:rsid w:val="26CD55C3"/>
    <w:rsid w:val="26E068F5"/>
    <w:rsid w:val="26F4BE51"/>
    <w:rsid w:val="27873BA5"/>
    <w:rsid w:val="27EDAC23"/>
    <w:rsid w:val="27F1AEAD"/>
    <w:rsid w:val="289CE521"/>
    <w:rsid w:val="28AB1E3B"/>
    <w:rsid w:val="290ED7BA"/>
    <w:rsid w:val="2933089F"/>
    <w:rsid w:val="295957D4"/>
    <w:rsid w:val="296E308E"/>
    <w:rsid w:val="2982F429"/>
    <w:rsid w:val="2A550752"/>
    <w:rsid w:val="2A794E00"/>
    <w:rsid w:val="2AE77933"/>
    <w:rsid w:val="2B41F167"/>
    <w:rsid w:val="2B8CBFFD"/>
    <w:rsid w:val="2BC27870"/>
    <w:rsid w:val="2BDB6DFC"/>
    <w:rsid w:val="2BFB221E"/>
    <w:rsid w:val="2C00BB1B"/>
    <w:rsid w:val="2D135D95"/>
    <w:rsid w:val="2D2A8DB4"/>
    <w:rsid w:val="2D74945F"/>
    <w:rsid w:val="2DCABFAA"/>
    <w:rsid w:val="2DD19ECF"/>
    <w:rsid w:val="2DE04A24"/>
    <w:rsid w:val="2EA7743C"/>
    <w:rsid w:val="2EFCA9E3"/>
    <w:rsid w:val="2F10566C"/>
    <w:rsid w:val="2F9F4ACC"/>
    <w:rsid w:val="2FBB1D27"/>
    <w:rsid w:val="300A0AED"/>
    <w:rsid w:val="301CA00F"/>
    <w:rsid w:val="3117536E"/>
    <w:rsid w:val="312AA048"/>
    <w:rsid w:val="31551987"/>
    <w:rsid w:val="31D5C6B2"/>
    <w:rsid w:val="31DF46D4"/>
    <w:rsid w:val="326934B2"/>
    <w:rsid w:val="32B3DC4C"/>
    <w:rsid w:val="32B4EA37"/>
    <w:rsid w:val="33091312"/>
    <w:rsid w:val="3447CCD6"/>
    <w:rsid w:val="34BF8874"/>
    <w:rsid w:val="34C21010"/>
    <w:rsid w:val="34CB9E2E"/>
    <w:rsid w:val="352E498B"/>
    <w:rsid w:val="35360440"/>
    <w:rsid w:val="353B8FC9"/>
    <w:rsid w:val="3582C6F7"/>
    <w:rsid w:val="3598CEA1"/>
    <w:rsid w:val="35F54848"/>
    <w:rsid w:val="3863C5B9"/>
    <w:rsid w:val="38A192F0"/>
    <w:rsid w:val="38C9FDE6"/>
    <w:rsid w:val="394B34F0"/>
    <w:rsid w:val="39838394"/>
    <w:rsid w:val="398D03B6"/>
    <w:rsid w:val="399637BA"/>
    <w:rsid w:val="399D426E"/>
    <w:rsid w:val="3A839A43"/>
    <w:rsid w:val="3A8BE1D8"/>
    <w:rsid w:val="3B299E60"/>
    <w:rsid w:val="3B700E9E"/>
    <w:rsid w:val="3B7ED407"/>
    <w:rsid w:val="3B9B667B"/>
    <w:rsid w:val="3BBB3ED5"/>
    <w:rsid w:val="3BD5C066"/>
    <w:rsid w:val="3BE056EF"/>
    <w:rsid w:val="3C6489CC"/>
    <w:rsid w:val="3C7A8385"/>
    <w:rsid w:val="3CD773E1"/>
    <w:rsid w:val="3CDDA82B"/>
    <w:rsid w:val="3CE4FF2B"/>
    <w:rsid w:val="3D95E725"/>
    <w:rsid w:val="3DB5DE30"/>
    <w:rsid w:val="3E236B70"/>
    <w:rsid w:val="3E4585BF"/>
    <w:rsid w:val="3E4F6CD3"/>
    <w:rsid w:val="3E83940D"/>
    <w:rsid w:val="3E9463C2"/>
    <w:rsid w:val="3EA7BAC2"/>
    <w:rsid w:val="3EE1DEB4"/>
    <w:rsid w:val="3F2E7610"/>
    <w:rsid w:val="3F2F59A6"/>
    <w:rsid w:val="3FD140F1"/>
    <w:rsid w:val="403E14FB"/>
    <w:rsid w:val="4087F980"/>
    <w:rsid w:val="40A48579"/>
    <w:rsid w:val="40A91D71"/>
    <w:rsid w:val="40CA4671"/>
    <w:rsid w:val="40FBBB5C"/>
    <w:rsid w:val="413531ED"/>
    <w:rsid w:val="41417F2E"/>
    <w:rsid w:val="41466CC4"/>
    <w:rsid w:val="4162F8BD"/>
    <w:rsid w:val="4200EA74"/>
    <w:rsid w:val="425CE2CE"/>
    <w:rsid w:val="42BC4898"/>
    <w:rsid w:val="42E1FB33"/>
    <w:rsid w:val="43BF02CA"/>
    <w:rsid w:val="43CA53EC"/>
    <w:rsid w:val="43D20EA1"/>
    <w:rsid w:val="44079026"/>
    <w:rsid w:val="44251FB4"/>
    <w:rsid w:val="44ED7241"/>
    <w:rsid w:val="45388B36"/>
    <w:rsid w:val="46125603"/>
    <w:rsid w:val="46525F5C"/>
    <w:rsid w:val="46981F99"/>
    <w:rsid w:val="46AFE81A"/>
    <w:rsid w:val="46B0D90D"/>
    <w:rsid w:val="46D55BD3"/>
    <w:rsid w:val="47D7C9E7"/>
    <w:rsid w:val="47EFF625"/>
    <w:rsid w:val="4835EE81"/>
    <w:rsid w:val="48D47980"/>
    <w:rsid w:val="48EAA984"/>
    <w:rsid w:val="48FF7AC8"/>
    <w:rsid w:val="496DA5FB"/>
    <w:rsid w:val="4991ECA9"/>
    <w:rsid w:val="4997F97F"/>
    <w:rsid w:val="4A21333F"/>
    <w:rsid w:val="4A9F78AF"/>
    <w:rsid w:val="4AB50AFE"/>
    <w:rsid w:val="4AD951AC"/>
    <w:rsid w:val="4B16A66F"/>
    <w:rsid w:val="4B737E42"/>
    <w:rsid w:val="4BA803A8"/>
    <w:rsid w:val="4C08C29A"/>
    <w:rsid w:val="4C5FB856"/>
    <w:rsid w:val="4C84DA47"/>
    <w:rsid w:val="4CBCA8B2"/>
    <w:rsid w:val="4CDFA628"/>
    <w:rsid w:val="4D84AFFA"/>
    <w:rsid w:val="4D92C1CF"/>
    <w:rsid w:val="4DCB6407"/>
    <w:rsid w:val="4E15488C"/>
    <w:rsid w:val="4E4183F0"/>
    <w:rsid w:val="4E72AEA2"/>
    <w:rsid w:val="4EA2CCD7"/>
    <w:rsid w:val="4ECECE3A"/>
    <w:rsid w:val="4F148E77"/>
    <w:rsid w:val="4F80F43D"/>
    <w:rsid w:val="4F95C581"/>
    <w:rsid w:val="50283762"/>
    <w:rsid w:val="5050A258"/>
    <w:rsid w:val="5052A77B"/>
    <w:rsid w:val="505BF37A"/>
    <w:rsid w:val="509174FF"/>
    <w:rsid w:val="5123E6E0"/>
    <w:rsid w:val="5180D73C"/>
    <w:rsid w:val="51EDEF98"/>
    <w:rsid w:val="520061DF"/>
    <w:rsid w:val="52105694"/>
    <w:rsid w:val="5228B94F"/>
    <w:rsid w:val="530D332E"/>
    <w:rsid w:val="534E05D5"/>
    <w:rsid w:val="534EE7AC"/>
    <w:rsid w:val="53698428"/>
    <w:rsid w:val="539AB779"/>
    <w:rsid w:val="539FA50F"/>
    <w:rsid w:val="53C81585"/>
    <w:rsid w:val="53D00D07"/>
    <w:rsid w:val="53EFED20"/>
    <w:rsid w:val="53F87089"/>
    <w:rsid w:val="54592ABD"/>
    <w:rsid w:val="5472E997"/>
    <w:rsid w:val="557F510C"/>
    <w:rsid w:val="55FFE9CA"/>
    <w:rsid w:val="567A136D"/>
    <w:rsid w:val="56E1FF7B"/>
    <w:rsid w:val="5727BFB8"/>
    <w:rsid w:val="5739A415"/>
    <w:rsid w:val="573EEFD7"/>
    <w:rsid w:val="5761F0BB"/>
    <w:rsid w:val="57A072BF"/>
    <w:rsid w:val="57A82D74"/>
    <w:rsid w:val="57FD631B"/>
    <w:rsid w:val="58752435"/>
    <w:rsid w:val="59159E92"/>
    <w:rsid w:val="5963F9F7"/>
    <w:rsid w:val="59C93769"/>
    <w:rsid w:val="59D411D6"/>
    <w:rsid w:val="59F63B66"/>
    <w:rsid w:val="5A0500CF"/>
    <w:rsid w:val="5A49F7BE"/>
    <w:rsid w:val="5A4D8E2B"/>
    <w:rsid w:val="5B5DA0A9"/>
    <w:rsid w:val="5BA6B708"/>
    <w:rsid w:val="5BEB24F4"/>
    <w:rsid w:val="5CA1DD83"/>
    <w:rsid w:val="5CD5999B"/>
    <w:rsid w:val="5CE84DC1"/>
    <w:rsid w:val="5D068894"/>
    <w:rsid w:val="5DC4FBD8"/>
    <w:rsid w:val="5E1276CA"/>
    <w:rsid w:val="5E3A4027"/>
    <w:rsid w:val="5E805F7C"/>
    <w:rsid w:val="5E9CA88C"/>
    <w:rsid w:val="5ED0EA0E"/>
    <w:rsid w:val="5F0938B2"/>
    <w:rsid w:val="5FBB5EB5"/>
    <w:rsid w:val="605890BB"/>
    <w:rsid w:val="616D9F2A"/>
    <w:rsid w:val="61758177"/>
    <w:rsid w:val="61920D70"/>
    <w:rsid w:val="61C1DA2D"/>
    <w:rsid w:val="62247F51"/>
    <w:rsid w:val="625080B4"/>
    <w:rsid w:val="6303A2D6"/>
    <w:rsid w:val="6316AEAD"/>
    <w:rsid w:val="6329FA4B"/>
    <w:rsid w:val="64434D24"/>
    <w:rsid w:val="646793D2"/>
    <w:rsid w:val="647017D5"/>
    <w:rsid w:val="64939535"/>
    <w:rsid w:val="64B8D3E5"/>
    <w:rsid w:val="6523AA7A"/>
    <w:rsid w:val="653EFCA2"/>
    <w:rsid w:val="6552792C"/>
    <w:rsid w:val="6556F60F"/>
    <w:rsid w:val="6574A275"/>
    <w:rsid w:val="65AEF8D5"/>
    <w:rsid w:val="65E9472D"/>
    <w:rsid w:val="661D2408"/>
    <w:rsid w:val="668661A5"/>
    <w:rsid w:val="66B26308"/>
    <w:rsid w:val="66DA0A64"/>
    <w:rsid w:val="66F82345"/>
    <w:rsid w:val="672BDF5D"/>
    <w:rsid w:val="67355F7F"/>
    <w:rsid w:val="67811504"/>
    <w:rsid w:val="6785A790"/>
    <w:rsid w:val="67DB3DC1"/>
    <w:rsid w:val="68169F6F"/>
    <w:rsid w:val="682A6275"/>
    <w:rsid w:val="6849086A"/>
    <w:rsid w:val="68847F37"/>
    <w:rsid w:val="68A10B30"/>
    <w:rsid w:val="693B37C6"/>
    <w:rsid w:val="69787400"/>
    <w:rsid w:val="69A47563"/>
    <w:rsid w:val="69F1F055"/>
    <w:rsid w:val="6B319AA3"/>
    <w:rsid w:val="6B4A902F"/>
    <w:rsid w:val="6B4AE2A9"/>
    <w:rsid w:val="6B5EE284"/>
    <w:rsid w:val="6B671C28"/>
    <w:rsid w:val="6B9FC5D6"/>
    <w:rsid w:val="6BEC55BC"/>
    <w:rsid w:val="6C258F6C"/>
    <w:rsid w:val="6C2D4A21"/>
    <w:rsid w:val="6C4CFE43"/>
    <w:rsid w:val="6CA93BE4"/>
    <w:rsid w:val="6CBFBC02"/>
    <w:rsid w:val="6CE402B0"/>
    <w:rsid w:val="6D2042CB"/>
    <w:rsid w:val="6DCE7757"/>
    <w:rsid w:val="6DEE75D8"/>
    <w:rsid w:val="6DEFF0E6"/>
    <w:rsid w:val="6E5B3315"/>
    <w:rsid w:val="6EDF6537"/>
    <w:rsid w:val="6F889A19"/>
    <w:rsid w:val="700EBEB9"/>
    <w:rsid w:val="713F3EF7"/>
    <w:rsid w:val="714504BB"/>
    <w:rsid w:val="72878E0B"/>
    <w:rsid w:val="72D30A44"/>
    <w:rsid w:val="7356B6BC"/>
    <w:rsid w:val="73B789A3"/>
    <w:rsid w:val="73CEB9C2"/>
    <w:rsid w:val="7423EF69"/>
    <w:rsid w:val="744FF0CC"/>
    <w:rsid w:val="74A3D17B"/>
    <w:rsid w:val="74DAA7F8"/>
    <w:rsid w:val="7534A2FC"/>
    <w:rsid w:val="75E1A898"/>
    <w:rsid w:val="75F2E36F"/>
    <w:rsid w:val="76201252"/>
    <w:rsid w:val="7786FA16"/>
    <w:rsid w:val="7795581E"/>
    <w:rsid w:val="77BDF4EA"/>
    <w:rsid w:val="78688B93"/>
    <w:rsid w:val="7869B408"/>
    <w:rsid w:val="7879F2C0"/>
    <w:rsid w:val="791B20D5"/>
    <w:rsid w:val="79A69137"/>
    <w:rsid w:val="7A08141F"/>
    <w:rsid w:val="7A9105DE"/>
    <w:rsid w:val="7A9D531F"/>
    <w:rsid w:val="7AB6F136"/>
    <w:rsid w:val="7AFA437B"/>
    <w:rsid w:val="7B4F7922"/>
    <w:rsid w:val="7BB0FC0A"/>
    <w:rsid w:val="7C181C89"/>
    <w:rsid w:val="7C4B28A0"/>
    <w:rsid w:val="7C53ACA3"/>
    <w:rsid w:val="7C71F7F2"/>
    <w:rsid w:val="7E1DC1FF"/>
    <w:rsid w:val="7E38C2F9"/>
    <w:rsid w:val="7E7DC77B"/>
    <w:rsid w:val="7EAFB6B0"/>
    <w:rsid w:val="7ECD19BB"/>
    <w:rsid w:val="7ED7CD17"/>
    <w:rsid w:val="7EE66F5B"/>
    <w:rsid w:val="7F1C8ABA"/>
    <w:rsid w:val="7F20AF02"/>
    <w:rsid w:val="7F2CFBA7"/>
    <w:rsid w:val="7F8D1E65"/>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qFormat="1"/>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 w:unhideWhenUsed="0" w:qFormat="1"/>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
    <w:name w:val="Normal"/>
    <w:rsid w:val="003666E8"/>
    <w:pPr>
      <w:jc w:val="both"/>
    </w:pPr>
  </w:style>
  <w:style w:type="paragraph" w:styleId="Cmsor1">
    <w:name w:val="heading 1"/>
    <w:aliases w:val="Heading2"/>
    <w:basedOn w:val="Cm"/>
    <w:next w:val="Szvegtrzs"/>
    <w:link w:val="Cmsor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994F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AB2AC4"/>
    <w:rPr>
      <w:rFonts w:ascii="Calibri" w:eastAsia="Times New Roman" w:hAnsi="Calibri" w:cstheme="majorBidi"/>
      <w:b/>
      <w:color w:val="000000" w:themeColor="text1"/>
      <w:sz w:val="32"/>
      <w:szCs w:val="32"/>
      <w:lang w:val="en-GB"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basedOn w:val="Norml"/>
    <w:next w:val="Szvegtrzs"/>
    <w:link w:val="CmChar"/>
    <w:autoRedefine/>
    <w:uiPriority w:val="1"/>
    <w:qFormat/>
    <w:rsid w:val="000271F1"/>
    <w:pPr>
      <w:numPr>
        <w:numId w:val="4"/>
      </w:numPr>
      <w:tabs>
        <w:tab w:val="left" w:pos="567"/>
        <w:tab w:val="left" w:pos="1134"/>
      </w:tabs>
      <w:spacing w:before="600" w:after="160" w:line="480" w:lineRule="exact"/>
      <w:ind w:left="357" w:hanging="357"/>
    </w:pPr>
    <w:rPr>
      <w:rFonts w:ascii="Calibri" w:eastAsia="MS PGothic" w:hAnsi="Calibri" w:cs="Lucida Grande"/>
      <w:sz w:val="48"/>
      <w:szCs w:val="48"/>
      <w:lang w:val="en-GB" w:eastAsia="en-US"/>
    </w:rPr>
  </w:style>
  <w:style w:type="character" w:customStyle="1" w:styleId="CmChar">
    <w:name w:val="Cím Char"/>
    <w:aliases w:val="Heading1 Char"/>
    <w:basedOn w:val="Bekezdsalapbettpusa"/>
    <w:link w:val="Cm"/>
    <w:uiPriority w:val="1"/>
    <w:rsid w:val="00DD4C2C"/>
    <w:rPr>
      <w:rFonts w:ascii="Calibri" w:eastAsia="MS PGothic" w:hAnsi="Calibri" w:cs="Lucida Grande"/>
      <w:sz w:val="48"/>
      <w:szCs w:val="48"/>
      <w:lang w:val="en-GB" w:eastAsia="en-US"/>
    </w:rPr>
  </w:style>
  <w:style w:type="paragraph" w:styleId="Szvegtrzs">
    <w:name w:val="Body Text"/>
    <w:aliases w:val="Body"/>
    <w:basedOn w:val="Norml"/>
    <w:link w:val="SzvegtrzsChar"/>
    <w:unhideWhenUsed/>
    <w:qFormat/>
    <w:rsid w:val="0074537F"/>
    <w:pPr>
      <w:tabs>
        <w:tab w:val="left" w:pos="1810"/>
      </w:tabs>
      <w:spacing w:after="120" w:line="280" w:lineRule="exact"/>
    </w:pPr>
    <w:rPr>
      <w:rFonts w:ascii="Times New Roman" w:eastAsia="MS PGothic" w:hAnsi="Times New Roman" w:cs="Lucida Grande"/>
      <w:sz w:val="22"/>
      <w:szCs w:val="22"/>
      <w:lang w:val="en-GB" w:eastAsia="en-US"/>
    </w:rPr>
  </w:style>
  <w:style w:type="character" w:customStyle="1" w:styleId="SzvegtrzsChar">
    <w:name w:val="Szövegtörzs Char"/>
    <w:aliases w:val="Body Char"/>
    <w:basedOn w:val="Bekezdsalapbettpusa"/>
    <w:link w:val="Szvegtrzs"/>
    <w:rsid w:val="0074537F"/>
    <w:rPr>
      <w:rFonts w:ascii="Times New Roman" w:eastAsia="MS PGothic" w:hAnsi="Times New Roman" w:cs="Lucida Grande"/>
      <w:sz w:val="22"/>
      <w:szCs w:val="22"/>
      <w:lang w:val="en-GB"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spacing w:before="120"/>
      <w:ind w:left="240"/>
      <w:jc w:val="left"/>
    </w:pPr>
    <w:rPr>
      <w:b/>
      <w:bCs/>
      <w:sz w:val="22"/>
      <w:szCs w:val="22"/>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120"/>
      <w:jc w:val="left"/>
    </w:pPr>
    <w:rPr>
      <w:b/>
      <w:bCs/>
      <w:i/>
      <w:iCs/>
    </w:rPr>
  </w:style>
  <w:style w:type="paragraph" w:styleId="TJ3">
    <w:name w:val="toc 3"/>
    <w:basedOn w:val="Norml"/>
    <w:next w:val="Norml"/>
    <w:autoRedefine/>
    <w:uiPriority w:val="39"/>
    <w:unhideWhenUsed/>
    <w:rsid w:val="007A0C81"/>
    <w:pPr>
      <w:ind w:left="480"/>
      <w:jc w:val="left"/>
    </w:pPr>
    <w:rPr>
      <w:sz w:val="20"/>
      <w:szCs w:val="20"/>
    </w:rPr>
  </w:style>
  <w:style w:type="paragraph" w:styleId="TJ4">
    <w:name w:val="toc 4"/>
    <w:basedOn w:val="Norml"/>
    <w:next w:val="Norml"/>
    <w:autoRedefine/>
    <w:uiPriority w:val="39"/>
    <w:unhideWhenUsed/>
    <w:rsid w:val="001E2857"/>
    <w:pPr>
      <w:ind w:left="720"/>
      <w:jc w:val="left"/>
    </w:pPr>
    <w:rPr>
      <w:sz w:val="20"/>
      <w:szCs w:val="20"/>
    </w:rPr>
  </w:style>
  <w:style w:type="paragraph" w:styleId="TJ5">
    <w:name w:val="toc 5"/>
    <w:basedOn w:val="Norml"/>
    <w:next w:val="Norml"/>
    <w:autoRedefine/>
    <w:uiPriority w:val="39"/>
    <w:unhideWhenUsed/>
    <w:qFormat/>
    <w:rsid w:val="007A0C81"/>
    <w:pPr>
      <w:ind w:left="960"/>
      <w:jc w:val="left"/>
    </w:pPr>
    <w:rPr>
      <w:sz w:val="20"/>
      <w:szCs w:val="20"/>
    </w:rPr>
  </w:style>
  <w:style w:type="paragraph" w:styleId="TJ6">
    <w:name w:val="toc 6"/>
    <w:basedOn w:val="Norml"/>
    <w:next w:val="Norml"/>
    <w:autoRedefine/>
    <w:uiPriority w:val="39"/>
    <w:unhideWhenUsed/>
    <w:rsid w:val="00604A60"/>
    <w:pPr>
      <w:ind w:left="1200"/>
      <w:jc w:val="left"/>
    </w:pPr>
    <w:rPr>
      <w:sz w:val="20"/>
      <w:szCs w:val="20"/>
    </w:rPr>
  </w:style>
  <w:style w:type="paragraph" w:styleId="TJ7">
    <w:name w:val="toc 7"/>
    <w:basedOn w:val="Norml"/>
    <w:next w:val="Norml"/>
    <w:autoRedefine/>
    <w:uiPriority w:val="39"/>
    <w:unhideWhenUsed/>
    <w:rsid w:val="00604A60"/>
    <w:pPr>
      <w:ind w:left="1440"/>
      <w:jc w:val="left"/>
    </w:pPr>
    <w:rPr>
      <w:sz w:val="20"/>
      <w:szCs w:val="20"/>
    </w:rPr>
  </w:style>
  <w:style w:type="paragraph" w:styleId="TJ8">
    <w:name w:val="toc 8"/>
    <w:basedOn w:val="Norml"/>
    <w:next w:val="Norml"/>
    <w:autoRedefine/>
    <w:uiPriority w:val="39"/>
    <w:unhideWhenUsed/>
    <w:rsid w:val="00604A60"/>
    <w:pPr>
      <w:ind w:left="1680"/>
      <w:jc w:val="left"/>
    </w:pPr>
    <w:rPr>
      <w:sz w:val="20"/>
      <w:szCs w:val="20"/>
    </w:rPr>
  </w:style>
  <w:style w:type="paragraph" w:styleId="TJ9">
    <w:name w:val="toc 9"/>
    <w:basedOn w:val="Norml"/>
    <w:next w:val="Norml"/>
    <w:autoRedefine/>
    <w:uiPriority w:val="39"/>
    <w:unhideWhenUsed/>
    <w:rsid w:val="00604A60"/>
    <w:pPr>
      <w:ind w:left="1920"/>
      <w:jc w:val="left"/>
    </w:pPr>
    <w:rPr>
      <w:sz w:val="20"/>
      <w:szCs w:val="20"/>
    </w:r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6"/>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rtalomjegyzkcmsora">
    <w:name w:val="TOC Heading"/>
    <w:basedOn w:val="Cmsor1"/>
    <w:next w:val="Norm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iperhivatkozs">
    <w:name w:val="Hyperlink"/>
    <w:basedOn w:val="Bekezdsalapbettpusa"/>
    <w:uiPriority w:val="99"/>
    <w:unhideWhenUsed/>
    <w:rsid w:val="008B78A0"/>
    <w:rPr>
      <w:color w:val="0000FF" w:themeColor="hyperlink"/>
      <w:u w:val="single"/>
    </w:rPr>
  </w:style>
  <w:style w:type="character" w:customStyle="1" w:styleId="hps">
    <w:name w:val="hps"/>
    <w:basedOn w:val="Bekezdsalapbettpusa"/>
    <w:rsid w:val="007B7581"/>
  </w:style>
  <w:style w:type="character" w:styleId="Jegyzethivatkozs">
    <w:name w:val="annotation reference"/>
    <w:basedOn w:val="Bekezdsalapbettpusa"/>
    <w:uiPriority w:val="99"/>
    <w:semiHidden/>
    <w:unhideWhenUsed/>
    <w:rsid w:val="002C58D9"/>
    <w:rPr>
      <w:sz w:val="16"/>
      <w:szCs w:val="16"/>
    </w:rPr>
  </w:style>
  <w:style w:type="paragraph" w:styleId="Jegyzetszveg">
    <w:name w:val="annotation text"/>
    <w:basedOn w:val="Norml"/>
    <w:link w:val="JegyzetszvegChar"/>
    <w:uiPriority w:val="99"/>
    <w:semiHidden/>
    <w:unhideWhenUsed/>
    <w:rsid w:val="002C58D9"/>
    <w:rPr>
      <w:sz w:val="20"/>
      <w:szCs w:val="20"/>
    </w:rPr>
  </w:style>
  <w:style w:type="character" w:customStyle="1" w:styleId="JegyzetszvegChar">
    <w:name w:val="Jegyzetszöveg Char"/>
    <w:basedOn w:val="Bekezdsalapbettpusa"/>
    <w:link w:val="Jegyzetszveg"/>
    <w:uiPriority w:val="99"/>
    <w:semiHidden/>
    <w:rsid w:val="002C58D9"/>
    <w:rPr>
      <w:sz w:val="20"/>
      <w:szCs w:val="20"/>
    </w:rPr>
  </w:style>
  <w:style w:type="paragraph" w:styleId="Megjegyzstrgya">
    <w:name w:val="annotation subject"/>
    <w:basedOn w:val="Jegyzetszveg"/>
    <w:next w:val="Jegyzetszveg"/>
    <w:link w:val="MegjegyzstrgyaChar"/>
    <w:uiPriority w:val="99"/>
    <w:semiHidden/>
    <w:unhideWhenUsed/>
    <w:rsid w:val="002C58D9"/>
    <w:rPr>
      <w:b/>
      <w:bCs/>
    </w:rPr>
  </w:style>
  <w:style w:type="character" w:customStyle="1" w:styleId="MegjegyzstrgyaChar">
    <w:name w:val="Megjegyzés tárgya Char"/>
    <w:basedOn w:val="JegyzetszvegChar"/>
    <w:link w:val="Megjegyzstrgya"/>
    <w:uiPriority w:val="99"/>
    <w:semiHidden/>
    <w:rsid w:val="002C58D9"/>
    <w:rPr>
      <w:b/>
      <w:bCs/>
      <w:sz w:val="20"/>
      <w:szCs w:val="20"/>
    </w:rPr>
  </w:style>
  <w:style w:type="paragraph" w:customStyle="1" w:styleId="Figure">
    <w:name w:val="Figure"/>
    <w:next w:val="Kpalrs"/>
    <w:rsid w:val="006D4D0A"/>
    <w:pPr>
      <w:spacing w:before="120" w:after="120"/>
      <w:jc w:val="center"/>
    </w:pPr>
    <w:rPr>
      <w:rFonts w:ascii="Times New Roman" w:eastAsia="MS PGothic" w:hAnsi="Times New Roman" w:cs="Lucida Grande"/>
      <w:sz w:val="22"/>
      <w:szCs w:val="22"/>
      <w:lang w:val="en-GB" w:eastAsia="en-US"/>
    </w:rPr>
  </w:style>
  <w:style w:type="paragraph" w:styleId="Kpalrs">
    <w:name w:val="caption"/>
    <w:basedOn w:val="Norml"/>
    <w:next w:val="Norml"/>
    <w:uiPriority w:val="35"/>
    <w:unhideWhenUsed/>
    <w:qFormat/>
    <w:rsid w:val="006D4D0A"/>
    <w:pPr>
      <w:spacing w:after="200"/>
    </w:pPr>
    <w:rPr>
      <w:b/>
      <w:bCs/>
      <w:color w:val="4F81BD" w:themeColor="accent1"/>
      <w:sz w:val="18"/>
      <w:szCs w:val="18"/>
    </w:rPr>
  </w:style>
  <w:style w:type="paragraph" w:styleId="Lbjegyzetszveg">
    <w:name w:val="footnote text"/>
    <w:basedOn w:val="Norml"/>
    <w:link w:val="LbjegyzetszvegChar"/>
    <w:uiPriority w:val="99"/>
    <w:semiHidden/>
    <w:unhideWhenUsed/>
    <w:rsid w:val="00225C0B"/>
    <w:rPr>
      <w:sz w:val="20"/>
      <w:szCs w:val="20"/>
    </w:rPr>
  </w:style>
  <w:style w:type="character" w:customStyle="1" w:styleId="LbjegyzetszvegChar">
    <w:name w:val="Lábjegyzetszöveg Char"/>
    <w:basedOn w:val="Bekezdsalapbettpusa"/>
    <w:link w:val="Lbjegyzetszveg"/>
    <w:uiPriority w:val="99"/>
    <w:semiHidden/>
    <w:rsid w:val="00225C0B"/>
    <w:rPr>
      <w:sz w:val="20"/>
      <w:szCs w:val="20"/>
    </w:rPr>
  </w:style>
  <w:style w:type="character" w:styleId="Lbjegyzet-hivatkozs">
    <w:name w:val="footnote reference"/>
    <w:basedOn w:val="Bekezdsalapbettpusa"/>
    <w:uiPriority w:val="99"/>
    <w:semiHidden/>
    <w:unhideWhenUsed/>
    <w:rsid w:val="00225C0B"/>
    <w:rPr>
      <w:vertAlign w:val="superscript"/>
    </w:rPr>
  </w:style>
  <w:style w:type="table" w:customStyle="1" w:styleId="Gitternetztabelle7farbigAkzent11">
    <w:name w:val="Gitternetztabelle 7 farbig – Akzent 11"/>
    <w:basedOn w:val="Normltblzat"/>
    <w:uiPriority w:val="52"/>
    <w:rsid w:val="00C22384"/>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Helyrzszveg">
    <w:name w:val="Placeholder Text"/>
    <w:basedOn w:val="Bekezdsalapbettpusa"/>
    <w:uiPriority w:val="99"/>
    <w:semiHidden/>
    <w:rsid w:val="00FE0A5A"/>
    <w:rPr>
      <w:color w:val="808080"/>
    </w:rPr>
  </w:style>
  <w:style w:type="character" w:customStyle="1" w:styleId="Mention">
    <w:name w:val="Mention"/>
    <w:basedOn w:val="Bekezdsalapbettpusa"/>
    <w:uiPriority w:val="99"/>
    <w:unhideWhenUsed/>
    <w:rsid w:val="003A3E4B"/>
    <w:rPr>
      <w:color w:val="2B579A"/>
      <w:shd w:val="clear" w:color="auto" w:fill="E6E6E6"/>
    </w:rPr>
  </w:style>
  <w:style w:type="character" w:customStyle="1" w:styleId="Cmsor4Char">
    <w:name w:val="Címsor 4 Char"/>
    <w:basedOn w:val="Bekezdsalapbettpusa"/>
    <w:link w:val="Cmsor4"/>
    <w:uiPriority w:val="9"/>
    <w:semiHidden/>
    <w:rsid w:val="00994F53"/>
    <w:rPr>
      <w:rFonts w:asciiTheme="majorHAnsi" w:eastAsiaTheme="majorEastAsia" w:hAnsiTheme="majorHAnsi" w:cstheme="majorBidi"/>
      <w:i/>
      <w:iCs/>
      <w:color w:val="365F91" w:themeColor="accent1" w:themeShade="BF"/>
    </w:rPr>
  </w:style>
  <w:style w:type="character" w:customStyle="1" w:styleId="UnresolvedMention">
    <w:name w:val="Unresolved Mention"/>
    <w:basedOn w:val="Bekezdsalapbettpusa"/>
    <w:uiPriority w:val="99"/>
    <w:semiHidden/>
    <w:unhideWhenUsed/>
    <w:rsid w:val="006E1EAD"/>
    <w:rPr>
      <w:color w:val="605E5C"/>
      <w:shd w:val="clear" w:color="auto" w:fill="E1DFDD"/>
    </w:rPr>
  </w:style>
  <w:style w:type="paragraph" w:styleId="NormlWeb">
    <w:name w:val="Normal (Web)"/>
    <w:basedOn w:val="Norml"/>
    <w:uiPriority w:val="99"/>
    <w:unhideWhenUsed/>
    <w:rsid w:val="00E07003"/>
    <w:pPr>
      <w:spacing w:before="100" w:beforeAutospacing="1" w:after="100" w:afterAutospacing="1"/>
      <w:jc w:val="left"/>
    </w:pPr>
    <w:rPr>
      <w:rFonts w:ascii="Times New Roman" w:eastAsia="Times New Roman" w:hAnsi="Times New Roman" w:cs="Times New Roman"/>
      <w:lang w:val="hu-HU" w:eastAsia="hu-HU"/>
    </w:rPr>
  </w:style>
</w:styles>
</file>

<file path=word/webSettings.xml><?xml version="1.0" encoding="utf-8"?>
<w:webSettings xmlns:r="http://schemas.openxmlformats.org/officeDocument/2006/relationships" xmlns:w="http://schemas.openxmlformats.org/wordprocessingml/2006/main">
  <w:divs>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2003729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SINETIQ%20AB\Sinetiq%20-%20Dokument\System%20Integration\Arrowhead\V5.0\Architecture\Old%20templates\Application%20System%20documentation%20templates\Application%20System%20documentation%20templates\Word\Arrowhead%20SoSD%20System%20o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13E99A1D644184910DCFE13CFDA9EC"/>
        <w:category>
          <w:name w:val="Allmänt"/>
          <w:gallery w:val="placeholder"/>
        </w:category>
        <w:types>
          <w:type w:val="bbPlcHdr"/>
        </w:types>
        <w:behaviors>
          <w:behavior w:val="content"/>
        </w:behaviors>
        <w:guid w:val="{0D677217-9898-4659-86AB-FEA830E7DE64}"/>
      </w:docPartPr>
      <w:docPartBody>
        <w:p w:rsidR="002868AC" w:rsidRDefault="00FA37E1">
          <w:pPr>
            <w:pStyle w:val="B013E99A1D644184910DCFE13CFDA9EC"/>
          </w:pPr>
          <w:r w:rsidRPr="00326FD9">
            <w:rPr>
              <w:rStyle w:val="Helyrzszveg"/>
            </w:rPr>
            <w:t>[Titel]</w:t>
          </w:r>
        </w:p>
      </w:docPartBody>
    </w:docPart>
    <w:docPart>
      <w:docPartPr>
        <w:name w:val="0708D0998FD94974925C2B8B17753B2A"/>
        <w:category>
          <w:name w:val="Allmänt"/>
          <w:gallery w:val="placeholder"/>
        </w:category>
        <w:types>
          <w:type w:val="bbPlcHdr"/>
        </w:types>
        <w:behaviors>
          <w:behavior w:val="content"/>
        </w:behaviors>
        <w:guid w:val="{6613C254-C84A-4CDF-BDA6-DC6EC3074119}"/>
      </w:docPartPr>
      <w:docPartBody>
        <w:p w:rsidR="002868AC" w:rsidRDefault="00FA37E1">
          <w:pPr>
            <w:pStyle w:val="0708D0998FD94974925C2B8B17753B2A"/>
          </w:pPr>
          <w:r w:rsidRPr="00326FD9">
            <w:rPr>
              <w:rStyle w:val="Helyrzszveg"/>
            </w:rPr>
            <w:t>[Kategori]</w:t>
          </w:r>
        </w:p>
      </w:docPartBody>
    </w:docPart>
    <w:docPart>
      <w:docPartPr>
        <w:name w:val="73F0D0674BCE4AE09EF3ACD226004688"/>
        <w:category>
          <w:name w:val="Allmänt"/>
          <w:gallery w:val="placeholder"/>
        </w:category>
        <w:types>
          <w:type w:val="bbPlcHdr"/>
        </w:types>
        <w:behaviors>
          <w:behavior w:val="content"/>
        </w:behaviors>
        <w:guid w:val="{15D5523F-965E-4E12-90A3-146616B8A7F8}"/>
      </w:docPartPr>
      <w:docPartBody>
        <w:p w:rsidR="002868AC" w:rsidRDefault="00FA37E1">
          <w:pPr>
            <w:pStyle w:val="73F0D0674BCE4AE09EF3ACD226004688"/>
          </w:pPr>
          <w:r w:rsidRPr="00326FD9">
            <w:rPr>
              <w:rStyle w:val="Helyrzszveg"/>
            </w:rPr>
            <w:t>[Status]</w:t>
          </w:r>
        </w:p>
      </w:docPartBody>
    </w:docPart>
    <w:docPart>
      <w:docPartPr>
        <w:name w:val="D6AEB982E3427A448C4B9EA7B4805AEC"/>
        <w:category>
          <w:name w:val="General"/>
          <w:gallery w:val="placeholder"/>
        </w:category>
        <w:types>
          <w:type w:val="bbPlcHdr"/>
        </w:types>
        <w:behaviors>
          <w:behavior w:val="content"/>
        </w:behaviors>
        <w:guid w:val="{6FBB7462-420C-8C4C-8C9F-1FDE7A25A90A}"/>
      </w:docPartPr>
      <w:docPartBody>
        <w:p w:rsidR="00BE14C5" w:rsidRDefault="007F41D2" w:rsidP="007F41D2">
          <w:pPr>
            <w:pStyle w:val="D6AEB982E3427A448C4B9EA7B4805AEC"/>
          </w:pPr>
          <w:r w:rsidRPr="00326FD9">
            <w:rPr>
              <w:rStyle w:val="Helyrzszveg"/>
            </w:rPr>
            <w:t>[Titel]</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Times New Roman"/>
    <w:charset w:val="00"/>
    <w:family w:val="auto"/>
    <w:pitch w:val="variable"/>
    <w:sig w:usb0="A00000EF" w:usb1="4000204B" w:usb2="00000000" w:usb3="00000000" w:csb0="00000093"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BA6764"/>
    <w:rsid w:val="00000F1E"/>
    <w:rsid w:val="000D6EF2"/>
    <w:rsid w:val="002868AC"/>
    <w:rsid w:val="003E4A12"/>
    <w:rsid w:val="003F3F15"/>
    <w:rsid w:val="00612AD2"/>
    <w:rsid w:val="007F41D2"/>
    <w:rsid w:val="008D7B4A"/>
    <w:rsid w:val="00964E58"/>
    <w:rsid w:val="009756C0"/>
    <w:rsid w:val="00A47CEB"/>
    <w:rsid w:val="00BA6764"/>
    <w:rsid w:val="00BE14C5"/>
    <w:rsid w:val="00DC29E6"/>
    <w:rsid w:val="00E328DA"/>
    <w:rsid w:val="00EA1E7C"/>
    <w:rsid w:val="00FA37E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C29E6"/>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3E4A12"/>
    <w:rPr>
      <w:color w:val="808080"/>
    </w:rPr>
  </w:style>
  <w:style w:type="paragraph" w:customStyle="1" w:styleId="B013E99A1D644184910DCFE13CFDA9EC">
    <w:name w:val="B013E99A1D644184910DCFE13CFDA9EC"/>
    <w:rsid w:val="00DC29E6"/>
  </w:style>
  <w:style w:type="paragraph" w:customStyle="1" w:styleId="0708D0998FD94974925C2B8B17753B2A">
    <w:name w:val="0708D0998FD94974925C2B8B17753B2A"/>
    <w:rsid w:val="00DC29E6"/>
  </w:style>
  <w:style w:type="paragraph" w:customStyle="1" w:styleId="73F0D0674BCE4AE09EF3ACD226004688">
    <w:name w:val="73F0D0674BCE4AE09EF3ACD226004688"/>
    <w:rsid w:val="00DC29E6"/>
  </w:style>
  <w:style w:type="paragraph" w:customStyle="1" w:styleId="D6AEB982E3427A448C4B9EA7B4805AEC">
    <w:name w:val="D6AEB982E3427A448C4B9EA7B4805AEC"/>
    <w:rsid w:val="007F41D2"/>
    <w:pPr>
      <w:spacing w:after="0" w:line="240" w:lineRule="auto"/>
    </w:pPr>
    <w:rPr>
      <w:sz w:val="24"/>
      <w:szCs w:val="24"/>
      <w:lang w:eastAsia="en-GB"/>
    </w:rPr>
  </w:style>
</w:styles>
</file>

<file path=word/glossary/webSettings.xml><?xml version="1.0" encoding="utf-8"?>
<w:webSettings xmlns:r="http://schemas.openxmlformats.org/officeDocument/2006/relationships" xmlns:w="http://schemas.openxmlformats.org/wordprocessingml/2006/main">
  <w:encoding w:val="macintos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fe0c2ba-ff12-43a7-8b91-7828e2f00541">
      <Terms xmlns="http://schemas.microsoft.com/office/infopath/2007/PartnerControls"/>
    </lcf76f155ced4ddcb4097134ff3c332f>
    <TaxCatchAll xmlns="3b9d715d-0525-4983-9877-fe4458d17f4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4D4075849431041B59F09349222064B" ma:contentTypeVersion="16" ma:contentTypeDescription="Skapa ett nytt dokument." ma:contentTypeScope="" ma:versionID="708b7f904531d86feb82f3a67f0d6758">
  <xsd:schema xmlns:xsd="http://www.w3.org/2001/XMLSchema" xmlns:xs="http://www.w3.org/2001/XMLSchema" xmlns:p="http://schemas.microsoft.com/office/2006/metadata/properties" xmlns:ns2="3b9d715d-0525-4983-9877-fe4458d17f45" xmlns:ns3="5fe0c2ba-ff12-43a7-8b91-7828e2f00541" targetNamespace="http://schemas.microsoft.com/office/2006/metadata/properties" ma:root="true" ma:fieldsID="9edddf6e1b7bf732fea8c4d408f78172" ns2:_="" ns3:_="">
    <xsd:import namespace="3b9d715d-0525-4983-9877-fe4458d17f45"/>
    <xsd:import namespace="5fe0c2ba-ff12-43a7-8b91-7828e2f0054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d715d-0525-4983-9877-fe4458d17f45"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TaxCatchAll" ma:index="23" nillable="true" ma:displayName="Taxonomy Catch All Column" ma:hidden="true" ma:list="{2bc4204a-dfed-4a39-8824-ce4cfe32347f}" ma:internalName="TaxCatchAll" ma:showField="CatchAllData" ma:web="3b9d715d-0525-4983-9877-fe4458d17f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e0c2ba-ff12-43a7-8b91-7828e2f005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eringar" ma:readOnly="false" ma:fieldId="{5cf76f15-5ced-4ddc-b409-7134ff3c332f}" ma:taxonomyMulti="true" ma:sspId="c275fc75-7aa7-4596-a379-d9d44ed7985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F7F88A3-CC2F-47D1-88BD-717EC8687183}">
  <ds:schemaRefs>
    <ds:schemaRef ds:uri="http://schemas.microsoft.com/sharepoint/v3/contenttype/forms"/>
  </ds:schemaRefs>
</ds:datastoreItem>
</file>

<file path=customXml/itemProps2.xml><?xml version="1.0" encoding="utf-8"?>
<ds:datastoreItem xmlns:ds="http://schemas.openxmlformats.org/officeDocument/2006/customXml" ds:itemID="{21639E0D-C2C3-4530-B2D7-420DBFD90CD7}">
  <ds:schemaRefs>
    <ds:schemaRef ds:uri="http://schemas.microsoft.com/office/2006/metadata/properties"/>
    <ds:schemaRef ds:uri="http://schemas.microsoft.com/office/infopath/2007/PartnerControls"/>
    <ds:schemaRef ds:uri="5fe0c2ba-ff12-43a7-8b91-7828e2f00541"/>
    <ds:schemaRef ds:uri="3b9d715d-0525-4983-9877-fe4458d17f45"/>
  </ds:schemaRefs>
</ds:datastoreItem>
</file>

<file path=customXml/itemProps3.xml><?xml version="1.0" encoding="utf-8"?>
<ds:datastoreItem xmlns:ds="http://schemas.openxmlformats.org/officeDocument/2006/customXml" ds:itemID="{22ECF47D-6FDB-44E1-AF3F-5BAFA5334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9d715d-0525-4983-9877-fe4458d17f45"/>
    <ds:schemaRef ds:uri="5fe0c2ba-ff12-43a7-8b91-7828e2f00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84454A-14AA-4578-B22D-24CBA825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SoSD System of</Template>
  <TotalTime>457</TotalTime>
  <Pages>19</Pages>
  <Words>4743</Words>
  <Characters>32733</Characters>
  <Application>Microsoft Office Word</Application>
  <DocSecurity>0</DocSecurity>
  <Lines>272</Lines>
  <Paragraphs>74</Paragraphs>
  <ScaleCrop>false</ScaleCrop>
  <HeadingPairs>
    <vt:vector size="2" baseType="variant">
      <vt:variant>
        <vt:lpstr>Cím</vt:lpstr>
      </vt:variant>
      <vt:variant>
        <vt:i4>1</vt:i4>
      </vt:variant>
    </vt:vector>
  </HeadingPairs>
  <TitlesOfParts>
    <vt:vector size="1" baseType="lpstr">
      <vt:lpstr>The Arrowhead Core Systems</vt:lpstr>
    </vt:vector>
  </TitlesOfParts>
  <Manager/>
  <Company>Favör Reklambyrå</Company>
  <LinksUpToDate>false</LinksUpToDate>
  <CharactersWithSpaces>37402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Arrowhead Core Systems</dc:title>
  <dc:subject/>
  <dc:creator>Per</dc:creator>
  <cp:keywords/>
  <dc:description/>
  <cp:lastModifiedBy>Bocsi Rajmund</cp:lastModifiedBy>
  <cp:revision>38</cp:revision>
  <cp:lastPrinted>2013-12-20T01:32:00Z</cp:lastPrinted>
  <dcterms:created xsi:type="dcterms:W3CDTF">2023-02-21T16:34:00Z</dcterms:created>
  <dcterms:modified xsi:type="dcterms:W3CDTF">2023-09-19T14:28:00Z</dcterms:modified>
  <cp:category>0.4</cp:category>
  <cp:contentStatus>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0x010100A4D4075849431041B59F09349222064B</vt:lpwstr>
  </property>
  <property fmtid="{D5CDD505-2E9C-101B-9397-08002B2CF9AE}" pid="3" name="MediaServiceImageTags">
    <vt:lpwstr/>
  </property>
  <property fmtid="{D5CDD505-2E9C-101B-9397-08002B2CF9AE}" pid="4" name="DocumentType">
    <vt:lpwstr>GSoSD</vt:lpwstr>
  </property>
</Properties>
</file>